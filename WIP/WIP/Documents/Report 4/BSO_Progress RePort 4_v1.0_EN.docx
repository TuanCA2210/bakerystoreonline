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F72930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6BC52F89" wp14:editId="06BD9AAD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-98425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F72930" w:rsidRDefault="004B3D68" w:rsidP="00F72930">
                  <w:pPr>
                    <w:pStyle w:val="HeaderTitle"/>
                  </w:pPr>
                  <w:r w:rsidRPr="00F72930">
                    <w:t xml:space="preserve">project progress </w:t>
                  </w:r>
                </w:p>
                <w:p w:rsidR="004B3D68" w:rsidRPr="00F72930" w:rsidRDefault="004B3D68" w:rsidP="00F72930">
                  <w:pPr>
                    <w:pStyle w:val="HeaderTitle"/>
                  </w:pPr>
                  <w:r w:rsidRPr="00F72930">
                    <w:t>report</w:t>
                  </w:r>
                </w:p>
              </w:tc>
            </w:tr>
          </w:tbl>
          <w:p w:rsidR="004B3D68" w:rsidRPr="001E3078" w:rsidRDefault="004B3D68" w:rsidP="00F72930">
            <w:pPr>
              <w:pStyle w:val="HeaderTitle"/>
            </w:pP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CE3F79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29</w:t>
            </w:r>
            <w:bookmarkStart w:id="0" w:name="_GoBack"/>
            <w:bookmarkEnd w:id="0"/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CE3F79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29</w:t>
            </w:r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 –</w:t>
            </w:r>
            <w:r>
              <w:rPr>
                <w:lang w:val="vi-VN"/>
              </w:rPr>
              <w:t xml:space="preserve"> 25</w:t>
            </w:r>
            <w:r w:rsidR="00E20650">
              <w:rPr>
                <w:lang w:val="vi-VN"/>
              </w:rPr>
              <w:t>-11</w:t>
            </w:r>
            <w:r w:rsidR="00FA264C" w:rsidRPr="001E3078">
              <w:rPr>
                <w:lang w:val="vi-VN"/>
              </w:rPr>
              <w:t xml:space="preserve">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CE3F79" w:rsidP="0069771A">
            <w:pPr>
              <w:pStyle w:val="Bang"/>
            </w:pPr>
            <w:r>
              <w:rPr>
                <w:lang w:val="vi-VN"/>
              </w:rPr>
              <w:t>29</w:t>
            </w:r>
            <w:r w:rsidR="00E20650">
              <w:rPr>
                <w:lang w:val="vi-VN"/>
              </w:rPr>
              <w:t>-10</w:t>
            </w:r>
            <w:r w:rsidR="00E20650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CE3F79" w:rsidP="0069771A">
            <w:pPr>
              <w:pStyle w:val="Bang"/>
            </w:pPr>
            <w:r>
              <w:rPr>
                <w:lang w:val="vi-VN"/>
              </w:rPr>
              <w:t>25</w:t>
            </w:r>
            <w:r w:rsidR="00E20650">
              <w:rPr>
                <w:lang w:val="vi-VN"/>
              </w:rPr>
              <w:t>-11</w:t>
            </w:r>
            <w:r w:rsidR="00E20650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Xuân Hà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Cao Anh Tuấn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Hoàng Anh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11400D" w:rsidP="0069771A">
            <w:pPr>
              <w:pStyle w:val="Bang"/>
            </w:pPr>
            <w:r>
              <w:t>50</w:t>
            </w:r>
            <w:r w:rsidR="00D40AC6">
              <w:t>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11400D" w:rsidP="0069771A">
            <w:pPr>
              <w:pStyle w:val="Bang"/>
            </w:pPr>
            <w:r>
              <w:t>50</w:t>
            </w:r>
            <w:r w:rsidR="00D40AC6">
              <w:t>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11400D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100</w:t>
            </w:r>
            <w:r w:rsidR="007069F9" w:rsidRPr="001E3078">
              <w:rPr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1634"/>
        <w:gridCol w:w="1418"/>
        <w:gridCol w:w="1134"/>
        <w:gridCol w:w="1219"/>
        <w:gridCol w:w="1620"/>
      </w:tblGrid>
      <w:tr w:rsidR="004B3D68" w:rsidRPr="001E3078" w:rsidTr="0069771A">
        <w:tc>
          <w:tcPr>
            <w:tcW w:w="257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6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C36AD9" w:rsidRPr="001E3078" w:rsidTr="0069771A">
        <w:tc>
          <w:tcPr>
            <w:tcW w:w="2571" w:type="dxa"/>
          </w:tcPr>
          <w:p w:rsidR="00C36AD9" w:rsidRDefault="00C36AD9" w:rsidP="00C36AD9">
            <w:pPr>
              <w:pStyle w:val="Bang"/>
              <w:rPr>
                <w:rFonts w:ascii="Times New Roman" w:hAnsi="Times New Roman"/>
                <w:color w:val="0C0C0C"/>
                <w:lang w:val="vi-VN" w:eastAsia="ja-JP"/>
              </w:rPr>
            </w:pPr>
            <w:r>
              <w:t>Create Integration test case</w:t>
            </w:r>
          </w:p>
        </w:tc>
        <w:tc>
          <w:tcPr>
            <w:tcW w:w="1634" w:type="dxa"/>
          </w:tcPr>
          <w:p w:rsidR="00C36AD9" w:rsidRPr="007157A9" w:rsidRDefault="00C36AD9" w:rsidP="00C36AD9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1418" w:type="dxa"/>
          </w:tcPr>
          <w:p w:rsidR="00C36AD9" w:rsidRDefault="00F35072" w:rsidP="00C36AD9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10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69771A">
        <w:tc>
          <w:tcPr>
            <w:tcW w:w="2571" w:type="dxa"/>
          </w:tcPr>
          <w:p w:rsidR="00C36AD9" w:rsidRDefault="00C36AD9" w:rsidP="00C36AD9">
            <w:pPr>
              <w:pStyle w:val="Bang"/>
            </w:pPr>
            <w:r>
              <w:t>Run Test Round 1</w:t>
            </w:r>
          </w:p>
        </w:tc>
        <w:tc>
          <w:tcPr>
            <w:tcW w:w="1634" w:type="dxa"/>
          </w:tcPr>
          <w:p w:rsidR="00C36AD9" w:rsidRPr="0021213C" w:rsidRDefault="00C36AD9" w:rsidP="00C36AD9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1418" w:type="dxa"/>
          </w:tcPr>
          <w:p w:rsidR="00C36AD9" w:rsidRDefault="00B773BE" w:rsidP="00C36AD9">
            <w:pPr>
              <w:pStyle w:val="Bang"/>
            </w:pPr>
            <w:r>
              <w:t>21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3E00B9">
        <w:tc>
          <w:tcPr>
            <w:tcW w:w="2571" w:type="dxa"/>
          </w:tcPr>
          <w:p w:rsidR="00C36AD9" w:rsidRDefault="00C36AD9" w:rsidP="00C36AD9">
            <w:pPr>
              <w:pStyle w:val="Bang"/>
              <w:rPr>
                <w:color w:val="0C0C0C"/>
              </w:rPr>
            </w:pPr>
            <w:r>
              <w:t>Update screen design</w:t>
            </w:r>
          </w:p>
        </w:tc>
        <w:tc>
          <w:tcPr>
            <w:tcW w:w="1634" w:type="dxa"/>
          </w:tcPr>
          <w:p w:rsidR="00C36AD9" w:rsidRPr="00C754AB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KienNT</w:t>
            </w:r>
          </w:p>
        </w:tc>
        <w:tc>
          <w:tcPr>
            <w:tcW w:w="1418" w:type="dxa"/>
          </w:tcPr>
          <w:p w:rsidR="00C36AD9" w:rsidRDefault="00C36AD9" w:rsidP="00C36AD9">
            <w:pPr>
              <w:pStyle w:val="Bang"/>
            </w:pPr>
            <w:r>
              <w:t>20-11-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7F7595">
        <w:tc>
          <w:tcPr>
            <w:tcW w:w="2571" w:type="dxa"/>
            <w:vAlign w:val="center"/>
          </w:tcPr>
          <w:p w:rsidR="00C36AD9" w:rsidRDefault="00C36AD9" w:rsidP="00C36AD9">
            <w:pPr>
              <w:pStyle w:val="Bang"/>
            </w:pPr>
            <w:r>
              <w:t>Coding Client Module</w:t>
            </w:r>
          </w:p>
        </w:tc>
        <w:tc>
          <w:tcPr>
            <w:tcW w:w="1634" w:type="dxa"/>
          </w:tcPr>
          <w:p w:rsidR="00C36AD9" w:rsidRPr="00C754AB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8" w:type="dxa"/>
          </w:tcPr>
          <w:p w:rsidR="00C36AD9" w:rsidRDefault="00B773BE" w:rsidP="00C36AD9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14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7F7595">
        <w:tc>
          <w:tcPr>
            <w:tcW w:w="2571" w:type="dxa"/>
            <w:vAlign w:val="center"/>
          </w:tcPr>
          <w:p w:rsidR="00C36AD9" w:rsidRDefault="00C36AD9" w:rsidP="00C36AD9">
            <w:pPr>
              <w:pStyle w:val="Bang"/>
            </w:pPr>
            <w:r>
              <w:t>Coding Admin Module</w:t>
            </w:r>
          </w:p>
        </w:tc>
        <w:tc>
          <w:tcPr>
            <w:tcW w:w="1634" w:type="dxa"/>
          </w:tcPr>
          <w:p w:rsidR="00C36AD9" w:rsidRPr="00C754AB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8" w:type="dxa"/>
          </w:tcPr>
          <w:p w:rsidR="00C36AD9" w:rsidRDefault="00B773BE" w:rsidP="00C36AD9">
            <w:pPr>
              <w:pStyle w:val="Bang"/>
            </w:pPr>
            <w:r>
              <w:t>21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7F7595">
        <w:tc>
          <w:tcPr>
            <w:tcW w:w="2571" w:type="dxa"/>
            <w:vAlign w:val="center"/>
          </w:tcPr>
          <w:p w:rsidR="00C36AD9" w:rsidRDefault="00C36AD9" w:rsidP="00C36AD9">
            <w:pPr>
              <w:pStyle w:val="Bang"/>
            </w:pPr>
            <w:r>
              <w:t>Report 4</w:t>
            </w:r>
          </w:p>
        </w:tc>
        <w:tc>
          <w:tcPr>
            <w:tcW w:w="1634" w:type="dxa"/>
          </w:tcPr>
          <w:p w:rsidR="00C36AD9" w:rsidRPr="00C20BF2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1418" w:type="dxa"/>
          </w:tcPr>
          <w:p w:rsidR="00C36AD9" w:rsidRDefault="00B773BE" w:rsidP="00C36AD9">
            <w:pPr>
              <w:pStyle w:val="Bang"/>
            </w:pPr>
            <w:r>
              <w:t>21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1400D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  <w:tr w:rsidR="00C36AD9" w:rsidRPr="001E3078" w:rsidTr="007F7595">
        <w:tc>
          <w:tcPr>
            <w:tcW w:w="2571" w:type="dxa"/>
            <w:vAlign w:val="center"/>
          </w:tcPr>
          <w:p w:rsidR="00C36AD9" w:rsidRDefault="00C36AD9" w:rsidP="00C36AD9">
            <w:pPr>
              <w:pStyle w:val="Bang"/>
            </w:pPr>
            <w:r>
              <w:t>Progress report 4</w:t>
            </w:r>
          </w:p>
        </w:tc>
        <w:tc>
          <w:tcPr>
            <w:tcW w:w="1634" w:type="dxa"/>
          </w:tcPr>
          <w:p w:rsidR="00C36AD9" w:rsidRPr="00D62CD5" w:rsidRDefault="00C36AD9" w:rsidP="00C36AD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C36AD9" w:rsidRDefault="00B773BE" w:rsidP="00C36AD9">
            <w:pPr>
              <w:pStyle w:val="Bang"/>
            </w:pPr>
            <w:r>
              <w:t>21</w:t>
            </w:r>
            <w:r w:rsidR="00C36AD9">
              <w:t>-11-</w:t>
            </w:r>
            <w:r w:rsidR="00CE3F79">
              <w:t>2017</w:t>
            </w:r>
          </w:p>
        </w:tc>
        <w:tc>
          <w:tcPr>
            <w:tcW w:w="1134" w:type="dxa"/>
          </w:tcPr>
          <w:p w:rsidR="00C36AD9" w:rsidRPr="001E3078" w:rsidRDefault="00C36AD9" w:rsidP="00C36AD9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36AD9" w:rsidRPr="001E3078" w:rsidRDefault="00C36AD9" w:rsidP="00C36AD9">
            <w:pPr>
              <w:pStyle w:val="Bang"/>
            </w:pPr>
          </w:p>
        </w:tc>
        <w:tc>
          <w:tcPr>
            <w:tcW w:w="1620" w:type="dxa"/>
          </w:tcPr>
          <w:p w:rsidR="00C36AD9" w:rsidRPr="001E3078" w:rsidRDefault="00C36AD9" w:rsidP="00C36AD9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1E3078">
        <w:tc>
          <w:tcPr>
            <w:tcW w:w="279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Planned end date</w:t>
            </w:r>
          </w:p>
        </w:tc>
      </w:tr>
      <w:tr w:rsidR="00CE3F79" w:rsidRPr="001E3078" w:rsidTr="007466EC">
        <w:tc>
          <w:tcPr>
            <w:tcW w:w="2790" w:type="dxa"/>
          </w:tcPr>
          <w:p w:rsidR="00CE3F79" w:rsidRDefault="00CE3F79" w:rsidP="00CE3F79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Run test round 2</w:t>
            </w:r>
          </w:p>
        </w:tc>
        <w:tc>
          <w:tcPr>
            <w:tcW w:w="3870" w:type="dxa"/>
          </w:tcPr>
          <w:p w:rsidR="00CE3F79" w:rsidRPr="007157A9" w:rsidRDefault="00CE3F79" w:rsidP="00CE3F79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2700" w:type="dxa"/>
          </w:tcPr>
          <w:p w:rsidR="00CE3F79" w:rsidRPr="001E3078" w:rsidRDefault="00CE3F79" w:rsidP="00CE3F79">
            <w:pPr>
              <w:pStyle w:val="Bang"/>
            </w:pPr>
            <w:r>
              <w:t>01-12</w:t>
            </w:r>
            <w:r w:rsidRPr="001E3078">
              <w:t>-</w:t>
            </w:r>
            <w:r>
              <w:t>2017</w:t>
            </w:r>
          </w:p>
        </w:tc>
      </w:tr>
      <w:tr w:rsidR="00CE3F79" w:rsidRPr="001E3078" w:rsidTr="007466EC">
        <w:tc>
          <w:tcPr>
            <w:tcW w:w="2790" w:type="dxa"/>
          </w:tcPr>
          <w:p w:rsidR="00CE3F79" w:rsidRDefault="00CE3F79" w:rsidP="00CE3F79">
            <w:pPr>
              <w:pStyle w:val="Bang"/>
            </w:pPr>
            <w:r>
              <w:t>Fix bug round 1</w:t>
            </w:r>
          </w:p>
        </w:tc>
        <w:tc>
          <w:tcPr>
            <w:tcW w:w="3870" w:type="dxa"/>
          </w:tcPr>
          <w:p w:rsidR="00CE3F79" w:rsidRPr="001521C2" w:rsidRDefault="00CE3F79" w:rsidP="00CE3F7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2700" w:type="dxa"/>
          </w:tcPr>
          <w:p w:rsidR="00CE3F79" w:rsidRPr="001E3078" w:rsidRDefault="00CE3F79" w:rsidP="00CE3F79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CE3F79" w:rsidRPr="001E3078" w:rsidTr="00616A7C">
        <w:tc>
          <w:tcPr>
            <w:tcW w:w="2790" w:type="dxa"/>
          </w:tcPr>
          <w:p w:rsidR="00CE3F79" w:rsidRDefault="00CE3F79" w:rsidP="00CE3F79">
            <w:pPr>
              <w:pStyle w:val="Bang"/>
            </w:pPr>
            <w:r>
              <w:t>Update test case</w:t>
            </w:r>
          </w:p>
        </w:tc>
        <w:tc>
          <w:tcPr>
            <w:tcW w:w="3870" w:type="dxa"/>
          </w:tcPr>
          <w:p w:rsidR="00CE3F79" w:rsidRPr="00C754AB" w:rsidRDefault="00CE3F79" w:rsidP="00CE3F7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PhuongPTM, PhuongHA</w:t>
            </w:r>
          </w:p>
        </w:tc>
        <w:tc>
          <w:tcPr>
            <w:tcW w:w="2700" w:type="dxa"/>
          </w:tcPr>
          <w:p w:rsidR="00CE3F79" w:rsidRPr="001E3078" w:rsidRDefault="00CE3F79" w:rsidP="00CE3F79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CE3F79" w:rsidRPr="001E3078" w:rsidTr="001D1978">
        <w:tc>
          <w:tcPr>
            <w:tcW w:w="2790" w:type="dxa"/>
          </w:tcPr>
          <w:p w:rsidR="00CE3F79" w:rsidRDefault="00CE3F79" w:rsidP="00CE3F79">
            <w:pPr>
              <w:pStyle w:val="Bang"/>
            </w:pPr>
            <w:r>
              <w:t>Update test report</w:t>
            </w:r>
          </w:p>
        </w:tc>
        <w:tc>
          <w:tcPr>
            <w:tcW w:w="3870" w:type="dxa"/>
          </w:tcPr>
          <w:p w:rsidR="00CE3F79" w:rsidRPr="00C754AB" w:rsidRDefault="00CE3F79" w:rsidP="00CE3F7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CE3F79" w:rsidRPr="001E3078" w:rsidRDefault="00CE3F79" w:rsidP="00CE3F79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</w:tr>
      <w:tr w:rsidR="00CE3F79" w:rsidRPr="001E3078" w:rsidTr="00085F1B">
        <w:tc>
          <w:tcPr>
            <w:tcW w:w="2790" w:type="dxa"/>
            <w:vAlign w:val="center"/>
          </w:tcPr>
          <w:p w:rsidR="00CE3F79" w:rsidRDefault="00CE3F79" w:rsidP="00CE3F79">
            <w:pPr>
              <w:pStyle w:val="Bang"/>
            </w:pPr>
            <w:r>
              <w:lastRenderedPageBreak/>
              <w:t>Report 5</w:t>
            </w:r>
          </w:p>
        </w:tc>
        <w:tc>
          <w:tcPr>
            <w:tcW w:w="3870" w:type="dxa"/>
          </w:tcPr>
          <w:p w:rsidR="00CE3F79" w:rsidRPr="00C754AB" w:rsidRDefault="00CE3F79" w:rsidP="00CE3F7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700" w:type="dxa"/>
          </w:tcPr>
          <w:p w:rsidR="00CE3F79" w:rsidRDefault="00CE3F79" w:rsidP="00CE3F79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</w:tr>
      <w:tr w:rsidR="00CE3F79" w:rsidRPr="001E3078" w:rsidTr="00085F1B">
        <w:tc>
          <w:tcPr>
            <w:tcW w:w="2790" w:type="dxa"/>
            <w:vAlign w:val="center"/>
          </w:tcPr>
          <w:p w:rsidR="00CE3F79" w:rsidRDefault="00CE3F79" w:rsidP="00CE3F79">
            <w:pPr>
              <w:pStyle w:val="Bang"/>
            </w:pPr>
            <w:r>
              <w:t>Progress report 5</w:t>
            </w:r>
          </w:p>
        </w:tc>
        <w:tc>
          <w:tcPr>
            <w:tcW w:w="3870" w:type="dxa"/>
          </w:tcPr>
          <w:p w:rsidR="00CE3F79" w:rsidRPr="00C20BF2" w:rsidRDefault="00CE3F79" w:rsidP="00CE3F7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CE3F79" w:rsidRDefault="00CE3F79" w:rsidP="00CE3F79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B3D68">
      <w:pPr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2B" w:rsidRDefault="007C402B">
      <w:r>
        <w:separator/>
      </w:r>
    </w:p>
  </w:endnote>
  <w:endnote w:type="continuationSeparator" w:id="0">
    <w:p w:rsidR="007C402B" w:rsidRDefault="007C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CE3F79">
      <w:rPr>
        <w:rStyle w:val="PageNumber"/>
        <w:noProof/>
      </w:rPr>
      <w:t>3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CE3F79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2B" w:rsidRDefault="007C402B">
      <w:r>
        <w:separator/>
      </w:r>
    </w:p>
  </w:footnote>
  <w:footnote w:type="continuationSeparator" w:id="0">
    <w:p w:rsidR="007C402B" w:rsidRDefault="007C402B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A4F20"/>
    <w:rsid w:val="000C52B6"/>
    <w:rsid w:val="0011400D"/>
    <w:rsid w:val="001521C2"/>
    <w:rsid w:val="001B1849"/>
    <w:rsid w:val="001E3078"/>
    <w:rsid w:val="001F4608"/>
    <w:rsid w:val="0021213C"/>
    <w:rsid w:val="0023438E"/>
    <w:rsid w:val="002E7FE8"/>
    <w:rsid w:val="003209B1"/>
    <w:rsid w:val="00395121"/>
    <w:rsid w:val="004306E2"/>
    <w:rsid w:val="00482C6C"/>
    <w:rsid w:val="004B3D68"/>
    <w:rsid w:val="004E5ABC"/>
    <w:rsid w:val="004F636A"/>
    <w:rsid w:val="006460AD"/>
    <w:rsid w:val="0069771A"/>
    <w:rsid w:val="006A545C"/>
    <w:rsid w:val="007069F9"/>
    <w:rsid w:val="007157A9"/>
    <w:rsid w:val="00720F7E"/>
    <w:rsid w:val="007C402B"/>
    <w:rsid w:val="00873DF8"/>
    <w:rsid w:val="008836B4"/>
    <w:rsid w:val="00950B06"/>
    <w:rsid w:val="009545D0"/>
    <w:rsid w:val="00977C78"/>
    <w:rsid w:val="009A2DA2"/>
    <w:rsid w:val="009B3575"/>
    <w:rsid w:val="009E04FB"/>
    <w:rsid w:val="00A04731"/>
    <w:rsid w:val="00AA457F"/>
    <w:rsid w:val="00B20F29"/>
    <w:rsid w:val="00B773BE"/>
    <w:rsid w:val="00BC3523"/>
    <w:rsid w:val="00C20BF2"/>
    <w:rsid w:val="00C36AD9"/>
    <w:rsid w:val="00C50049"/>
    <w:rsid w:val="00C754AB"/>
    <w:rsid w:val="00C8711A"/>
    <w:rsid w:val="00CC2212"/>
    <w:rsid w:val="00CE0A85"/>
    <w:rsid w:val="00CE3F79"/>
    <w:rsid w:val="00D40AC6"/>
    <w:rsid w:val="00D62CD5"/>
    <w:rsid w:val="00DC1E37"/>
    <w:rsid w:val="00DC602B"/>
    <w:rsid w:val="00E0475D"/>
    <w:rsid w:val="00E20650"/>
    <w:rsid w:val="00ED289F"/>
    <w:rsid w:val="00F200AE"/>
    <w:rsid w:val="00F35072"/>
    <w:rsid w:val="00F61342"/>
    <w:rsid w:val="00F72930"/>
    <w:rsid w:val="00F87BC0"/>
    <w:rsid w:val="00FA264C"/>
    <w:rsid w:val="00FA53CB"/>
    <w:rsid w:val="00FD18D8"/>
    <w:rsid w:val="00FD39E0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69771A"/>
    <w:pPr>
      <w:spacing w:before="80" w:after="80"/>
      <w:ind w:left="0"/>
    </w:pPr>
    <w:rPr>
      <w:rFonts w:asciiTheme="majorHAnsi" w:hAnsiTheme="majorHAnsi" w:cstheme="majorHAnsi"/>
      <w:bCs/>
      <w:sz w:val="24"/>
      <w:szCs w:val="24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F72930"/>
    <w:pPr>
      <w:tabs>
        <w:tab w:val="clear" w:pos="1152"/>
      </w:tabs>
      <w:spacing w:after="0" w:line="360" w:lineRule="auto"/>
      <w:ind w:left="0" w:firstLine="0"/>
    </w:pPr>
    <w:rPr>
      <w:rFonts w:asciiTheme="majorHAnsi" w:hAnsiTheme="majorHAnsi" w:cstheme="majorHAnsi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89</TotalTime>
  <Pages>3</Pages>
  <Words>245</Words>
  <Characters>1302</Characters>
  <Application>Microsoft Office Word</Application>
  <DocSecurity>0</DocSecurity>
  <Lines>108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7</cp:revision>
  <cp:lastPrinted>2000-08-14T03:46:00Z</cp:lastPrinted>
  <dcterms:created xsi:type="dcterms:W3CDTF">2017-12-12T20:05:00Z</dcterms:created>
  <dcterms:modified xsi:type="dcterms:W3CDTF">2017-12-14T02:07:00Z</dcterms:modified>
  <cp:category>Template</cp:category>
</cp:coreProperties>
</file>