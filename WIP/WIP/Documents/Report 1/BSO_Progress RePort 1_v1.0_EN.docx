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1E307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1E307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1E3078" w:rsidRDefault="00280BD6" w:rsidP="004B3D68">
                  <w:pPr>
                    <w:spacing w:line="360" w:lineRule="auto"/>
                    <w:ind w:left="0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9264" behindDoc="0" locked="0" layoutInCell="1" allowOverlap="1" wp14:anchorId="1A41C628" wp14:editId="685BB73C">
                        <wp:simplePos x="0" y="0"/>
                        <wp:positionH relativeFrom="column">
                          <wp:posOffset>-209550</wp:posOffset>
                        </wp:positionH>
                        <wp:positionV relativeFrom="paragraph">
                          <wp:posOffset>114935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80BD6" w:rsidRDefault="004B3D68" w:rsidP="00280BD6">
                  <w:pPr>
                    <w:pStyle w:val="HeaderTitle"/>
                  </w:pPr>
                  <w:r w:rsidRPr="00280BD6">
                    <w:t xml:space="preserve">project progress </w:t>
                  </w:r>
                </w:p>
                <w:p w:rsidR="004B3D68" w:rsidRPr="00280BD6" w:rsidRDefault="004B3D68" w:rsidP="00280BD6">
                  <w:pPr>
                    <w:pStyle w:val="HeaderTitle"/>
                  </w:pPr>
                  <w:r w:rsidRPr="00280BD6">
                    <w:t>report</w:t>
                  </w:r>
                </w:p>
              </w:tc>
            </w:tr>
          </w:tbl>
          <w:p w:rsidR="004B3D68" w:rsidRPr="001E3078" w:rsidRDefault="004B3D68" w:rsidP="00280BD6">
            <w:pPr>
              <w:pStyle w:val="HeaderTitle"/>
            </w:pP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Bakery Store Online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BSO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Phạm Thị Minh Phương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Project </w:t>
            </w:r>
            <w:r w:rsidR="00F200AE" w:rsidRPr="001E3078">
              <w:rPr>
                <w:rFonts w:asciiTheme="majorHAnsi" w:hAnsiTheme="majorHAnsi" w:cstheme="majorHAnsi"/>
                <w:sz w:val="24"/>
                <w:szCs w:val="24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Phạm Thị Minh Phương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085297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22</w:t>
            </w:r>
            <w:bookmarkStart w:id="0" w:name="_GoBack"/>
            <w:bookmarkEnd w:id="0"/>
            <w:r w:rsidR="00FA264C"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-09-2017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A264C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Supervisor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Reporting period</w:t>
            </w:r>
            <w:r w:rsidRPr="001E3078">
              <w:rPr>
                <w:rStyle w:val="FootnoteReference"/>
                <w:rFonts w:asciiTheme="majorHAnsi" w:hAnsiTheme="majorHAnsi" w:cstheme="majorHAnsi"/>
                <w:sz w:val="24"/>
                <w:szCs w:val="24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1E3078" w:rsidRDefault="00FA264C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0</w:t>
            </w:r>
            <w:r w:rsidR="00865CD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7</w:t>
            </w: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-09-2017 –</w:t>
            </w:r>
            <w:r w:rsidR="00865CD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22</w:t>
            </w: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-09-2017 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1E3078" w:rsidRDefault="00FA264C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Nguyễn Văn Sang</w:t>
            </w: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1E307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Note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1E3078" w:rsidRDefault="00FA264C" w:rsidP="00FA264C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0</w:t>
            </w:r>
            <w:r w:rsidR="00865CD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7</w:t>
            </w: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-09-2017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1E3078" w:rsidRDefault="00865CD7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22</w:t>
            </w:r>
            <w:r w:rsidR="00FA264C"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-09-2017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1E3078" w:rsidRDefault="00ED289F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5 members</w:t>
            </w:r>
          </w:p>
        </w:tc>
        <w:tc>
          <w:tcPr>
            <w:tcW w:w="4347" w:type="dxa"/>
            <w:vAlign w:val="center"/>
          </w:tcPr>
          <w:p w:rsidR="004B3D68" w:rsidRPr="001E3078" w:rsidRDefault="00ED289F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Phạm Thị Minh Phương</w:t>
            </w:r>
          </w:p>
          <w:p w:rsidR="00ED289F" w:rsidRPr="001E3078" w:rsidRDefault="00ED289F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Nguyễn Xuân Hà</w:t>
            </w:r>
          </w:p>
          <w:p w:rsidR="00ED289F" w:rsidRPr="001E3078" w:rsidRDefault="00ED289F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Cao Anh Tuấn</w:t>
            </w:r>
          </w:p>
          <w:p w:rsidR="00ED289F" w:rsidRPr="001E3078" w:rsidRDefault="00ED289F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Hoàng Anh Phương</w:t>
            </w:r>
          </w:p>
          <w:p w:rsidR="00ED289F" w:rsidRPr="001E3078" w:rsidRDefault="00ED289F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Ngô Trung Kiên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1E3078" w:rsidRDefault="00ED289F" w:rsidP="00ED289F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300 person</w:t>
            </w: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day </w:t>
            </w:r>
          </w:p>
        </w:tc>
        <w:tc>
          <w:tcPr>
            <w:tcW w:w="4347" w:type="dxa"/>
            <w:vAlign w:val="center"/>
          </w:tcPr>
          <w:p w:rsidR="004B3D68" w:rsidRPr="001E3078" w:rsidRDefault="00ED289F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1 person day = 5 hours</w:t>
            </w:r>
          </w:p>
        </w:tc>
      </w:tr>
      <w:tr w:rsidR="00ED289F" w:rsidRPr="001E3078">
        <w:trPr>
          <w:trHeight w:val="410"/>
        </w:trPr>
        <w:tc>
          <w:tcPr>
            <w:tcW w:w="2552" w:type="dxa"/>
            <w:vAlign w:val="center"/>
          </w:tcPr>
          <w:p w:rsidR="00ED289F" w:rsidRPr="001E3078" w:rsidRDefault="00ED289F" w:rsidP="00ED289F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ED289F" w:rsidRPr="001E3078" w:rsidRDefault="00ED289F" w:rsidP="00ED289F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300 person</w:t>
            </w: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day </w:t>
            </w:r>
          </w:p>
        </w:tc>
        <w:tc>
          <w:tcPr>
            <w:tcW w:w="4347" w:type="dxa"/>
            <w:vAlign w:val="center"/>
          </w:tcPr>
          <w:p w:rsidR="00ED289F" w:rsidRPr="001E3078" w:rsidRDefault="00ED289F" w:rsidP="00ED289F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1 person day = 5 hours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1E3078" w:rsidRDefault="00DC1E37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70</w:t>
            </w:r>
            <w:r w:rsidR="007069F9"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Pr="001E3078" w:rsidRDefault="004B3D6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1E3078" w:rsidRDefault="007069F9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None</w:t>
            </w:r>
          </w:p>
        </w:tc>
        <w:tc>
          <w:tcPr>
            <w:tcW w:w="4347" w:type="dxa"/>
            <w:vAlign w:val="center"/>
          </w:tcPr>
          <w:p w:rsidR="004B3D68" w:rsidRPr="001E3078" w:rsidRDefault="004B3D6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Customer Complaints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2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lastRenderedPageBreak/>
        <w:t>Customer Support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3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Change Management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4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 xml:space="preserve">Quality Activities </w:t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Tasks matches/missed</w:t>
      </w:r>
    </w:p>
    <w:tbl>
      <w:tblPr>
        <w:tblW w:w="959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11"/>
        <w:gridCol w:w="1418"/>
        <w:gridCol w:w="1134"/>
        <w:gridCol w:w="1219"/>
        <w:gridCol w:w="1620"/>
      </w:tblGrid>
      <w:tr w:rsidR="004B3D68" w:rsidRPr="001E3078" w:rsidTr="001E3078">
        <w:tc>
          <w:tcPr>
            <w:tcW w:w="269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Task</w:t>
            </w:r>
          </w:p>
        </w:tc>
        <w:tc>
          <w:tcPr>
            <w:tcW w:w="1511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Status </w:t>
            </w:r>
          </w:p>
        </w:tc>
        <w:tc>
          <w:tcPr>
            <w:tcW w:w="1219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Re-schedule</w:t>
            </w:r>
          </w:p>
        </w:tc>
      </w:tr>
      <w:tr w:rsidR="00F87BC0" w:rsidRPr="001E3078" w:rsidTr="001E3078">
        <w:tc>
          <w:tcPr>
            <w:tcW w:w="269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 w:eastAsia="ja-JP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Prepare project</w:t>
            </w:r>
          </w:p>
        </w:tc>
        <w:tc>
          <w:tcPr>
            <w:tcW w:w="1511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Team member</w:t>
            </w:r>
          </w:p>
        </w:tc>
        <w:tc>
          <w:tcPr>
            <w:tcW w:w="1418" w:type="dxa"/>
          </w:tcPr>
          <w:p w:rsidR="00F87BC0" w:rsidRPr="001E3078" w:rsidRDefault="00FD18D8" w:rsidP="00F87BC0">
            <w:pPr>
              <w:pStyle w:val="Bang"/>
              <w:rPr>
                <w:rFonts w:asciiTheme="majorHAnsi" w:hAnsiTheme="majorHAnsi" w:cstheme="majorHAnsi"/>
                <w:color w:val="0C0C0C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08</w:t>
            </w:r>
            <w:r w:rsidR="00F87BC0" w:rsidRPr="001E3078">
              <w:rPr>
                <w:rFonts w:asciiTheme="majorHAnsi" w:hAnsiTheme="majorHAnsi" w:cstheme="majorHAnsi"/>
                <w:sz w:val="24"/>
                <w:szCs w:val="24"/>
              </w:rPr>
              <w:t>-09-201</w:t>
            </w:r>
            <w:r w:rsidR="001E307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Done</w:t>
            </w:r>
          </w:p>
        </w:tc>
        <w:tc>
          <w:tcPr>
            <w:tcW w:w="1219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87BC0" w:rsidRPr="001E3078" w:rsidTr="001E3078">
        <w:tc>
          <w:tcPr>
            <w:tcW w:w="2694" w:type="dxa"/>
          </w:tcPr>
          <w:p w:rsidR="00F87BC0" w:rsidRPr="001E3078" w:rsidRDefault="00F87BC0" w:rsidP="00F87BC0">
            <w:pPr>
              <w:pStyle w:val="ListParagraph"/>
              <w:rPr>
                <w:rFonts w:asciiTheme="majorHAnsi" w:hAnsiTheme="majorHAnsi" w:cstheme="majorHAnsi"/>
                <w:color w:val="0C0C0C"/>
              </w:rPr>
            </w:pPr>
            <w:r w:rsidRPr="001E3078">
              <w:rPr>
                <w:rFonts w:asciiTheme="majorHAnsi" w:hAnsiTheme="majorHAnsi" w:cstheme="majorHAnsi"/>
                <w:color w:val="0C0C0C"/>
              </w:rPr>
              <w:t>Define project situation</w:t>
            </w:r>
          </w:p>
        </w:tc>
        <w:tc>
          <w:tcPr>
            <w:tcW w:w="1511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Team member</w:t>
            </w:r>
          </w:p>
        </w:tc>
        <w:tc>
          <w:tcPr>
            <w:tcW w:w="1418" w:type="dxa"/>
          </w:tcPr>
          <w:p w:rsidR="00F87BC0" w:rsidRPr="001E3078" w:rsidRDefault="00FD18D8" w:rsidP="00F87BC0">
            <w:pPr>
              <w:pStyle w:val="Bang"/>
              <w:rPr>
                <w:rFonts w:asciiTheme="majorHAnsi" w:hAnsiTheme="majorHAnsi" w:cstheme="majorHAnsi"/>
                <w:color w:val="0C0C0C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08</w:t>
            </w:r>
            <w:r w:rsidR="00F87BC0" w:rsidRPr="001E3078">
              <w:rPr>
                <w:rFonts w:asciiTheme="majorHAnsi" w:hAnsiTheme="majorHAnsi" w:cstheme="majorHAnsi"/>
                <w:sz w:val="24"/>
                <w:szCs w:val="24"/>
              </w:rPr>
              <w:t>-09-201</w:t>
            </w:r>
            <w:r w:rsidR="001E307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Done</w:t>
            </w:r>
          </w:p>
        </w:tc>
        <w:tc>
          <w:tcPr>
            <w:tcW w:w="1219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87BC0" w:rsidRPr="001E3078" w:rsidTr="001E3078">
        <w:tc>
          <w:tcPr>
            <w:tcW w:w="269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Define system scope</w:t>
            </w:r>
          </w:p>
        </w:tc>
        <w:tc>
          <w:tcPr>
            <w:tcW w:w="1511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Team member</w:t>
            </w:r>
          </w:p>
        </w:tc>
        <w:tc>
          <w:tcPr>
            <w:tcW w:w="1418" w:type="dxa"/>
          </w:tcPr>
          <w:p w:rsidR="00F87BC0" w:rsidRPr="001E3078" w:rsidRDefault="00FD18D8" w:rsidP="00F87BC0">
            <w:pPr>
              <w:pStyle w:val="Bang"/>
              <w:rPr>
                <w:rFonts w:asciiTheme="majorHAnsi" w:hAnsiTheme="majorHAnsi" w:cstheme="majorHAnsi"/>
                <w:color w:val="0C0C0C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08</w:t>
            </w:r>
            <w:r w:rsidR="00F87BC0" w:rsidRPr="001E3078">
              <w:rPr>
                <w:rFonts w:asciiTheme="majorHAnsi" w:hAnsiTheme="majorHAnsi" w:cstheme="majorHAnsi"/>
                <w:sz w:val="24"/>
                <w:szCs w:val="24"/>
              </w:rPr>
              <w:t>-09-201</w:t>
            </w:r>
            <w:r w:rsidR="001E307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Done</w:t>
            </w:r>
          </w:p>
        </w:tc>
        <w:tc>
          <w:tcPr>
            <w:tcW w:w="1219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87BC0" w:rsidRPr="001E3078" w:rsidTr="001E3078">
        <w:tc>
          <w:tcPr>
            <w:tcW w:w="269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schedule</w:t>
            </w:r>
          </w:p>
        </w:tc>
        <w:tc>
          <w:tcPr>
            <w:tcW w:w="1511" w:type="dxa"/>
          </w:tcPr>
          <w:p w:rsidR="00F87BC0" w:rsidRPr="001F4608" w:rsidRDefault="001F4608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PhuongPTM</w:t>
            </w:r>
          </w:p>
        </w:tc>
        <w:tc>
          <w:tcPr>
            <w:tcW w:w="1418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21-09-201</w:t>
            </w:r>
            <w:r w:rsidR="001E307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Done</w:t>
            </w:r>
          </w:p>
        </w:tc>
        <w:tc>
          <w:tcPr>
            <w:tcW w:w="1219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87BC0" w:rsidRPr="001E3078" w:rsidTr="001E3078">
        <w:tc>
          <w:tcPr>
            <w:tcW w:w="269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Plan</w:t>
            </w:r>
          </w:p>
        </w:tc>
        <w:tc>
          <w:tcPr>
            <w:tcW w:w="1511" w:type="dxa"/>
          </w:tcPr>
          <w:p w:rsidR="00F87BC0" w:rsidRPr="001F4608" w:rsidRDefault="001F4608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PhuongPTM</w:t>
            </w:r>
          </w:p>
        </w:tc>
        <w:tc>
          <w:tcPr>
            <w:tcW w:w="1418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21-09-201</w:t>
            </w:r>
            <w:r w:rsidR="001E307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Done</w:t>
            </w:r>
          </w:p>
        </w:tc>
        <w:tc>
          <w:tcPr>
            <w:tcW w:w="1219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87BC0" w:rsidRPr="001E3078" w:rsidTr="001E3078">
        <w:tc>
          <w:tcPr>
            <w:tcW w:w="269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Q&amp;A management</w:t>
            </w:r>
          </w:p>
        </w:tc>
        <w:tc>
          <w:tcPr>
            <w:tcW w:w="1511" w:type="dxa"/>
          </w:tcPr>
          <w:p w:rsidR="00F87BC0" w:rsidRPr="001F4608" w:rsidRDefault="001F4608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TuanCA</w:t>
            </w:r>
          </w:p>
        </w:tc>
        <w:tc>
          <w:tcPr>
            <w:tcW w:w="1418" w:type="dxa"/>
          </w:tcPr>
          <w:p w:rsidR="00F87BC0" w:rsidRPr="001E3078" w:rsidRDefault="008836B4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</w:t>
            </w:r>
            <w:r w:rsidR="00F87BC0" w:rsidRPr="001E3078">
              <w:rPr>
                <w:rFonts w:asciiTheme="majorHAnsi" w:hAnsiTheme="majorHAnsi" w:cstheme="majorHAnsi"/>
                <w:sz w:val="24"/>
                <w:szCs w:val="24"/>
              </w:rPr>
              <w:t>-09-201</w:t>
            </w:r>
            <w:r w:rsidR="001E307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Done</w:t>
            </w:r>
          </w:p>
        </w:tc>
        <w:tc>
          <w:tcPr>
            <w:tcW w:w="1219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87BC0" w:rsidRPr="001E3078" w:rsidTr="001E3078">
        <w:tc>
          <w:tcPr>
            <w:tcW w:w="269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Research development technology</w:t>
            </w:r>
          </w:p>
        </w:tc>
        <w:tc>
          <w:tcPr>
            <w:tcW w:w="1511" w:type="dxa"/>
          </w:tcPr>
          <w:p w:rsidR="00F87BC0" w:rsidRPr="001F4608" w:rsidRDefault="001F4608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Team member</w:t>
            </w:r>
          </w:p>
        </w:tc>
        <w:tc>
          <w:tcPr>
            <w:tcW w:w="1418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18-09-201</w:t>
            </w:r>
            <w:r w:rsidR="001E307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70%</w:t>
            </w:r>
          </w:p>
        </w:tc>
        <w:tc>
          <w:tcPr>
            <w:tcW w:w="1219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87BC0" w:rsidRPr="001E3078" w:rsidTr="001E3078">
        <w:tc>
          <w:tcPr>
            <w:tcW w:w="269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Report 1</w:t>
            </w:r>
          </w:p>
        </w:tc>
        <w:tc>
          <w:tcPr>
            <w:tcW w:w="1511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Team member</w:t>
            </w:r>
          </w:p>
        </w:tc>
        <w:tc>
          <w:tcPr>
            <w:tcW w:w="1418" w:type="dxa"/>
          </w:tcPr>
          <w:p w:rsidR="00F87BC0" w:rsidRPr="001E3078" w:rsidRDefault="00BC3523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21</w:t>
            </w:r>
            <w:r w:rsidR="00F87BC0" w:rsidRPr="001E3078">
              <w:rPr>
                <w:rFonts w:asciiTheme="majorHAnsi" w:hAnsiTheme="majorHAnsi" w:cstheme="majorHAnsi"/>
                <w:sz w:val="24"/>
                <w:szCs w:val="24"/>
              </w:rPr>
              <w:t>-09-201</w:t>
            </w:r>
            <w:r w:rsidR="001E307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Done</w:t>
            </w:r>
          </w:p>
        </w:tc>
        <w:tc>
          <w:tcPr>
            <w:tcW w:w="1219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87BC0" w:rsidRPr="001E3078" w:rsidTr="001E3078">
        <w:tc>
          <w:tcPr>
            <w:tcW w:w="269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Progress report 1</w:t>
            </w:r>
          </w:p>
        </w:tc>
        <w:tc>
          <w:tcPr>
            <w:tcW w:w="1511" w:type="dxa"/>
          </w:tcPr>
          <w:p w:rsidR="00F87BC0" w:rsidRPr="001E3078" w:rsidRDefault="004F636A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4F636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PhuongPTM</w:t>
            </w:r>
          </w:p>
        </w:tc>
        <w:tc>
          <w:tcPr>
            <w:tcW w:w="1418" w:type="dxa"/>
          </w:tcPr>
          <w:p w:rsidR="00F87BC0" w:rsidRPr="001E3078" w:rsidRDefault="00BC3523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21</w:t>
            </w:r>
            <w:r w:rsidR="00F87BC0" w:rsidRPr="001E3078">
              <w:rPr>
                <w:rFonts w:asciiTheme="majorHAnsi" w:hAnsiTheme="majorHAnsi" w:cstheme="majorHAnsi"/>
                <w:sz w:val="24"/>
                <w:szCs w:val="24"/>
              </w:rPr>
              <w:t>-09-201</w:t>
            </w:r>
            <w:r w:rsidR="001E307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Done</w:t>
            </w:r>
          </w:p>
        </w:tc>
        <w:tc>
          <w:tcPr>
            <w:tcW w:w="1219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87BC0" w:rsidRPr="001E3078" w:rsidRDefault="00F87BC0" w:rsidP="00F87BC0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1E3078">
        <w:tc>
          <w:tcPr>
            <w:tcW w:w="279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Planned end date</w:t>
            </w:r>
          </w:p>
        </w:tc>
      </w:tr>
      <w:tr w:rsidR="001E3078" w:rsidRPr="001E3078" w:rsidTr="007466EC">
        <w:tc>
          <w:tcPr>
            <w:tcW w:w="279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 w:eastAsia="ja-JP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Design screen prototype</w:t>
            </w:r>
          </w:p>
        </w:tc>
        <w:tc>
          <w:tcPr>
            <w:tcW w:w="3870" w:type="dxa"/>
          </w:tcPr>
          <w:p w:rsidR="001E3078" w:rsidRPr="00F61342" w:rsidRDefault="00F61342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KienNT, PhuongHA</w:t>
            </w:r>
          </w:p>
        </w:tc>
        <w:tc>
          <w:tcPr>
            <w:tcW w:w="2700" w:type="dxa"/>
          </w:tcPr>
          <w:p w:rsidR="001E3078" w:rsidRPr="001E3078" w:rsidRDefault="00FA53CB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04</w:t>
            </w:r>
            <w:r w:rsidR="001E3078" w:rsidRPr="001E3078">
              <w:rPr>
                <w:rFonts w:asciiTheme="majorHAnsi" w:hAnsiTheme="majorHAnsi" w:cstheme="majorHAnsi"/>
                <w:sz w:val="24"/>
                <w:szCs w:val="24"/>
              </w:rPr>
              <w:t>-10-</w:t>
            </w:r>
            <w:r w:rsidR="001F4608">
              <w:rPr>
                <w:rFonts w:asciiTheme="majorHAnsi" w:hAnsiTheme="majorHAnsi" w:cstheme="majorHAnsi"/>
                <w:sz w:val="24"/>
                <w:szCs w:val="24"/>
              </w:rPr>
              <w:t>2017</w:t>
            </w:r>
          </w:p>
        </w:tc>
      </w:tr>
      <w:tr w:rsidR="001E3078" w:rsidRPr="001E3078" w:rsidTr="007466EC">
        <w:tc>
          <w:tcPr>
            <w:tcW w:w="279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Create Demo</w:t>
            </w:r>
          </w:p>
        </w:tc>
        <w:tc>
          <w:tcPr>
            <w:tcW w:w="387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Dev team</w:t>
            </w:r>
          </w:p>
        </w:tc>
        <w:tc>
          <w:tcPr>
            <w:tcW w:w="2700" w:type="dxa"/>
          </w:tcPr>
          <w:p w:rsidR="001E3078" w:rsidRPr="001E3078" w:rsidRDefault="00FA53CB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2</w:t>
            </w:r>
            <w:r w:rsidR="001E3078" w:rsidRPr="001E3078">
              <w:rPr>
                <w:rFonts w:asciiTheme="majorHAnsi" w:hAnsiTheme="majorHAnsi" w:cstheme="majorHAnsi"/>
                <w:sz w:val="24"/>
                <w:szCs w:val="24"/>
              </w:rPr>
              <w:t>-10-</w:t>
            </w:r>
            <w:r w:rsidR="001F4608">
              <w:rPr>
                <w:rFonts w:asciiTheme="majorHAnsi" w:hAnsiTheme="majorHAnsi" w:cstheme="majorHAnsi"/>
                <w:sz w:val="24"/>
                <w:szCs w:val="24"/>
              </w:rPr>
              <w:t>2017</w:t>
            </w:r>
          </w:p>
        </w:tc>
      </w:tr>
      <w:tr w:rsidR="001E3078" w:rsidRPr="001E3078" w:rsidTr="007466EC">
        <w:tc>
          <w:tcPr>
            <w:tcW w:w="279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Research development technology</w:t>
            </w:r>
          </w:p>
        </w:tc>
        <w:tc>
          <w:tcPr>
            <w:tcW w:w="3870" w:type="dxa"/>
          </w:tcPr>
          <w:p w:rsidR="001E3078" w:rsidRPr="00F61342" w:rsidRDefault="00F61342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TuanCA</w:t>
            </w:r>
          </w:p>
        </w:tc>
        <w:tc>
          <w:tcPr>
            <w:tcW w:w="2700" w:type="dxa"/>
          </w:tcPr>
          <w:p w:rsidR="001E3078" w:rsidRPr="001E3078" w:rsidRDefault="00FA53CB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21</w:t>
            </w:r>
            <w:r w:rsidR="001E3078" w:rsidRPr="001E3078">
              <w:rPr>
                <w:rFonts w:asciiTheme="majorHAnsi" w:hAnsiTheme="majorHAnsi" w:cstheme="majorHAnsi"/>
                <w:sz w:val="24"/>
                <w:szCs w:val="24"/>
              </w:rPr>
              <w:t>-09-</w:t>
            </w:r>
            <w:r w:rsidR="001F4608">
              <w:rPr>
                <w:rFonts w:asciiTheme="majorHAnsi" w:hAnsiTheme="majorHAnsi" w:cstheme="majorHAnsi"/>
                <w:sz w:val="24"/>
                <w:szCs w:val="24"/>
              </w:rPr>
              <w:t>2017</w:t>
            </w:r>
          </w:p>
        </w:tc>
      </w:tr>
      <w:tr w:rsidR="001E3078" w:rsidRPr="001E3078" w:rsidTr="007466EC">
        <w:tc>
          <w:tcPr>
            <w:tcW w:w="279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SRS</w:t>
            </w:r>
          </w:p>
        </w:tc>
        <w:tc>
          <w:tcPr>
            <w:tcW w:w="3870" w:type="dxa"/>
          </w:tcPr>
          <w:p w:rsidR="001E3078" w:rsidRPr="000C52B6" w:rsidRDefault="000C52B6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PhuongPTM</w:t>
            </w:r>
          </w:p>
        </w:tc>
        <w:tc>
          <w:tcPr>
            <w:tcW w:w="2700" w:type="dxa"/>
          </w:tcPr>
          <w:p w:rsidR="001E3078" w:rsidRPr="001E3078" w:rsidRDefault="00FA53CB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</w:t>
            </w:r>
            <w:r w:rsidR="001E3078" w:rsidRPr="001E3078">
              <w:rPr>
                <w:rFonts w:asciiTheme="majorHAnsi" w:hAnsiTheme="majorHAnsi" w:cstheme="majorHAnsi"/>
                <w:sz w:val="24"/>
                <w:szCs w:val="24"/>
              </w:rPr>
              <w:t>-09-</w:t>
            </w:r>
            <w:r w:rsidR="001F4608">
              <w:rPr>
                <w:rFonts w:asciiTheme="majorHAnsi" w:hAnsiTheme="majorHAnsi" w:cstheme="majorHAnsi"/>
                <w:sz w:val="24"/>
                <w:szCs w:val="24"/>
              </w:rPr>
              <w:t>2017</w:t>
            </w:r>
          </w:p>
        </w:tc>
      </w:tr>
      <w:tr w:rsidR="001E3078" w:rsidRPr="001E3078" w:rsidTr="007466EC">
        <w:tc>
          <w:tcPr>
            <w:tcW w:w="279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Architecture Design</w:t>
            </w:r>
          </w:p>
        </w:tc>
        <w:tc>
          <w:tcPr>
            <w:tcW w:w="3870" w:type="dxa"/>
          </w:tcPr>
          <w:p w:rsidR="001E3078" w:rsidRPr="001E3078" w:rsidRDefault="000C52B6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0C52B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PhuongPTM</w:t>
            </w:r>
          </w:p>
        </w:tc>
        <w:tc>
          <w:tcPr>
            <w:tcW w:w="2700" w:type="dxa"/>
          </w:tcPr>
          <w:p w:rsidR="001E3078" w:rsidRPr="001E3078" w:rsidRDefault="009E04FB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09</w:t>
            </w:r>
            <w:r w:rsidR="001E3078" w:rsidRPr="001E3078">
              <w:rPr>
                <w:rFonts w:asciiTheme="majorHAnsi" w:hAnsiTheme="majorHAnsi" w:cstheme="majorHAnsi"/>
                <w:sz w:val="24"/>
                <w:szCs w:val="24"/>
              </w:rPr>
              <w:t>-10-</w:t>
            </w:r>
            <w:r w:rsidR="001F4608">
              <w:rPr>
                <w:rFonts w:asciiTheme="majorHAnsi" w:hAnsiTheme="majorHAnsi" w:cstheme="majorHAnsi"/>
                <w:sz w:val="24"/>
                <w:szCs w:val="24"/>
              </w:rPr>
              <w:t>2017</w:t>
            </w:r>
          </w:p>
        </w:tc>
      </w:tr>
      <w:tr w:rsidR="001E3078" w:rsidRPr="001E3078" w:rsidTr="007466EC">
        <w:tc>
          <w:tcPr>
            <w:tcW w:w="279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Screen Design</w:t>
            </w:r>
          </w:p>
        </w:tc>
        <w:tc>
          <w:tcPr>
            <w:tcW w:w="3870" w:type="dxa"/>
          </w:tcPr>
          <w:p w:rsidR="001E3078" w:rsidRPr="000C52B6" w:rsidRDefault="000C52B6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KienNT</w:t>
            </w:r>
          </w:p>
        </w:tc>
        <w:tc>
          <w:tcPr>
            <w:tcW w:w="2700" w:type="dxa"/>
          </w:tcPr>
          <w:p w:rsidR="001E3078" w:rsidRPr="001E3078" w:rsidRDefault="009E04FB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</w:t>
            </w:r>
            <w:r w:rsidR="001E3078" w:rsidRPr="001E3078">
              <w:rPr>
                <w:rFonts w:asciiTheme="majorHAnsi" w:hAnsiTheme="majorHAnsi" w:cstheme="majorHAnsi"/>
                <w:sz w:val="24"/>
                <w:szCs w:val="24"/>
              </w:rPr>
              <w:t>-10-</w:t>
            </w:r>
            <w:r w:rsidR="001F4608">
              <w:rPr>
                <w:rFonts w:asciiTheme="majorHAnsi" w:hAnsiTheme="majorHAnsi" w:cstheme="majorHAnsi"/>
                <w:sz w:val="24"/>
                <w:szCs w:val="24"/>
              </w:rPr>
              <w:t>2017</w:t>
            </w:r>
          </w:p>
        </w:tc>
      </w:tr>
      <w:tr w:rsidR="001E3078" w:rsidRPr="001E3078" w:rsidTr="007466EC">
        <w:tc>
          <w:tcPr>
            <w:tcW w:w="279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Data Design</w:t>
            </w:r>
          </w:p>
        </w:tc>
        <w:tc>
          <w:tcPr>
            <w:tcW w:w="3870" w:type="dxa"/>
          </w:tcPr>
          <w:p w:rsidR="001E3078" w:rsidRPr="000C52B6" w:rsidRDefault="000C52B6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HaNX</w:t>
            </w:r>
          </w:p>
        </w:tc>
        <w:tc>
          <w:tcPr>
            <w:tcW w:w="270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05-10-</w:t>
            </w:r>
            <w:r w:rsidR="001F4608">
              <w:rPr>
                <w:rFonts w:asciiTheme="majorHAnsi" w:hAnsiTheme="majorHAnsi" w:cstheme="majorHAnsi"/>
                <w:sz w:val="24"/>
                <w:szCs w:val="24"/>
              </w:rPr>
              <w:t>2017</w:t>
            </w:r>
          </w:p>
        </w:tc>
      </w:tr>
      <w:tr w:rsidR="001E3078" w:rsidRPr="001E3078" w:rsidTr="007466EC">
        <w:tc>
          <w:tcPr>
            <w:tcW w:w="279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Class Design</w:t>
            </w:r>
          </w:p>
        </w:tc>
        <w:tc>
          <w:tcPr>
            <w:tcW w:w="3870" w:type="dxa"/>
          </w:tcPr>
          <w:p w:rsidR="001E3078" w:rsidRPr="000C52B6" w:rsidRDefault="000C52B6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HaNX</w:t>
            </w:r>
          </w:p>
        </w:tc>
        <w:tc>
          <w:tcPr>
            <w:tcW w:w="2700" w:type="dxa"/>
          </w:tcPr>
          <w:p w:rsidR="001E3078" w:rsidRPr="001E3078" w:rsidRDefault="009E04FB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16</w:t>
            </w:r>
            <w:r w:rsidR="001E3078" w:rsidRPr="001E3078">
              <w:rPr>
                <w:rFonts w:asciiTheme="majorHAnsi" w:hAnsiTheme="majorHAnsi" w:cstheme="majorHAnsi"/>
                <w:sz w:val="24"/>
                <w:szCs w:val="24"/>
              </w:rPr>
              <w:t>-10-</w:t>
            </w:r>
            <w:r w:rsidR="001F4608">
              <w:rPr>
                <w:rFonts w:asciiTheme="majorHAnsi" w:hAnsiTheme="majorHAnsi" w:cstheme="majorHAnsi"/>
                <w:sz w:val="24"/>
                <w:szCs w:val="24"/>
              </w:rPr>
              <w:t>2017</w:t>
            </w:r>
          </w:p>
        </w:tc>
      </w:tr>
      <w:tr w:rsidR="001E3078" w:rsidRPr="001E3078" w:rsidTr="007466EC">
        <w:tc>
          <w:tcPr>
            <w:tcW w:w="279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Report 2</w:t>
            </w:r>
          </w:p>
        </w:tc>
        <w:tc>
          <w:tcPr>
            <w:tcW w:w="387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Team member</w:t>
            </w:r>
          </w:p>
        </w:tc>
        <w:tc>
          <w:tcPr>
            <w:tcW w:w="270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19-10-</w:t>
            </w:r>
            <w:r w:rsidR="001F4608">
              <w:rPr>
                <w:rFonts w:asciiTheme="majorHAnsi" w:hAnsiTheme="majorHAnsi" w:cstheme="majorHAnsi"/>
                <w:sz w:val="24"/>
                <w:szCs w:val="24"/>
              </w:rPr>
              <w:t>2017</w:t>
            </w:r>
          </w:p>
        </w:tc>
      </w:tr>
      <w:tr w:rsidR="001E3078" w:rsidRPr="001E3078" w:rsidTr="007466EC">
        <w:tc>
          <w:tcPr>
            <w:tcW w:w="279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Progress report 2</w:t>
            </w:r>
          </w:p>
        </w:tc>
        <w:tc>
          <w:tcPr>
            <w:tcW w:w="3870" w:type="dxa"/>
          </w:tcPr>
          <w:p w:rsidR="001E3078" w:rsidRPr="000C52B6" w:rsidRDefault="000C52B6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PhuongPTM</w:t>
            </w:r>
          </w:p>
        </w:tc>
        <w:tc>
          <w:tcPr>
            <w:tcW w:w="2700" w:type="dxa"/>
          </w:tcPr>
          <w:p w:rsidR="001E3078" w:rsidRPr="001E3078" w:rsidRDefault="001E3078" w:rsidP="001E3078">
            <w:pPr>
              <w:pStyle w:val="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19-10-</w:t>
            </w:r>
            <w:r w:rsidR="001F4608">
              <w:rPr>
                <w:rFonts w:asciiTheme="majorHAnsi" w:hAnsiTheme="majorHAnsi" w:cstheme="majorHAnsi"/>
                <w:sz w:val="24"/>
                <w:szCs w:val="24"/>
              </w:rPr>
              <w:t>2017</w:t>
            </w: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Problems and Suggestions</w:t>
      </w:r>
    </w:p>
    <w:p w:rsidR="004B3D68" w:rsidRPr="001E3078" w:rsidRDefault="004B3D68">
      <w:pPr>
        <w:rPr>
          <w:rFonts w:asciiTheme="majorHAnsi" w:hAnsiTheme="majorHAnsi" w:cstheme="majorHAnsi"/>
          <w:sz w:val="24"/>
          <w:szCs w:val="24"/>
        </w:rPr>
      </w:pPr>
    </w:p>
    <w:p w:rsidR="004B3D68" w:rsidRPr="001E3078" w:rsidRDefault="004B3D68">
      <w:pPr>
        <w:pStyle w:val="Content"/>
        <w:ind w:left="0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ab/>
      </w:r>
      <w:r w:rsidRPr="001E3078">
        <w:rPr>
          <w:rFonts w:asciiTheme="majorHAnsi" w:hAnsiTheme="majorHAnsi" w:cstheme="majorHAnsi"/>
          <w:sz w:val="24"/>
          <w:szCs w:val="24"/>
        </w:rPr>
        <w:tab/>
      </w:r>
      <w:r w:rsidRPr="001E3078"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4B3D68">
      <w:pPr>
        <w:pStyle w:val="Content"/>
        <w:ind w:left="0"/>
        <w:rPr>
          <w:rFonts w:asciiTheme="majorHAnsi" w:hAnsiTheme="majorHAnsi" w:cstheme="majorHAnsi"/>
          <w:sz w:val="24"/>
          <w:szCs w:val="24"/>
        </w:rPr>
      </w:pPr>
    </w:p>
    <w:p w:rsidR="004B3D68" w:rsidRPr="001E3078" w:rsidRDefault="004B3D68">
      <w:pPr>
        <w:pStyle w:val="Content"/>
        <w:ind w:left="0" w:right="1410"/>
        <w:jc w:val="right"/>
        <w:rPr>
          <w:rFonts w:asciiTheme="majorHAnsi" w:hAnsiTheme="majorHAnsi" w:cstheme="majorHAnsi"/>
          <w:b/>
          <w:i/>
          <w:sz w:val="24"/>
          <w:szCs w:val="24"/>
        </w:rPr>
      </w:pPr>
      <w:r w:rsidRPr="001E3078">
        <w:rPr>
          <w:rFonts w:asciiTheme="majorHAnsi" w:hAnsiTheme="majorHAnsi" w:cstheme="majorHAnsi"/>
          <w:b/>
          <w:i/>
          <w:sz w:val="24"/>
          <w:szCs w:val="24"/>
        </w:rPr>
        <w:t>Author</w:t>
      </w:r>
    </w:p>
    <w:p w:rsidR="001E3078" w:rsidRPr="001E3078" w:rsidRDefault="001E3078">
      <w:pPr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1E3078" w:rsidP="001E3078">
      <w:pPr>
        <w:tabs>
          <w:tab w:val="left" w:pos="7410"/>
        </w:tabs>
        <w:ind w:left="8505" w:hanging="1842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Phạm Thị Minh Phương</w:t>
      </w:r>
    </w:p>
    <w:sectPr w:rsidR="004B3D68" w:rsidRPr="001E307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7D8" w:rsidRDefault="006E17D8">
      <w:r>
        <w:separator/>
      </w:r>
    </w:p>
  </w:endnote>
  <w:endnote w:type="continuationSeparator" w:id="0">
    <w:p w:rsidR="006E17D8" w:rsidRDefault="006E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6B04F1">
      <w:rPr>
        <w:rStyle w:val="PageNumber"/>
        <w:noProof/>
      </w:rPr>
      <w:t>3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6B04F1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7D8" w:rsidRDefault="006E17D8">
      <w:r>
        <w:separator/>
      </w:r>
    </w:p>
  </w:footnote>
  <w:footnote w:type="continuationSeparator" w:id="0">
    <w:p w:rsidR="006E17D8" w:rsidRDefault="006E17D8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E0"/>
    <w:rsid w:val="00085297"/>
    <w:rsid w:val="000A4F20"/>
    <w:rsid w:val="000C52B6"/>
    <w:rsid w:val="001B1849"/>
    <w:rsid w:val="001E3078"/>
    <w:rsid w:val="001F4608"/>
    <w:rsid w:val="00280BD6"/>
    <w:rsid w:val="002E7FE8"/>
    <w:rsid w:val="004B3D68"/>
    <w:rsid w:val="004F636A"/>
    <w:rsid w:val="006A545C"/>
    <w:rsid w:val="006B04F1"/>
    <w:rsid w:val="006E17D8"/>
    <w:rsid w:val="007069F9"/>
    <w:rsid w:val="00720F7E"/>
    <w:rsid w:val="00865CD7"/>
    <w:rsid w:val="008836B4"/>
    <w:rsid w:val="00950B06"/>
    <w:rsid w:val="00977C78"/>
    <w:rsid w:val="009A2DA2"/>
    <w:rsid w:val="009E04FB"/>
    <w:rsid w:val="00A04731"/>
    <w:rsid w:val="00BC3523"/>
    <w:rsid w:val="00C50049"/>
    <w:rsid w:val="00CE0A85"/>
    <w:rsid w:val="00DC1E37"/>
    <w:rsid w:val="00E0475D"/>
    <w:rsid w:val="00ED289F"/>
    <w:rsid w:val="00F200AE"/>
    <w:rsid w:val="00F61342"/>
    <w:rsid w:val="00F87BC0"/>
    <w:rsid w:val="00FA264C"/>
    <w:rsid w:val="00FA53CB"/>
    <w:rsid w:val="00FD18D8"/>
    <w:rsid w:val="00F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431F5C7-F746-4E1E-BDFC-0DDAA07F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280BD6"/>
    <w:pPr>
      <w:tabs>
        <w:tab w:val="clear" w:pos="1152"/>
      </w:tabs>
      <w:spacing w:after="0" w:line="360" w:lineRule="auto"/>
      <w:ind w:left="0" w:firstLine="0"/>
    </w:pPr>
    <w:rPr>
      <w:rFonts w:ascii="Times New Roman" w:hAnsi="Times New Roman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87BC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 - Copy</Template>
  <TotalTime>44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PhamPhuong</dc:creator>
  <cp:keywords/>
  <dc:description>Newly issue</dc:description>
  <cp:lastModifiedBy>PhamPhuong</cp:lastModifiedBy>
  <cp:revision>5</cp:revision>
  <cp:lastPrinted>2000-08-14T03:46:00Z</cp:lastPrinted>
  <dcterms:created xsi:type="dcterms:W3CDTF">2017-12-12T20:05:00Z</dcterms:created>
  <dcterms:modified xsi:type="dcterms:W3CDTF">2017-12-14T01:58:00Z</dcterms:modified>
  <cp:category>Template</cp:category>
</cp:coreProperties>
</file>