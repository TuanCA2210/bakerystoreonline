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1E307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1E307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1E3078" w:rsidRDefault="00F72930" w:rsidP="004B3D68">
                  <w:pPr>
                    <w:spacing w:line="360" w:lineRule="auto"/>
                    <w:ind w:left="0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9264" behindDoc="0" locked="0" layoutInCell="1" allowOverlap="1" wp14:anchorId="6BC52F89" wp14:editId="06BD9AAD">
                        <wp:simplePos x="0" y="0"/>
                        <wp:positionH relativeFrom="column">
                          <wp:posOffset>-209550</wp:posOffset>
                        </wp:positionH>
                        <wp:positionV relativeFrom="paragraph">
                          <wp:posOffset>-98425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F72930" w:rsidRDefault="004B3D68" w:rsidP="00F72930">
                  <w:pPr>
                    <w:pStyle w:val="HeaderTitle"/>
                  </w:pPr>
                  <w:r w:rsidRPr="00F72930">
                    <w:t xml:space="preserve">project progress </w:t>
                  </w:r>
                </w:p>
                <w:p w:rsidR="004B3D68" w:rsidRPr="00F72930" w:rsidRDefault="004B3D68" w:rsidP="00F72930">
                  <w:pPr>
                    <w:pStyle w:val="HeaderTitle"/>
                  </w:pPr>
                  <w:r w:rsidRPr="00F72930">
                    <w:t>report</w:t>
                  </w:r>
                </w:p>
              </w:tc>
            </w:tr>
          </w:tbl>
          <w:p w:rsidR="004B3D68" w:rsidRPr="001E3078" w:rsidRDefault="004B3D68" w:rsidP="00F72930">
            <w:pPr>
              <w:pStyle w:val="HeaderTitle"/>
            </w:pPr>
          </w:p>
        </w:tc>
        <w:bookmarkStart w:id="0" w:name="_GoBack"/>
        <w:bookmarkEnd w:id="0"/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Bakery Store Online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BSO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Project </w:t>
            </w:r>
            <w:r w:rsidR="00F200AE" w:rsidRPr="001E3078">
              <w:rPr>
                <w:rFonts w:asciiTheme="majorHAnsi" w:hAnsiTheme="majorHAnsi" w:cstheme="majorHAnsi"/>
                <w:sz w:val="24"/>
                <w:szCs w:val="24"/>
              </w:rPr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D39E0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1E3078" w:rsidRDefault="006949E8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11</w:t>
            </w:r>
            <w:r w:rsidR="00C60066">
              <w:rPr>
                <w:lang w:val="vi-VN"/>
              </w:rPr>
              <w:t>-12-2017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1E3078" w:rsidRDefault="00FA264C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Supervisor</w:t>
            </w:r>
          </w:p>
        </w:tc>
      </w:tr>
      <w:tr w:rsidR="004B3D68" w:rsidRPr="001E30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Reporting period</w:t>
            </w:r>
            <w:r w:rsidRPr="001E3078">
              <w:rPr>
                <w:rStyle w:val="FootnoteReference"/>
                <w:rFonts w:asciiTheme="majorHAnsi" w:hAnsiTheme="majorHAnsi" w:cstheme="majorHAnsi"/>
                <w:sz w:val="24"/>
                <w:szCs w:val="24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1E3078" w:rsidRDefault="006949E8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11</w:t>
            </w:r>
            <w:r w:rsidR="00C60066">
              <w:rPr>
                <w:lang w:val="vi-VN"/>
              </w:rPr>
              <w:t>-12</w:t>
            </w:r>
            <w:r w:rsidR="00FA264C" w:rsidRPr="001E3078">
              <w:rPr>
                <w:lang w:val="vi-VN"/>
              </w:rPr>
              <w:t>-2017 –</w:t>
            </w:r>
            <w:r>
              <w:rPr>
                <w:lang w:val="vi-VN"/>
              </w:rPr>
              <w:t xml:space="preserve"> 14</w:t>
            </w:r>
            <w:r w:rsidR="00D75098">
              <w:rPr>
                <w:lang w:val="vi-VN"/>
              </w:rPr>
              <w:t>-12</w:t>
            </w:r>
            <w:r w:rsidR="00FA264C" w:rsidRPr="001E3078">
              <w:rPr>
                <w:lang w:val="vi-VN"/>
              </w:rPr>
              <w:t xml:space="preserve">-2017 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1E3078" w:rsidRDefault="00FA264C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Nguyễn Văn Sang</w:t>
            </w: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1E307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Note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1E3078" w:rsidRDefault="006949E8" w:rsidP="0069771A">
            <w:pPr>
              <w:pStyle w:val="Bang"/>
            </w:pPr>
            <w:r>
              <w:rPr>
                <w:lang w:val="vi-VN"/>
              </w:rPr>
              <w:t>11</w:t>
            </w:r>
            <w:r w:rsidR="00C60066">
              <w:rPr>
                <w:lang w:val="vi-VN"/>
              </w:rPr>
              <w:t>-12-2017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1E3078" w:rsidRDefault="006949E8" w:rsidP="0069771A">
            <w:pPr>
              <w:pStyle w:val="Bang"/>
            </w:pPr>
            <w:r>
              <w:rPr>
                <w:lang w:val="vi-VN"/>
              </w:rPr>
              <w:t>14</w:t>
            </w:r>
            <w:r w:rsidR="00C60066">
              <w:rPr>
                <w:lang w:val="vi-VN"/>
              </w:rPr>
              <w:t>-12</w:t>
            </w:r>
            <w:r w:rsidR="00C60066" w:rsidRPr="001E3078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5 members</w:t>
            </w:r>
          </w:p>
        </w:tc>
        <w:tc>
          <w:tcPr>
            <w:tcW w:w="4347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Phạm Thị Minh Phương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Nguyễn Xuân Hà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Cao Anh Tuấn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Hoàng Anh Phương</w:t>
            </w:r>
          </w:p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Ngô Trung Kiên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1E3078" w:rsidRDefault="00C60066" w:rsidP="0069771A">
            <w:pPr>
              <w:pStyle w:val="Bang"/>
            </w:pPr>
            <w:r>
              <w:t>20</w:t>
            </w:r>
            <w:r w:rsidR="00D75098">
              <w:t>0</w:t>
            </w:r>
            <w:r w:rsidR="00ED289F" w:rsidRPr="001E3078">
              <w:t xml:space="preserve"> person</w:t>
            </w:r>
            <w:r w:rsidR="00ED289F" w:rsidRPr="001E3078">
              <w:rPr>
                <w:lang w:val="vi-VN"/>
              </w:rPr>
              <w:t xml:space="preserve"> </w:t>
            </w:r>
            <w:r w:rsidR="00ED289F" w:rsidRPr="001E3078">
              <w:t xml:space="preserve">day </w:t>
            </w:r>
          </w:p>
        </w:tc>
        <w:tc>
          <w:tcPr>
            <w:tcW w:w="4347" w:type="dxa"/>
            <w:vAlign w:val="center"/>
          </w:tcPr>
          <w:p w:rsidR="004B3D68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1 person day = 5 hours</w:t>
            </w:r>
          </w:p>
        </w:tc>
      </w:tr>
      <w:tr w:rsidR="00ED289F" w:rsidRPr="001E3078">
        <w:trPr>
          <w:trHeight w:val="410"/>
        </w:trPr>
        <w:tc>
          <w:tcPr>
            <w:tcW w:w="2552" w:type="dxa"/>
            <w:vAlign w:val="center"/>
          </w:tcPr>
          <w:p w:rsidR="00ED289F" w:rsidRPr="001E3078" w:rsidRDefault="00ED289F" w:rsidP="00ED289F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ED289F" w:rsidRPr="001E3078" w:rsidRDefault="00C60066" w:rsidP="0069771A">
            <w:pPr>
              <w:pStyle w:val="Bang"/>
            </w:pPr>
            <w:r>
              <w:t>20</w:t>
            </w:r>
            <w:r w:rsidR="00D75098">
              <w:t>0</w:t>
            </w:r>
            <w:r w:rsidR="00ED289F" w:rsidRPr="001E3078">
              <w:t xml:space="preserve"> person</w:t>
            </w:r>
            <w:r w:rsidR="00ED289F" w:rsidRPr="001E3078">
              <w:rPr>
                <w:lang w:val="vi-VN"/>
              </w:rPr>
              <w:t xml:space="preserve"> </w:t>
            </w:r>
            <w:r w:rsidR="00ED289F" w:rsidRPr="001E3078">
              <w:t xml:space="preserve">day </w:t>
            </w:r>
          </w:p>
        </w:tc>
        <w:tc>
          <w:tcPr>
            <w:tcW w:w="4347" w:type="dxa"/>
            <w:vAlign w:val="center"/>
          </w:tcPr>
          <w:p w:rsidR="00ED289F" w:rsidRPr="001E3078" w:rsidRDefault="00ED289F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1 person day = 5 hours</w:t>
            </w: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1E3078" w:rsidRDefault="00C60066" w:rsidP="006977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40</w:t>
            </w:r>
            <w:r w:rsidR="007069F9" w:rsidRPr="001E3078">
              <w:rPr>
                <w:lang w:val="vi-VN"/>
              </w:rPr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  <w:tr w:rsidR="004B3D68" w:rsidRPr="001E3078">
        <w:trPr>
          <w:trHeight w:val="410"/>
        </w:trPr>
        <w:tc>
          <w:tcPr>
            <w:tcW w:w="2552" w:type="dxa"/>
            <w:vAlign w:val="center"/>
          </w:tcPr>
          <w:p w:rsidR="004B3D68" w:rsidRPr="001E3078" w:rsidRDefault="004B3D68">
            <w:pPr>
              <w:pStyle w:val="HeadingLv1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1E3078" w:rsidRDefault="007069F9" w:rsidP="0069771A">
            <w:pPr>
              <w:pStyle w:val="Bang"/>
              <w:rPr>
                <w:lang w:val="vi-VN"/>
              </w:rPr>
            </w:pPr>
            <w:r w:rsidRPr="001E3078">
              <w:rPr>
                <w:lang w:val="vi-VN"/>
              </w:rPr>
              <w:t>None</w:t>
            </w:r>
          </w:p>
        </w:tc>
        <w:tc>
          <w:tcPr>
            <w:tcW w:w="4347" w:type="dxa"/>
            <w:vAlign w:val="center"/>
          </w:tcPr>
          <w:p w:rsidR="004B3D68" w:rsidRPr="001E3078" w:rsidRDefault="004B3D68" w:rsidP="0069771A">
            <w:pPr>
              <w:pStyle w:val="Bang"/>
            </w:pPr>
          </w:p>
        </w:tc>
      </w:tr>
    </w:tbl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Customer Complaints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2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lastRenderedPageBreak/>
        <w:t>Customer Support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3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Change Management</w:t>
      </w:r>
      <w:r w:rsidRPr="001E3078">
        <w:rPr>
          <w:rStyle w:val="FootnoteReference"/>
          <w:rFonts w:asciiTheme="majorHAnsi" w:hAnsiTheme="majorHAnsi" w:cstheme="majorHAnsi"/>
          <w:sz w:val="24"/>
          <w:szCs w:val="24"/>
        </w:rPr>
        <w:footnoteReference w:id="4"/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 xml:space="preserve">Quality Activities </w:t>
      </w:r>
    </w:p>
    <w:p w:rsidR="007069F9" w:rsidRPr="001E3078" w:rsidRDefault="007069F9" w:rsidP="007069F9">
      <w:pPr>
        <w:pStyle w:val="Heading2"/>
        <w:numPr>
          <w:ilvl w:val="0"/>
          <w:numId w:val="0"/>
        </w:numPr>
        <w:ind w:left="540" w:hanging="540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None</w:t>
      </w:r>
    </w:p>
    <w:p w:rsidR="004B3D68" w:rsidRPr="001E3078" w:rsidRDefault="004B3D68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Tasks matches/missed</w:t>
      </w:r>
    </w:p>
    <w:tbl>
      <w:tblPr>
        <w:tblW w:w="959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1"/>
        <w:gridCol w:w="1634"/>
        <w:gridCol w:w="1418"/>
        <w:gridCol w:w="1134"/>
        <w:gridCol w:w="1219"/>
        <w:gridCol w:w="1620"/>
      </w:tblGrid>
      <w:tr w:rsidR="004B3D68" w:rsidRPr="001E3078" w:rsidTr="0069771A">
        <w:tc>
          <w:tcPr>
            <w:tcW w:w="2571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Task</w:t>
            </w:r>
          </w:p>
        </w:tc>
        <w:tc>
          <w:tcPr>
            <w:tcW w:w="163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 xml:space="preserve">Status </w:t>
            </w:r>
          </w:p>
        </w:tc>
        <w:tc>
          <w:tcPr>
            <w:tcW w:w="1219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Remark</w:t>
            </w:r>
          </w:p>
        </w:tc>
        <w:tc>
          <w:tcPr>
            <w:tcW w:w="1620" w:type="dxa"/>
            <w:shd w:val="clear" w:color="auto" w:fill="FFE8E1"/>
          </w:tcPr>
          <w:p w:rsidR="004B3D68" w:rsidRPr="001E3078" w:rsidRDefault="004B3D68">
            <w:pPr>
              <w:pStyle w:val="headingbang"/>
              <w:rPr>
                <w:rFonts w:asciiTheme="majorHAnsi" w:hAnsiTheme="majorHAnsi" w:cstheme="majorHAnsi"/>
                <w:sz w:val="24"/>
                <w:szCs w:val="24"/>
              </w:rPr>
            </w:pPr>
            <w:r w:rsidRPr="001E3078">
              <w:rPr>
                <w:rFonts w:asciiTheme="majorHAnsi" w:hAnsiTheme="majorHAnsi" w:cstheme="majorHAnsi"/>
                <w:sz w:val="24"/>
                <w:szCs w:val="24"/>
              </w:rPr>
              <w:t>Re-schedule</w:t>
            </w:r>
          </w:p>
        </w:tc>
      </w:tr>
      <w:tr w:rsidR="00C60066" w:rsidRPr="001E3078" w:rsidTr="001509C1">
        <w:tc>
          <w:tcPr>
            <w:tcW w:w="2571" w:type="dxa"/>
            <w:vAlign w:val="center"/>
          </w:tcPr>
          <w:p w:rsidR="00C60066" w:rsidRDefault="00C60066" w:rsidP="00C60066">
            <w:pPr>
              <w:pStyle w:val="Bang"/>
              <w:rPr>
                <w:rFonts w:ascii="Times New Roman" w:hAnsi="Times New Roman"/>
                <w:lang w:val="vi-VN" w:eastAsia="ja-JP"/>
              </w:rPr>
            </w:pPr>
            <w:r>
              <w:t>Fix bug round 2</w:t>
            </w:r>
          </w:p>
        </w:tc>
        <w:tc>
          <w:tcPr>
            <w:tcW w:w="1634" w:type="dxa"/>
          </w:tcPr>
          <w:p w:rsidR="00C60066" w:rsidRPr="007157A9" w:rsidRDefault="00C60066" w:rsidP="00C6006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HaNX, TuanCA, KienNT</w:t>
            </w:r>
          </w:p>
        </w:tc>
        <w:tc>
          <w:tcPr>
            <w:tcW w:w="1418" w:type="dxa"/>
          </w:tcPr>
          <w:p w:rsidR="00C60066" w:rsidRPr="001E3078" w:rsidRDefault="00C60066" w:rsidP="00C60066">
            <w:pPr>
              <w:pStyle w:val="Bang"/>
            </w:pPr>
            <w:r>
              <w:t>08-12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C60066" w:rsidRPr="001E3078" w:rsidRDefault="00C60066" w:rsidP="00C60066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C60066" w:rsidRPr="001E3078" w:rsidRDefault="00C60066" w:rsidP="00C60066">
            <w:pPr>
              <w:pStyle w:val="Bang"/>
            </w:pPr>
          </w:p>
        </w:tc>
        <w:tc>
          <w:tcPr>
            <w:tcW w:w="1620" w:type="dxa"/>
          </w:tcPr>
          <w:p w:rsidR="00C60066" w:rsidRPr="001E3078" w:rsidRDefault="00C60066" w:rsidP="00C60066">
            <w:pPr>
              <w:pStyle w:val="Bang"/>
            </w:pPr>
          </w:p>
        </w:tc>
      </w:tr>
      <w:tr w:rsidR="00C60066" w:rsidRPr="001E3078" w:rsidTr="001509C1">
        <w:tc>
          <w:tcPr>
            <w:tcW w:w="2571" w:type="dxa"/>
            <w:vAlign w:val="center"/>
          </w:tcPr>
          <w:p w:rsidR="00C60066" w:rsidRDefault="00C60066" w:rsidP="00C60066">
            <w:pPr>
              <w:pStyle w:val="Bang"/>
            </w:pPr>
            <w:r>
              <w:t>Create quality control</w:t>
            </w:r>
          </w:p>
        </w:tc>
        <w:tc>
          <w:tcPr>
            <w:tcW w:w="1634" w:type="dxa"/>
          </w:tcPr>
          <w:p w:rsidR="00C60066" w:rsidRPr="001521C2" w:rsidRDefault="00C60066" w:rsidP="00C6006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8" w:type="dxa"/>
          </w:tcPr>
          <w:p w:rsidR="00C60066" w:rsidRPr="001E3078" w:rsidRDefault="00C60066" w:rsidP="00C60066">
            <w:pPr>
              <w:pStyle w:val="Bang"/>
            </w:pPr>
            <w:r>
              <w:t>06-12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C60066" w:rsidRPr="001E3078" w:rsidRDefault="00C60066" w:rsidP="00C60066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C60066" w:rsidRPr="001E3078" w:rsidRDefault="00C60066" w:rsidP="00C60066">
            <w:pPr>
              <w:pStyle w:val="Bang"/>
            </w:pPr>
          </w:p>
        </w:tc>
        <w:tc>
          <w:tcPr>
            <w:tcW w:w="1620" w:type="dxa"/>
          </w:tcPr>
          <w:p w:rsidR="00C60066" w:rsidRPr="001E3078" w:rsidRDefault="00C60066" w:rsidP="00C60066">
            <w:pPr>
              <w:pStyle w:val="Bang"/>
            </w:pPr>
          </w:p>
        </w:tc>
      </w:tr>
      <w:tr w:rsidR="00C60066" w:rsidRPr="001E3078" w:rsidTr="001509C1">
        <w:tc>
          <w:tcPr>
            <w:tcW w:w="2571" w:type="dxa"/>
            <w:vAlign w:val="center"/>
          </w:tcPr>
          <w:p w:rsidR="00C60066" w:rsidRDefault="00C60066" w:rsidP="00C60066">
            <w:pPr>
              <w:pStyle w:val="Bang"/>
            </w:pPr>
            <w:r>
              <w:t xml:space="preserve">Create Installing Guide </w:t>
            </w:r>
          </w:p>
        </w:tc>
        <w:tc>
          <w:tcPr>
            <w:tcW w:w="1634" w:type="dxa"/>
          </w:tcPr>
          <w:p w:rsidR="00C60066" w:rsidRPr="00C754AB" w:rsidRDefault="00C60066" w:rsidP="00C6006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1418" w:type="dxa"/>
          </w:tcPr>
          <w:p w:rsidR="00C60066" w:rsidRPr="001E3078" w:rsidRDefault="00C60066" w:rsidP="00C60066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C60066" w:rsidRPr="001E3078" w:rsidRDefault="00C60066" w:rsidP="00C60066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C60066" w:rsidRPr="001E3078" w:rsidRDefault="00C60066" w:rsidP="00C60066">
            <w:pPr>
              <w:pStyle w:val="Bang"/>
            </w:pPr>
          </w:p>
        </w:tc>
        <w:tc>
          <w:tcPr>
            <w:tcW w:w="1620" w:type="dxa"/>
          </w:tcPr>
          <w:p w:rsidR="00C60066" w:rsidRPr="001E3078" w:rsidRDefault="00C60066" w:rsidP="00C60066">
            <w:pPr>
              <w:pStyle w:val="Bang"/>
            </w:pPr>
          </w:p>
        </w:tc>
      </w:tr>
      <w:tr w:rsidR="00C60066" w:rsidRPr="001E3078" w:rsidTr="001509C1">
        <w:tc>
          <w:tcPr>
            <w:tcW w:w="2571" w:type="dxa"/>
            <w:vAlign w:val="center"/>
          </w:tcPr>
          <w:p w:rsidR="00C60066" w:rsidRDefault="00C60066" w:rsidP="00C60066">
            <w:pPr>
              <w:pStyle w:val="Bang"/>
            </w:pPr>
            <w:r>
              <w:t>Create User Guide</w:t>
            </w:r>
          </w:p>
        </w:tc>
        <w:tc>
          <w:tcPr>
            <w:tcW w:w="1634" w:type="dxa"/>
          </w:tcPr>
          <w:p w:rsidR="00C60066" w:rsidRPr="00C754AB" w:rsidRDefault="00C60066" w:rsidP="00C6006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TuanCA</w:t>
            </w:r>
          </w:p>
        </w:tc>
        <w:tc>
          <w:tcPr>
            <w:tcW w:w="1418" w:type="dxa"/>
          </w:tcPr>
          <w:p w:rsidR="00C60066" w:rsidRPr="001E3078" w:rsidRDefault="00C60066" w:rsidP="00C60066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C60066" w:rsidRPr="001E3078" w:rsidRDefault="00C60066" w:rsidP="00C60066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C60066" w:rsidRPr="001E3078" w:rsidRDefault="00C60066" w:rsidP="00C60066">
            <w:pPr>
              <w:pStyle w:val="Bang"/>
            </w:pPr>
          </w:p>
        </w:tc>
        <w:tc>
          <w:tcPr>
            <w:tcW w:w="1620" w:type="dxa"/>
          </w:tcPr>
          <w:p w:rsidR="00C60066" w:rsidRPr="001E3078" w:rsidRDefault="00C60066" w:rsidP="00C60066">
            <w:pPr>
              <w:pStyle w:val="Bang"/>
            </w:pPr>
          </w:p>
        </w:tc>
      </w:tr>
      <w:tr w:rsidR="00C60066" w:rsidRPr="001E3078" w:rsidTr="007F7595">
        <w:tc>
          <w:tcPr>
            <w:tcW w:w="2571" w:type="dxa"/>
            <w:vAlign w:val="center"/>
          </w:tcPr>
          <w:p w:rsidR="00C60066" w:rsidRDefault="00C60066" w:rsidP="00C60066">
            <w:pPr>
              <w:pStyle w:val="Bang"/>
            </w:pPr>
            <w:r>
              <w:t>Create Presentation Slide</w:t>
            </w:r>
          </w:p>
        </w:tc>
        <w:tc>
          <w:tcPr>
            <w:tcW w:w="1634" w:type="dxa"/>
          </w:tcPr>
          <w:p w:rsidR="00C60066" w:rsidRPr="00C754AB" w:rsidRDefault="00C60066" w:rsidP="00C6006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1418" w:type="dxa"/>
          </w:tcPr>
          <w:p w:rsidR="00C60066" w:rsidRDefault="00C60066" w:rsidP="00C60066">
            <w:pPr>
              <w:pStyle w:val="Bang"/>
            </w:pPr>
            <w:r>
              <w:t>12-12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C60066" w:rsidRPr="001E3078" w:rsidRDefault="00C60066" w:rsidP="00C60066">
            <w:pPr>
              <w:pStyle w:val="Bang"/>
            </w:pPr>
            <w:r w:rsidRPr="001E3078">
              <w:t>Done</w:t>
            </w:r>
          </w:p>
        </w:tc>
        <w:tc>
          <w:tcPr>
            <w:tcW w:w="1219" w:type="dxa"/>
          </w:tcPr>
          <w:p w:rsidR="00C60066" w:rsidRPr="001E3078" w:rsidRDefault="00C60066" w:rsidP="00C60066">
            <w:pPr>
              <w:pStyle w:val="Bang"/>
            </w:pPr>
          </w:p>
        </w:tc>
        <w:tc>
          <w:tcPr>
            <w:tcW w:w="1620" w:type="dxa"/>
          </w:tcPr>
          <w:p w:rsidR="00C60066" w:rsidRPr="001E3078" w:rsidRDefault="00C60066" w:rsidP="00C60066">
            <w:pPr>
              <w:pStyle w:val="Bang"/>
            </w:pPr>
          </w:p>
        </w:tc>
      </w:tr>
      <w:tr w:rsidR="00C60066" w:rsidRPr="001E3078" w:rsidTr="007F7595">
        <w:tc>
          <w:tcPr>
            <w:tcW w:w="2571" w:type="dxa"/>
            <w:vAlign w:val="center"/>
          </w:tcPr>
          <w:p w:rsidR="00C60066" w:rsidRDefault="00C60066" w:rsidP="00C60066">
            <w:pPr>
              <w:pStyle w:val="Bang"/>
            </w:pPr>
            <w:r>
              <w:t>Report 6</w:t>
            </w:r>
          </w:p>
        </w:tc>
        <w:tc>
          <w:tcPr>
            <w:tcW w:w="1634" w:type="dxa"/>
          </w:tcPr>
          <w:p w:rsidR="00C60066" w:rsidRPr="00C20BF2" w:rsidRDefault="00C60066" w:rsidP="00C6006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Team member</w:t>
            </w:r>
          </w:p>
        </w:tc>
        <w:tc>
          <w:tcPr>
            <w:tcW w:w="1418" w:type="dxa"/>
          </w:tcPr>
          <w:p w:rsidR="00C60066" w:rsidRDefault="00C60066" w:rsidP="00C60066">
            <w:pPr>
              <w:pStyle w:val="Bang"/>
            </w:pPr>
            <w:r>
              <w:t>13-12</w:t>
            </w:r>
            <w:r w:rsidRPr="001E3078">
              <w:t>-</w:t>
            </w:r>
            <w:r>
              <w:t>2017</w:t>
            </w:r>
          </w:p>
        </w:tc>
        <w:tc>
          <w:tcPr>
            <w:tcW w:w="1134" w:type="dxa"/>
          </w:tcPr>
          <w:p w:rsidR="00C60066" w:rsidRPr="0011400D" w:rsidRDefault="00C60066" w:rsidP="00C6006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  <w:tc>
          <w:tcPr>
            <w:tcW w:w="1219" w:type="dxa"/>
          </w:tcPr>
          <w:p w:rsidR="00C60066" w:rsidRPr="001E3078" w:rsidRDefault="00C60066" w:rsidP="00C60066">
            <w:pPr>
              <w:pStyle w:val="Bang"/>
            </w:pPr>
          </w:p>
        </w:tc>
        <w:tc>
          <w:tcPr>
            <w:tcW w:w="1620" w:type="dxa"/>
          </w:tcPr>
          <w:p w:rsidR="00C60066" w:rsidRPr="001E3078" w:rsidRDefault="00C60066" w:rsidP="00C60066">
            <w:pPr>
              <w:pStyle w:val="Bang"/>
            </w:pPr>
          </w:p>
        </w:tc>
      </w:tr>
      <w:tr w:rsidR="00C60066" w:rsidRPr="001E3078" w:rsidTr="007F7595">
        <w:tc>
          <w:tcPr>
            <w:tcW w:w="2571" w:type="dxa"/>
            <w:vAlign w:val="center"/>
          </w:tcPr>
          <w:p w:rsidR="00C60066" w:rsidRDefault="00C60066" w:rsidP="00C60066">
            <w:pPr>
              <w:pStyle w:val="Bang"/>
            </w:pPr>
            <w:r>
              <w:t>Progress report 6</w:t>
            </w:r>
          </w:p>
        </w:tc>
        <w:tc>
          <w:tcPr>
            <w:tcW w:w="1634" w:type="dxa"/>
          </w:tcPr>
          <w:p w:rsidR="00C60066" w:rsidRDefault="00C60066" w:rsidP="00C6006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418" w:type="dxa"/>
          </w:tcPr>
          <w:p w:rsidR="00C60066" w:rsidRPr="009B7B80" w:rsidRDefault="00C60066" w:rsidP="00C6006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13-12-2017</w:t>
            </w:r>
          </w:p>
        </w:tc>
        <w:tc>
          <w:tcPr>
            <w:tcW w:w="1134" w:type="dxa"/>
          </w:tcPr>
          <w:p w:rsidR="00C60066" w:rsidRDefault="00465289" w:rsidP="00C6006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  <w:tc>
          <w:tcPr>
            <w:tcW w:w="1219" w:type="dxa"/>
          </w:tcPr>
          <w:p w:rsidR="00C60066" w:rsidRPr="001E3078" w:rsidRDefault="00C60066" w:rsidP="00C60066">
            <w:pPr>
              <w:pStyle w:val="Bang"/>
            </w:pPr>
          </w:p>
        </w:tc>
        <w:tc>
          <w:tcPr>
            <w:tcW w:w="1620" w:type="dxa"/>
          </w:tcPr>
          <w:p w:rsidR="00C60066" w:rsidRPr="001E3078" w:rsidRDefault="00C60066" w:rsidP="00C60066">
            <w:pPr>
              <w:pStyle w:val="Bang"/>
            </w:pPr>
          </w:p>
        </w:tc>
      </w:tr>
    </w:tbl>
    <w:p w:rsidR="004B3D68" w:rsidRPr="001E3078" w:rsidRDefault="004B3D68" w:rsidP="00465289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>Problems and Suggestions</w:t>
      </w:r>
    </w:p>
    <w:p w:rsidR="004B3D68" w:rsidRPr="001E3078" w:rsidRDefault="00465289">
      <w:pPr>
        <w:pStyle w:val="Content"/>
        <w:ind w:left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4B3D68">
      <w:pPr>
        <w:pStyle w:val="Content"/>
        <w:ind w:left="0" w:right="1410"/>
        <w:jc w:val="right"/>
        <w:rPr>
          <w:rFonts w:asciiTheme="majorHAnsi" w:hAnsiTheme="majorHAnsi" w:cstheme="majorHAnsi"/>
          <w:b/>
          <w:i/>
          <w:sz w:val="24"/>
          <w:szCs w:val="24"/>
        </w:rPr>
      </w:pPr>
      <w:r w:rsidRPr="001E3078">
        <w:rPr>
          <w:rFonts w:asciiTheme="majorHAnsi" w:hAnsiTheme="majorHAnsi" w:cstheme="majorHAnsi"/>
          <w:b/>
          <w:i/>
          <w:sz w:val="24"/>
          <w:szCs w:val="24"/>
        </w:rPr>
        <w:t>Author</w:t>
      </w:r>
    </w:p>
    <w:p w:rsidR="001E3078" w:rsidRPr="001E3078" w:rsidRDefault="001E3078">
      <w:pPr>
        <w:rPr>
          <w:rFonts w:asciiTheme="majorHAnsi" w:hAnsiTheme="majorHAnsi" w:cstheme="majorHAnsi"/>
          <w:sz w:val="24"/>
          <w:szCs w:val="24"/>
        </w:rPr>
      </w:pPr>
      <w:r w:rsidRPr="001E3078">
        <w:rPr>
          <w:rFonts w:asciiTheme="majorHAnsi" w:hAnsiTheme="majorHAnsi" w:cstheme="majorHAnsi"/>
          <w:sz w:val="24"/>
          <w:szCs w:val="24"/>
        </w:rPr>
        <w:tab/>
      </w:r>
    </w:p>
    <w:p w:rsidR="004B3D68" w:rsidRPr="001E3078" w:rsidRDefault="001E3078" w:rsidP="001E3078">
      <w:pPr>
        <w:tabs>
          <w:tab w:val="left" w:pos="7410"/>
        </w:tabs>
        <w:ind w:left="8505" w:hanging="1842"/>
        <w:rPr>
          <w:rFonts w:asciiTheme="majorHAnsi" w:hAnsiTheme="majorHAnsi" w:cstheme="majorHAnsi"/>
          <w:sz w:val="24"/>
          <w:szCs w:val="24"/>
          <w:lang w:val="vi-VN"/>
        </w:rPr>
      </w:pPr>
      <w:r w:rsidRPr="001E3078">
        <w:rPr>
          <w:rFonts w:asciiTheme="majorHAnsi" w:hAnsiTheme="majorHAnsi" w:cstheme="majorHAnsi"/>
          <w:sz w:val="24"/>
          <w:szCs w:val="24"/>
          <w:lang w:val="vi-VN"/>
        </w:rPr>
        <w:t>Phạm Thị Minh Phương</w:t>
      </w:r>
    </w:p>
    <w:sectPr w:rsidR="004B3D68" w:rsidRPr="001E307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E2E" w:rsidRDefault="004E5E2E">
      <w:r>
        <w:separator/>
      </w:r>
    </w:p>
  </w:endnote>
  <w:endnote w:type="continuationSeparator" w:id="0">
    <w:p w:rsidR="004E5E2E" w:rsidRDefault="004E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DC56BE">
      <w:rPr>
        <w:rStyle w:val="PageNumber"/>
        <w:noProof/>
      </w:rPr>
      <w:t>2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DC56BE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E2E" w:rsidRDefault="004E5E2E">
      <w:r>
        <w:separator/>
      </w:r>
    </w:p>
  </w:footnote>
  <w:footnote w:type="continuationSeparator" w:id="0">
    <w:p w:rsidR="004E5E2E" w:rsidRDefault="004E5E2E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E0"/>
    <w:rsid w:val="000A4F20"/>
    <w:rsid w:val="000C52B6"/>
    <w:rsid w:val="0011400D"/>
    <w:rsid w:val="001521C2"/>
    <w:rsid w:val="001B1849"/>
    <w:rsid w:val="001E3078"/>
    <w:rsid w:val="001F4608"/>
    <w:rsid w:val="0021213C"/>
    <w:rsid w:val="0023438E"/>
    <w:rsid w:val="0026584A"/>
    <w:rsid w:val="002E7FE8"/>
    <w:rsid w:val="003209B1"/>
    <w:rsid w:val="00360A62"/>
    <w:rsid w:val="00395121"/>
    <w:rsid w:val="003F57A8"/>
    <w:rsid w:val="004306E2"/>
    <w:rsid w:val="00465289"/>
    <w:rsid w:val="00482C6C"/>
    <w:rsid w:val="004B3D68"/>
    <w:rsid w:val="004E5ABC"/>
    <w:rsid w:val="004E5E2E"/>
    <w:rsid w:val="004F636A"/>
    <w:rsid w:val="006460AD"/>
    <w:rsid w:val="00684FE2"/>
    <w:rsid w:val="006949E8"/>
    <w:rsid w:val="0069771A"/>
    <w:rsid w:val="006A545C"/>
    <w:rsid w:val="007069F9"/>
    <w:rsid w:val="007157A9"/>
    <w:rsid w:val="00720F7E"/>
    <w:rsid w:val="00873DF8"/>
    <w:rsid w:val="008836B4"/>
    <w:rsid w:val="00950B06"/>
    <w:rsid w:val="009545D0"/>
    <w:rsid w:val="00977C78"/>
    <w:rsid w:val="009A2DA2"/>
    <w:rsid w:val="009B3575"/>
    <w:rsid w:val="009B7B80"/>
    <w:rsid w:val="009E04FB"/>
    <w:rsid w:val="00A04731"/>
    <w:rsid w:val="00AA457F"/>
    <w:rsid w:val="00B20F29"/>
    <w:rsid w:val="00B773BE"/>
    <w:rsid w:val="00BC3523"/>
    <w:rsid w:val="00C20BF2"/>
    <w:rsid w:val="00C36AD9"/>
    <w:rsid w:val="00C50049"/>
    <w:rsid w:val="00C60066"/>
    <w:rsid w:val="00C754AB"/>
    <w:rsid w:val="00C8711A"/>
    <w:rsid w:val="00CC2212"/>
    <w:rsid w:val="00CE0A85"/>
    <w:rsid w:val="00D40AC6"/>
    <w:rsid w:val="00D62CD5"/>
    <w:rsid w:val="00D75098"/>
    <w:rsid w:val="00DC1E37"/>
    <w:rsid w:val="00DC56BE"/>
    <w:rsid w:val="00DC602B"/>
    <w:rsid w:val="00E0475D"/>
    <w:rsid w:val="00E20650"/>
    <w:rsid w:val="00ED289F"/>
    <w:rsid w:val="00F200AE"/>
    <w:rsid w:val="00F35072"/>
    <w:rsid w:val="00F44259"/>
    <w:rsid w:val="00F60088"/>
    <w:rsid w:val="00F61342"/>
    <w:rsid w:val="00F72930"/>
    <w:rsid w:val="00F87BC0"/>
    <w:rsid w:val="00FA264C"/>
    <w:rsid w:val="00FA53CB"/>
    <w:rsid w:val="00FD18D8"/>
    <w:rsid w:val="00FD39E0"/>
    <w:rsid w:val="00F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431F5C7-F746-4E1E-BDFC-0DDAA07F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69771A"/>
    <w:pPr>
      <w:spacing w:before="80" w:after="80"/>
      <w:ind w:left="0"/>
    </w:pPr>
    <w:rPr>
      <w:rFonts w:asciiTheme="majorHAnsi" w:hAnsiTheme="majorHAnsi" w:cstheme="majorHAnsi"/>
      <w:bCs/>
      <w:sz w:val="24"/>
      <w:szCs w:val="24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F72930"/>
    <w:pPr>
      <w:tabs>
        <w:tab w:val="clear" w:pos="1152"/>
      </w:tabs>
      <w:spacing w:after="0" w:line="360" w:lineRule="auto"/>
      <w:ind w:left="0" w:firstLine="0"/>
    </w:pPr>
    <w:rPr>
      <w:rFonts w:asciiTheme="majorHAnsi" w:hAnsiTheme="majorHAnsi" w:cstheme="majorHAnsi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87BC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%20-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 - Copy</Template>
  <TotalTime>105</TotalTime>
  <Pages>2</Pages>
  <Words>197</Words>
  <Characters>1047</Characters>
  <Application>Microsoft Office Word</Application>
  <DocSecurity>0</DocSecurity>
  <Lines>87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PhamPhuong</dc:creator>
  <cp:keywords/>
  <dc:description>Newly issue</dc:description>
  <cp:lastModifiedBy>PhamPhuong</cp:lastModifiedBy>
  <cp:revision>9</cp:revision>
  <cp:lastPrinted>2000-08-14T03:46:00Z</cp:lastPrinted>
  <dcterms:created xsi:type="dcterms:W3CDTF">2017-12-12T20:05:00Z</dcterms:created>
  <dcterms:modified xsi:type="dcterms:W3CDTF">2017-12-14T02:09:00Z</dcterms:modified>
  <cp:category>Template</cp:category>
</cp:coreProperties>
</file>