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CD505B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2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300"/>
            </w:tblGrid>
            <w:tr w:rsidR="00CD505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CD505B" w:rsidRDefault="00207CD4" w:rsidP="00CD505B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133350</wp:posOffset>
                        </wp:positionH>
                        <wp:positionV relativeFrom="paragraph">
                          <wp:posOffset>78105</wp:posOffset>
                        </wp:positionV>
                        <wp:extent cx="2390775" cy="628650"/>
                        <wp:effectExtent l="0" t="0" r="9525" b="0"/>
                        <wp:wrapNone/>
                        <wp:docPr id="2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CD505B" w:rsidRPr="00B93356" w:rsidRDefault="00207CD4" w:rsidP="00B93356">
                  <w:pPr>
                    <w:pStyle w:val="HeaderTitle"/>
                  </w:pPr>
                  <w:r w:rsidRPr="00D84D8D">
                    <w:rPr>
                      <w:rFonts w:ascii="Times New Roman" w:hAnsi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CD505B" w:rsidRDefault="00CD505B" w:rsidP="00B93356">
            <w:pPr>
              <w:pStyle w:val="HeaderTitle"/>
            </w:pP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Bakery Store Online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BSO</w:t>
            </w: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Manager: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Phạm Thị Minh Phương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Văn Sang</w:t>
            </w: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Default="00207CD4" w:rsidP="00207CD4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</w:pP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38248D" w:rsidP="00207CD4">
            <w:pPr>
              <w:pStyle w:val="Footer"/>
              <w:rPr>
                <w:lang w:val="vi-VN"/>
              </w:rPr>
            </w:pPr>
            <w:r>
              <w:rPr>
                <w:lang w:val="vi-VN"/>
              </w:rPr>
              <w:t>27</w:t>
            </w:r>
            <w:r w:rsidR="00207CD4">
              <w:rPr>
                <w:lang w:val="vi-VN"/>
              </w:rPr>
              <w:t>/09/2017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Footer"/>
            </w:pPr>
            <w:r>
              <w:rPr>
                <w:sz w:val="22"/>
                <w:szCs w:val="22"/>
              </w:rPr>
              <w:t>12</w:t>
            </w:r>
            <w:r w:rsidRPr="00D84D8D">
              <w:rPr>
                <w:sz w:val="22"/>
                <w:szCs w:val="22"/>
              </w:rPr>
              <w:t xml:space="preserve">:30 PM – </w:t>
            </w:r>
            <w:r>
              <w:rPr>
                <w:sz w:val="22"/>
                <w:szCs w:val="22"/>
              </w:rPr>
              <w:t>01</w:t>
            </w:r>
            <w:r w:rsidRPr="00D84D8D">
              <w:rPr>
                <w:sz w:val="22"/>
                <w:szCs w:val="22"/>
              </w:rPr>
              <w:t xml:space="preserve">:00 </w:t>
            </w:r>
            <w:r>
              <w:rPr>
                <w:sz w:val="22"/>
                <w:szCs w:val="22"/>
              </w:rPr>
              <w:t>PM</w:t>
            </w:r>
          </w:p>
        </w:tc>
      </w:tr>
      <w:tr w:rsidR="00207CD4" w:rsidTr="0072053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CD4" w:rsidRPr="00D84D8D" w:rsidRDefault="00207CD4" w:rsidP="00207CD4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207CD4" w:rsidTr="0072053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CD4" w:rsidRPr="00D84D8D" w:rsidRDefault="00207CD4" w:rsidP="00207CD4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207CD4" w:rsidP="00207CD4">
            <w:pPr>
              <w:widowControl w:val="0"/>
              <w:spacing w:before="80" w:after="80"/>
              <w:ind w:left="-14"/>
              <w:rPr>
                <w:color w:val="800000"/>
                <w:sz w:val="20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207CD4" w:rsidTr="00D117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>
            <w:pPr>
              <w:pStyle w:val="bang"/>
            </w:pPr>
            <w: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Văn Sang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FPT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Introductor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>
            <w:pPr>
              <w:pStyle w:val="bang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Phạm Thị Minh Phương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Cao Anh Tuấn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Ngô Trung Kiên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Hoàng Anh Phương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Xuân Hà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</w:tbl>
    <w:p w:rsidR="00207CD4" w:rsidRDefault="00207CD4" w:rsidP="00207CD4">
      <w:pPr>
        <w:pStyle w:val="Heading1"/>
      </w:pPr>
      <w:r w:rsidRPr="00D84D8D">
        <w:t>Objectives</w:t>
      </w:r>
    </w:p>
    <w:p w:rsidR="0038248D" w:rsidRPr="00135A90" w:rsidRDefault="0038248D" w:rsidP="0038248D">
      <w:pPr>
        <w:numPr>
          <w:ilvl w:val="0"/>
          <w:numId w:val="8"/>
        </w:numPr>
        <w:rPr>
          <w:sz w:val="22"/>
          <w:szCs w:val="22"/>
        </w:rPr>
      </w:pPr>
      <w:r w:rsidRPr="005A3AC1">
        <w:rPr>
          <w:sz w:val="22"/>
          <w:szCs w:val="22"/>
        </w:rPr>
        <w:t>Review r</w:t>
      </w:r>
      <w:r>
        <w:rPr>
          <w:sz w:val="22"/>
          <w:szCs w:val="22"/>
        </w:rPr>
        <w:t>eport 1 and plan for report 2</w:t>
      </w:r>
    </w:p>
    <w:p w:rsidR="0038248D" w:rsidRPr="00D84D8D" w:rsidRDefault="0038248D" w:rsidP="0038248D">
      <w:pPr>
        <w:pStyle w:val="Heading1"/>
      </w:pPr>
      <w:r w:rsidRPr="00D84D8D">
        <w:t>Agenda</w:t>
      </w:r>
    </w:p>
    <w:p w:rsidR="0038248D" w:rsidRDefault="0038248D" w:rsidP="0038248D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Review report 1</w:t>
      </w:r>
    </w:p>
    <w:p w:rsidR="0038248D" w:rsidRPr="000A2A6A" w:rsidRDefault="0038248D" w:rsidP="0038248D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Plan for report 2</w:t>
      </w:r>
    </w:p>
    <w:p w:rsidR="0038248D" w:rsidRPr="00D84D8D" w:rsidRDefault="0038248D" w:rsidP="0038248D">
      <w:pPr>
        <w:pStyle w:val="Heading1"/>
      </w:pPr>
      <w:r w:rsidRPr="00D84D8D">
        <w:t>Contents</w:t>
      </w:r>
    </w:p>
    <w:p w:rsidR="0038248D" w:rsidRPr="00D84D8D" w:rsidRDefault="0038248D" w:rsidP="0038248D">
      <w:pPr>
        <w:pStyle w:val="ListParagraph"/>
        <w:ind w:left="1440"/>
        <w:rPr>
          <w:rFonts w:ascii="Times New Roman" w:eastAsia="Times New Roman" w:hAnsi="Times New Roman"/>
          <w:b/>
        </w:rPr>
      </w:pPr>
      <w:bookmarkStart w:id="0" w:name="_GoBack"/>
      <w:bookmarkEnd w:id="0"/>
    </w:p>
    <w:p w:rsidR="0038248D" w:rsidRDefault="0038248D" w:rsidP="0038248D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Review schedule:</w:t>
      </w:r>
    </w:p>
    <w:p w:rsidR="0038248D" w:rsidRDefault="0038248D" w:rsidP="0038248D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Define checklist: </w:t>
      </w:r>
    </w:p>
    <w:p w:rsidR="0038248D" w:rsidRDefault="0038248D" w:rsidP="0038248D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D036B2">
        <w:rPr>
          <w:rFonts w:eastAsia="Times New Roman"/>
        </w:rPr>
        <w:t>table contents</w:t>
      </w:r>
    </w:p>
    <w:p w:rsidR="0038248D" w:rsidRDefault="0038248D" w:rsidP="0038248D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save files: </w:t>
      </w:r>
      <w:proofErr w:type="spellStart"/>
      <w:r>
        <w:rPr>
          <w:rFonts w:eastAsia="Times New Roman"/>
        </w:rPr>
        <w:t>xlsx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docx</w:t>
      </w:r>
      <w:proofErr w:type="spellEnd"/>
    </w:p>
    <w:p w:rsidR="0038248D" w:rsidRPr="00D036B2" w:rsidRDefault="0038248D" w:rsidP="0038248D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table caption</w:t>
      </w:r>
    </w:p>
    <w:p w:rsidR="0038248D" w:rsidRDefault="0038248D" w:rsidP="0038248D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Plan for report 2:</w:t>
      </w:r>
    </w:p>
    <w:p w:rsidR="0038248D" w:rsidRDefault="0038248D" w:rsidP="0038248D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Split team to 2 teams: </w:t>
      </w:r>
    </w:p>
    <w:p w:rsidR="0038248D" w:rsidRDefault="0038248D" w:rsidP="0038248D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Use case</w:t>
      </w:r>
    </w:p>
    <w:p w:rsidR="0038248D" w:rsidRPr="00D036B2" w:rsidRDefault="0038248D" w:rsidP="0038248D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Database</w:t>
      </w:r>
    </w:p>
    <w:p w:rsidR="00207CD4" w:rsidRPr="00D84D8D" w:rsidRDefault="00207CD4" w:rsidP="00207CD4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207CD4" w:rsidRPr="00D84D8D" w:rsidRDefault="00207CD4" w:rsidP="00207CD4">
      <w:pPr>
        <w:pStyle w:val="Heading1"/>
      </w:pPr>
      <w:r w:rsidRPr="00D84D8D">
        <w:t>Conclusion</w:t>
      </w:r>
    </w:p>
    <w:p w:rsidR="00207CD4" w:rsidRPr="00D84D8D" w:rsidRDefault="00207CD4" w:rsidP="00207CD4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207CD4" w:rsidRPr="00D84D8D" w:rsidTr="00CD559B">
        <w:tc>
          <w:tcPr>
            <w:tcW w:w="2700" w:type="dxa"/>
            <w:shd w:val="clear" w:color="auto" w:fill="FFE8E1"/>
          </w:tcPr>
          <w:p w:rsidR="00207CD4" w:rsidRPr="00D84D8D" w:rsidRDefault="00207CD4" w:rsidP="00CD559B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207CD4" w:rsidRPr="00D84D8D" w:rsidRDefault="00207CD4" w:rsidP="00CD559B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207CD4" w:rsidRPr="00D84D8D" w:rsidTr="00CD559B">
        <w:tc>
          <w:tcPr>
            <w:tcW w:w="2700" w:type="dxa"/>
          </w:tcPr>
          <w:p w:rsidR="00207CD4" w:rsidRPr="00D84D8D" w:rsidRDefault="00207CD4" w:rsidP="00CD559B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207CD4" w:rsidRPr="00D84D8D" w:rsidRDefault="00207CD4" w:rsidP="00CD559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7CD4" w:rsidRPr="00D84D8D" w:rsidTr="00CD559B">
        <w:tc>
          <w:tcPr>
            <w:tcW w:w="2700" w:type="dxa"/>
          </w:tcPr>
          <w:p w:rsidR="00207CD4" w:rsidRPr="00D84D8D" w:rsidRDefault="00207CD4" w:rsidP="00CD559B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207CD4" w:rsidRPr="00D84D8D" w:rsidRDefault="00207CD4" w:rsidP="00CD559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7CD4" w:rsidRPr="00D84D8D" w:rsidRDefault="00207CD4" w:rsidP="00207CD4">
      <w:pPr>
        <w:spacing w:afterLines="50" w:after="120" w:line="312" w:lineRule="auto"/>
        <w:ind w:left="660"/>
        <w:rPr>
          <w:sz w:val="22"/>
          <w:szCs w:val="22"/>
        </w:rPr>
      </w:pPr>
    </w:p>
    <w:p w:rsidR="00CD505B" w:rsidRDefault="00CD505B"/>
    <w:sectPr w:rsidR="00CD505B">
      <w:footerReference w:type="default" r:id="rId9"/>
      <w:pgSz w:w="12240" w:h="15840"/>
      <w:pgMar w:top="1258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1EF" w:rsidRDefault="000851EF">
      <w:r>
        <w:separator/>
      </w:r>
    </w:p>
  </w:endnote>
  <w:endnote w:type="continuationSeparator" w:id="0">
    <w:p w:rsidR="000851EF" w:rsidRDefault="0008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BBC" w:rsidRDefault="00691BBC">
    <w:pPr>
      <w:pStyle w:val="Footer"/>
      <w:pBdr>
        <w:bottom w:val="single" w:sz="6" w:space="1" w:color="auto"/>
      </w:pBdr>
    </w:pPr>
  </w:p>
  <w:p w:rsidR="00691BBC" w:rsidRDefault="00691BBC" w:rsidP="00AC306F">
    <w:pPr>
      <w:pStyle w:val="Footer"/>
      <w:tabs>
        <w:tab w:val="clear" w:pos="4320"/>
        <w:tab w:val="clear" w:pos="8640"/>
        <w:tab w:val="right" w:pos="918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 w:rsidR="00AC306F">
      <w:rPr>
        <w:rFonts w:ascii="Tahoma" w:hAnsi="Tahoma" w:cs="Tahoma"/>
        <w:sz w:val="20"/>
      </w:rPr>
      <w:t xml:space="preserve">    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38248D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38248D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91BBC" w:rsidRDefault="00691BBC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1EF" w:rsidRDefault="000851EF">
      <w:r>
        <w:separator/>
      </w:r>
    </w:p>
  </w:footnote>
  <w:footnote w:type="continuationSeparator" w:id="0">
    <w:p w:rsidR="000851EF" w:rsidRDefault="00085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FDF"/>
    <w:multiLevelType w:val="hybridMultilevel"/>
    <w:tmpl w:val="03B4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40B64"/>
    <w:multiLevelType w:val="multilevel"/>
    <w:tmpl w:val="70445DE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6D172EF"/>
    <w:multiLevelType w:val="hybridMultilevel"/>
    <w:tmpl w:val="98F2F35C"/>
    <w:lvl w:ilvl="0" w:tplc="3A66CA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53B22"/>
    <w:multiLevelType w:val="hybridMultilevel"/>
    <w:tmpl w:val="7C343952"/>
    <w:lvl w:ilvl="0" w:tplc="B1C8E67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D4"/>
    <w:rsid w:val="000207E2"/>
    <w:rsid w:val="000851EF"/>
    <w:rsid w:val="000A145C"/>
    <w:rsid w:val="000D1ACA"/>
    <w:rsid w:val="00207CD4"/>
    <w:rsid w:val="002300C2"/>
    <w:rsid w:val="0038248D"/>
    <w:rsid w:val="00395F18"/>
    <w:rsid w:val="003C200F"/>
    <w:rsid w:val="004F0307"/>
    <w:rsid w:val="00565969"/>
    <w:rsid w:val="00667A19"/>
    <w:rsid w:val="00691BBC"/>
    <w:rsid w:val="007802D4"/>
    <w:rsid w:val="00802051"/>
    <w:rsid w:val="00802098"/>
    <w:rsid w:val="00894105"/>
    <w:rsid w:val="0090371C"/>
    <w:rsid w:val="009752F8"/>
    <w:rsid w:val="00A574DF"/>
    <w:rsid w:val="00AA621D"/>
    <w:rsid w:val="00AC306F"/>
    <w:rsid w:val="00AE7F5E"/>
    <w:rsid w:val="00B12A71"/>
    <w:rsid w:val="00B6411A"/>
    <w:rsid w:val="00B93356"/>
    <w:rsid w:val="00C11EEF"/>
    <w:rsid w:val="00C44F07"/>
    <w:rsid w:val="00C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E72044-DD44-4572-9F52-FC1F1238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rsid w:val="00B93356"/>
    <w:pPr>
      <w:keepNext/>
      <w:spacing w:before="120" w:after="0" w:line="360" w:lineRule="auto"/>
      <w:ind w:left="547"/>
      <w:jc w:val="center"/>
    </w:pPr>
    <w:rPr>
      <w:rFonts w:ascii="Arial Black" w:hAnsi="Arial Black"/>
      <w:caps/>
      <w:color w:val="000000"/>
      <w:spacing w:val="60"/>
      <w:sz w:val="28"/>
      <w:szCs w:val="28"/>
    </w:rPr>
  </w:style>
  <w:style w:type="paragraph" w:customStyle="1" w:styleId="bang">
    <w:name w:val="bang"/>
    <w:basedOn w:val="TOC1"/>
    <w:autoRedefine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371C"/>
    <w:rPr>
      <w:rFonts w:ascii="Arial" w:eastAsia="MS Gothic" w:hAnsi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CD4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st\final\Meeting%20minute\Template_Meeting%20Minutes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6BDD2-80A0-40CA-8800-CF81FB11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Minutes_JP</Template>
  <TotalTime>7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minutes_JP</vt:lpstr>
    </vt:vector>
  </TitlesOfParts>
  <Manager>Nguyen Thanh nam</Manager>
  <Company>FPT Software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minutes_JP</dc:title>
  <dc:subject>v 1/0</dc:subject>
  <dc:creator>PhamPhuong</dc:creator>
  <cp:keywords>MM; template</cp:keywords>
  <dc:description>Newly issue</dc:description>
  <cp:lastModifiedBy>PhamPhuong</cp:lastModifiedBy>
  <cp:revision>3</cp:revision>
  <cp:lastPrinted>1899-12-31T17:00:00Z</cp:lastPrinted>
  <dcterms:created xsi:type="dcterms:W3CDTF">2017-12-13T17:41:00Z</dcterms:created>
  <dcterms:modified xsi:type="dcterms:W3CDTF">2017-12-13T17:55:00Z</dcterms:modified>
  <cp:category>Template</cp:category>
</cp:coreProperties>
</file>