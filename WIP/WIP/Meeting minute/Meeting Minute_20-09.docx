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CD505B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2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300"/>
            </w:tblGrid>
            <w:tr w:rsidR="00CD505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CD505B" w:rsidRDefault="00207CD4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133350</wp:posOffset>
                        </wp:positionH>
                        <wp:positionV relativeFrom="paragraph">
                          <wp:posOffset>78105</wp:posOffset>
                        </wp:positionV>
                        <wp:extent cx="2390775" cy="628650"/>
                        <wp:effectExtent l="0" t="0" r="9525" b="0"/>
                        <wp:wrapNone/>
                        <wp:docPr id="2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207CD4" w:rsidP="00B93356">
                  <w:pPr>
                    <w:pStyle w:val="HeaderTitle"/>
                  </w:pPr>
                  <w:r w:rsidRPr="00D84D8D">
                    <w:rPr>
                      <w:rFonts w:ascii="Times New Roman" w:hAnsi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CD505B" w:rsidRDefault="00CD505B" w:rsidP="00B93356">
            <w:pPr>
              <w:pStyle w:val="HeaderTitle"/>
            </w:pP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Manager: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Phạm Thị Minh Phương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Văn Sang</w:t>
            </w: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Default="00207CD4" w:rsidP="00207CD4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</w:pPr>
          </w:p>
        </w:tc>
      </w:tr>
      <w:tr w:rsidR="00207CD4" w:rsidTr="0089401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38248D" w:rsidP="00207CD4">
            <w:pPr>
              <w:pStyle w:val="Footer"/>
              <w:rPr>
                <w:lang w:val="vi-VN"/>
              </w:rPr>
            </w:pPr>
            <w:r>
              <w:rPr>
                <w:lang w:val="vi-VN"/>
              </w:rPr>
              <w:t>27</w:t>
            </w:r>
            <w:r w:rsidR="00207CD4">
              <w:rPr>
                <w:lang w:val="vi-VN"/>
              </w:rPr>
              <w:t>/09/2017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Footer"/>
            </w:pPr>
            <w:r>
              <w:rPr>
                <w:sz w:val="22"/>
                <w:szCs w:val="22"/>
              </w:rPr>
              <w:t>12</w:t>
            </w:r>
            <w:r w:rsidRPr="00D84D8D">
              <w:rPr>
                <w:sz w:val="22"/>
                <w:szCs w:val="22"/>
              </w:rPr>
              <w:t xml:space="preserve">:30 PM – </w:t>
            </w:r>
            <w:r>
              <w:rPr>
                <w:sz w:val="22"/>
                <w:szCs w:val="22"/>
              </w:rPr>
              <w:t>01</w:t>
            </w:r>
            <w:r w:rsidRPr="00D84D8D">
              <w:rPr>
                <w:sz w:val="22"/>
                <w:szCs w:val="22"/>
              </w:rPr>
              <w:t xml:space="preserve">:00 </w:t>
            </w:r>
            <w:r>
              <w:rPr>
                <w:sz w:val="22"/>
                <w:szCs w:val="22"/>
              </w:rPr>
              <w:t>PM</w:t>
            </w:r>
          </w:p>
        </w:tc>
      </w:tr>
      <w:tr w:rsidR="00207CD4" w:rsidTr="0072053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CD4" w:rsidRPr="00D84D8D" w:rsidRDefault="00207CD4" w:rsidP="00207CD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207CD4" w:rsidTr="0072053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CD4" w:rsidRPr="00D84D8D" w:rsidRDefault="00207CD4" w:rsidP="00207CD4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207CD4" w:rsidP="00207CD4">
            <w:pPr>
              <w:widowControl w:val="0"/>
              <w:spacing w:before="80" w:after="80"/>
              <w:ind w:left="-14"/>
              <w:rPr>
                <w:color w:val="800000"/>
                <w:sz w:val="20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207CD4" w:rsidTr="00D117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207CD4" w:rsidRPr="00D84D8D" w:rsidRDefault="00207CD4" w:rsidP="00207CD4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>
            <w:pPr>
              <w:pStyle w:val="bang"/>
            </w:pPr>
            <w: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Văn Sang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FPT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Introductor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>
            <w:pPr>
              <w:pStyle w:val="bang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Phạm Thị Minh Phương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P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Cao Anh Tuấn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Ngô Trung Kiên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Hoàng Anh Phương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  <w:tr w:rsidR="00207CD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Nguyễn Xuân Hà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JS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D4" w:rsidRDefault="00207CD4" w:rsidP="00207CD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Present</w:t>
            </w:r>
          </w:p>
        </w:tc>
      </w:tr>
    </w:tbl>
    <w:p w:rsidR="00207CD4" w:rsidRDefault="00207CD4" w:rsidP="00207CD4">
      <w:pPr>
        <w:pStyle w:val="Heading1"/>
      </w:pPr>
      <w:r w:rsidRPr="00D84D8D">
        <w:t>Objectives</w:t>
      </w:r>
    </w:p>
    <w:p w:rsidR="000C5D35" w:rsidRDefault="000C5D35" w:rsidP="000C5D35">
      <w:pPr>
        <w:pStyle w:val="Heading1"/>
      </w:pPr>
      <w:r w:rsidRPr="00D84D8D">
        <w:t>Objectives</w:t>
      </w:r>
    </w:p>
    <w:p w:rsidR="000C5D35" w:rsidRPr="00135A90" w:rsidRDefault="000C5D35" w:rsidP="000C5D35">
      <w:pPr>
        <w:numPr>
          <w:ilvl w:val="0"/>
          <w:numId w:val="8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  <w:r>
        <w:rPr>
          <w:sz w:val="22"/>
          <w:szCs w:val="22"/>
        </w:rPr>
        <w:t xml:space="preserve"> of project</w:t>
      </w:r>
      <w:r w:rsidRPr="005A3AC1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documents of </w:t>
      </w:r>
      <w:r w:rsidRPr="005A3AC1">
        <w:rPr>
          <w:sz w:val="22"/>
          <w:szCs w:val="22"/>
        </w:rPr>
        <w:t>r</w:t>
      </w:r>
      <w:r>
        <w:rPr>
          <w:sz w:val="22"/>
          <w:szCs w:val="22"/>
        </w:rPr>
        <w:t>eport 1</w:t>
      </w:r>
    </w:p>
    <w:p w:rsidR="000C5D35" w:rsidRPr="00D84D8D" w:rsidRDefault="000C5D35" w:rsidP="000C5D35">
      <w:pPr>
        <w:pStyle w:val="Heading1"/>
      </w:pPr>
      <w:r w:rsidRPr="00D84D8D">
        <w:t>Agenda</w:t>
      </w:r>
    </w:p>
    <w:p w:rsidR="000C5D35" w:rsidRPr="005A3AC1" w:rsidRDefault="000C5D35" w:rsidP="000C5D35">
      <w:pPr>
        <w:numPr>
          <w:ilvl w:val="0"/>
          <w:numId w:val="10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>
        <w:rPr>
          <w:sz w:val="22"/>
          <w:szCs w:val="22"/>
        </w:rPr>
        <w:t>CM Plan</w:t>
      </w:r>
    </w:p>
    <w:p w:rsidR="000C5D35" w:rsidRPr="005A3AC1" w:rsidRDefault="000C5D35" w:rsidP="000C5D35">
      <w:pPr>
        <w:numPr>
          <w:ilvl w:val="0"/>
          <w:numId w:val="10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>
        <w:rPr>
          <w:sz w:val="22"/>
          <w:szCs w:val="22"/>
        </w:rPr>
        <w:t>User Requirement Specification</w:t>
      </w:r>
    </w:p>
    <w:p w:rsidR="000C5D35" w:rsidRDefault="000C5D35" w:rsidP="000C5D35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Review Introduction</w:t>
      </w:r>
    </w:p>
    <w:p w:rsidR="000C5D35" w:rsidRPr="00D84D8D" w:rsidRDefault="000C5D35" w:rsidP="000C5D35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Review Q&amp;A sheet</w:t>
      </w:r>
    </w:p>
    <w:p w:rsidR="00207CD4" w:rsidRPr="00D84D8D" w:rsidRDefault="00207CD4" w:rsidP="00207CD4">
      <w:pPr>
        <w:pStyle w:val="ListParagraph"/>
        <w:ind w:left="1440"/>
        <w:rPr>
          <w:rFonts w:ascii="Times New Roman" w:eastAsia="Times New Roman" w:hAnsi="Times New Roman"/>
          <w:b/>
        </w:rPr>
      </w:pPr>
      <w:bookmarkStart w:id="0" w:name="_GoBack"/>
      <w:bookmarkEnd w:id="0"/>
    </w:p>
    <w:p w:rsidR="00207CD4" w:rsidRPr="00D84D8D" w:rsidRDefault="00207CD4" w:rsidP="00207CD4">
      <w:pPr>
        <w:pStyle w:val="Heading1"/>
      </w:pPr>
      <w:r w:rsidRPr="00D84D8D">
        <w:t>Conclusion</w:t>
      </w:r>
    </w:p>
    <w:p w:rsidR="00207CD4" w:rsidRPr="00D84D8D" w:rsidRDefault="00207CD4" w:rsidP="00207CD4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207CD4" w:rsidRPr="00D84D8D" w:rsidTr="00CD559B">
        <w:tc>
          <w:tcPr>
            <w:tcW w:w="2700" w:type="dxa"/>
            <w:shd w:val="clear" w:color="auto" w:fill="FFE8E1"/>
          </w:tcPr>
          <w:p w:rsidR="00207CD4" w:rsidRPr="00D84D8D" w:rsidRDefault="00207CD4" w:rsidP="00CD559B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207CD4" w:rsidRPr="00D84D8D" w:rsidRDefault="00207CD4" w:rsidP="00CD559B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207CD4" w:rsidRPr="00D84D8D" w:rsidTr="00CD559B">
        <w:tc>
          <w:tcPr>
            <w:tcW w:w="2700" w:type="dxa"/>
          </w:tcPr>
          <w:p w:rsidR="00207CD4" w:rsidRPr="00D84D8D" w:rsidRDefault="00207CD4" w:rsidP="00CD559B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207CD4" w:rsidRPr="00D84D8D" w:rsidRDefault="00207CD4" w:rsidP="00CD559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7CD4" w:rsidRPr="00D84D8D" w:rsidTr="00CD559B">
        <w:tc>
          <w:tcPr>
            <w:tcW w:w="2700" w:type="dxa"/>
          </w:tcPr>
          <w:p w:rsidR="00207CD4" w:rsidRPr="00D84D8D" w:rsidRDefault="00207CD4" w:rsidP="00CD559B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207CD4" w:rsidRPr="00D84D8D" w:rsidRDefault="00207CD4" w:rsidP="00CD559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7CD4" w:rsidRPr="00D84D8D" w:rsidRDefault="00207CD4" w:rsidP="00207CD4">
      <w:pPr>
        <w:spacing w:afterLines="50" w:after="120" w:line="312" w:lineRule="auto"/>
        <w:ind w:left="660"/>
        <w:rPr>
          <w:sz w:val="22"/>
          <w:szCs w:val="22"/>
        </w:rPr>
      </w:pPr>
    </w:p>
    <w:p w:rsidR="00CD505B" w:rsidRDefault="00CD505B"/>
    <w:sectPr w:rsidR="00CD505B">
      <w:footerReference w:type="default" r:id="rId9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40A" w:rsidRDefault="009A040A">
      <w:r>
        <w:separator/>
      </w:r>
    </w:p>
  </w:endnote>
  <w:endnote w:type="continuationSeparator" w:id="0">
    <w:p w:rsidR="009A040A" w:rsidRDefault="009A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 w:rsidR="00AC306F">
      <w:rPr>
        <w:rFonts w:ascii="Tahoma" w:hAnsi="Tahoma" w:cs="Tahoma"/>
        <w:sz w:val="20"/>
      </w:rPr>
      <w:t xml:space="preserve">    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0C5D35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0C5D35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40A" w:rsidRDefault="009A040A">
      <w:r>
        <w:separator/>
      </w:r>
    </w:p>
  </w:footnote>
  <w:footnote w:type="continuationSeparator" w:id="0">
    <w:p w:rsidR="009A040A" w:rsidRDefault="009A0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DF"/>
    <w:multiLevelType w:val="hybridMultilevel"/>
    <w:tmpl w:val="03B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D4"/>
    <w:rsid w:val="000207E2"/>
    <w:rsid w:val="000851EF"/>
    <w:rsid w:val="000A145C"/>
    <w:rsid w:val="000C5D35"/>
    <w:rsid w:val="000D1ACA"/>
    <w:rsid w:val="00207CD4"/>
    <w:rsid w:val="002300C2"/>
    <w:rsid w:val="0038248D"/>
    <w:rsid w:val="00395F18"/>
    <w:rsid w:val="003C200F"/>
    <w:rsid w:val="004F0307"/>
    <w:rsid w:val="00565969"/>
    <w:rsid w:val="00667A19"/>
    <w:rsid w:val="00691BBC"/>
    <w:rsid w:val="007802D4"/>
    <w:rsid w:val="00802051"/>
    <w:rsid w:val="00802098"/>
    <w:rsid w:val="00894105"/>
    <w:rsid w:val="0090371C"/>
    <w:rsid w:val="009752F8"/>
    <w:rsid w:val="009A040A"/>
    <w:rsid w:val="00A574DF"/>
    <w:rsid w:val="00AA621D"/>
    <w:rsid w:val="00AC306F"/>
    <w:rsid w:val="00AE7F5E"/>
    <w:rsid w:val="00B12A71"/>
    <w:rsid w:val="00B6411A"/>
    <w:rsid w:val="00B93356"/>
    <w:rsid w:val="00C11EEF"/>
    <w:rsid w:val="00C44F07"/>
    <w:rsid w:val="00C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E72044-DD44-4572-9F52-FC1F1238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B93356"/>
    <w:pPr>
      <w:keepNext/>
      <w:spacing w:before="120" w:after="0" w:line="360" w:lineRule="auto"/>
      <w:ind w:left="547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D4"/>
    <w:pPr>
      <w:ind w:left="720"/>
    </w:pPr>
    <w:rPr>
      <w:rFonts w:ascii="Calibri" w:hAnsi="Calibr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0C5D35"/>
    <w:rPr>
      <w:rFonts w:ascii="Verdana" w:hAnsi="Verdana" w:cs="Courier New"/>
      <w:b/>
      <w:bCs/>
      <w:kern w:val="28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st\final\Meeting%20minute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4055C-33A0-40B4-B94F-F632DF9E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</Template>
  <TotalTime>7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PhamPhuong</dc:creator>
  <cp:keywords>MM; template</cp:keywords>
  <dc:description>Newly issue</dc:description>
  <cp:lastModifiedBy>PhamPhuong</cp:lastModifiedBy>
  <cp:revision>4</cp:revision>
  <cp:lastPrinted>1899-12-31T17:00:00Z</cp:lastPrinted>
  <dcterms:created xsi:type="dcterms:W3CDTF">2017-12-13T17:41:00Z</dcterms:created>
  <dcterms:modified xsi:type="dcterms:W3CDTF">2017-12-13T17:57:00Z</dcterms:modified>
  <cp:category>Template</cp:category>
</cp:coreProperties>
</file>