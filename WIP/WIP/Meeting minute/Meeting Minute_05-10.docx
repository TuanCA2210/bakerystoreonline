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CD505B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2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300"/>
            </w:tblGrid>
            <w:tr w:rsidR="00CD505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CD505B" w:rsidRDefault="00207CD4" w:rsidP="00CD505B">
                  <w:pPr>
                    <w:spacing w:before="120" w:line="360" w:lineRule="auto"/>
                    <w:jc w:val="center"/>
                    <w:rPr>
                      <w:b/>
                    </w:rPr>
                  </w:pPr>
                  <w:r>
                    <w:rPr>
                      <w:noProof/>
                      <w:lang w:val="vi-VN" w:eastAsia="ja-JP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133350</wp:posOffset>
                        </wp:positionH>
                        <wp:positionV relativeFrom="paragraph">
                          <wp:posOffset>78105</wp:posOffset>
                        </wp:positionV>
                        <wp:extent cx="2390775" cy="628650"/>
                        <wp:effectExtent l="0" t="0" r="9525" b="0"/>
                        <wp:wrapNone/>
                        <wp:docPr id="2" name="Picture 1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CD505B" w:rsidRPr="00B93356" w:rsidRDefault="00207CD4" w:rsidP="00B93356">
                  <w:pPr>
                    <w:pStyle w:val="HeaderTitle"/>
                  </w:pPr>
                  <w:r w:rsidRPr="00D84D8D">
                    <w:rPr>
                      <w:rFonts w:ascii="Times New Roman" w:hAnsi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</w:tbl>
          <w:p w:rsidR="00CD505B" w:rsidRDefault="00CD505B" w:rsidP="00B93356">
            <w:pPr>
              <w:pStyle w:val="HeaderTitle"/>
            </w:pPr>
          </w:p>
        </w:tc>
      </w:tr>
      <w:tr w:rsidR="00207CD4" w:rsidTr="0089401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Bakery Store Online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BSO</w:t>
            </w:r>
          </w:p>
        </w:tc>
      </w:tr>
      <w:tr w:rsidR="00207CD4" w:rsidTr="0089401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Manager: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207CD4" w:rsidP="00207CD4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Phạm Thị Minh Phương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Nguyễn Văn Sang</w:t>
            </w:r>
          </w:p>
        </w:tc>
      </w:tr>
      <w:tr w:rsidR="00207CD4" w:rsidTr="0089401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Default="00207CD4" w:rsidP="00207CD4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</w:pPr>
          </w:p>
        </w:tc>
      </w:tr>
      <w:tr w:rsidR="00207CD4" w:rsidTr="0089401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6367B0" w:rsidP="00207CD4">
            <w:pPr>
              <w:pStyle w:val="Footer"/>
              <w:rPr>
                <w:lang w:val="vi-VN"/>
              </w:rPr>
            </w:pPr>
            <w:r>
              <w:rPr>
                <w:lang w:val="vi-VN"/>
              </w:rPr>
              <w:t>05/10</w:t>
            </w:r>
            <w:r w:rsidR="00207CD4">
              <w:rPr>
                <w:lang w:val="vi-VN"/>
              </w:rPr>
              <w:t>/2017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Footer"/>
            </w:pPr>
            <w:r>
              <w:rPr>
                <w:sz w:val="22"/>
                <w:szCs w:val="22"/>
              </w:rPr>
              <w:t>12</w:t>
            </w:r>
            <w:r w:rsidRPr="00D84D8D">
              <w:rPr>
                <w:sz w:val="22"/>
                <w:szCs w:val="22"/>
              </w:rPr>
              <w:t xml:space="preserve">:30 PM – </w:t>
            </w:r>
            <w:r>
              <w:rPr>
                <w:sz w:val="22"/>
                <w:szCs w:val="22"/>
              </w:rPr>
              <w:t>01</w:t>
            </w:r>
            <w:r w:rsidRPr="00D84D8D">
              <w:rPr>
                <w:sz w:val="22"/>
                <w:szCs w:val="22"/>
              </w:rPr>
              <w:t xml:space="preserve">:00 </w:t>
            </w:r>
            <w:r>
              <w:rPr>
                <w:sz w:val="22"/>
                <w:szCs w:val="22"/>
              </w:rPr>
              <w:t>PM</w:t>
            </w:r>
          </w:p>
        </w:tc>
      </w:tr>
      <w:tr w:rsidR="00207CD4" w:rsidTr="0072053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CD4" w:rsidRPr="00D84D8D" w:rsidRDefault="00207CD4" w:rsidP="00207CD4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207CD4" w:rsidTr="0072053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CD4" w:rsidRPr="00D84D8D" w:rsidRDefault="00207CD4" w:rsidP="00207CD4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207CD4" w:rsidP="00207CD4">
            <w:pPr>
              <w:widowControl w:val="0"/>
              <w:spacing w:before="80" w:after="80"/>
              <w:ind w:left="-14"/>
              <w:rPr>
                <w:color w:val="800000"/>
                <w:sz w:val="20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Attendees:</w:t>
            </w:r>
          </w:p>
        </w:tc>
      </w:tr>
      <w:tr w:rsidR="00207CD4" w:rsidTr="00D1176F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Attendance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>
            <w:pPr>
              <w:pStyle w:val="bang"/>
            </w:pPr>
            <w: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Nguyễn Văn Sang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FPT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Introductor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>
            <w:pPr>
              <w:pStyle w:val="bang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Phạm Thị Minh Phương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JS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  <w:tr w:rsidR="00207CD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Cao Anh Tuấn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JS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  <w:tr w:rsidR="00207CD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Ngô Trung Kiên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JS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  <w:tr w:rsidR="00207CD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Hoàng Anh Phương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JS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  <w:tr w:rsidR="00207CD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Nguyễn Xuân Hà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JS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</w:tbl>
    <w:p w:rsidR="00207CD4" w:rsidRDefault="00207CD4" w:rsidP="00207CD4">
      <w:pPr>
        <w:pStyle w:val="Heading1"/>
      </w:pPr>
      <w:r w:rsidRPr="00D84D8D">
        <w:t>Objectives</w:t>
      </w:r>
    </w:p>
    <w:p w:rsidR="006367B0" w:rsidRDefault="006367B0" w:rsidP="006367B0">
      <w:pPr>
        <w:pStyle w:val="Heading1"/>
        <w:rPr>
          <w:szCs w:val="20"/>
        </w:rPr>
      </w:pPr>
      <w:r>
        <w:t>Objectives</w:t>
      </w:r>
    </w:p>
    <w:p w:rsidR="006367B0" w:rsidRDefault="006367B0" w:rsidP="006367B0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Review Database, Use Case</w:t>
      </w:r>
    </w:p>
    <w:p w:rsidR="006367B0" w:rsidRDefault="006367B0" w:rsidP="006367B0">
      <w:pPr>
        <w:pStyle w:val="Heading1"/>
        <w:rPr>
          <w:szCs w:val="20"/>
        </w:rPr>
      </w:pPr>
      <w:r>
        <w:t>Agenda</w:t>
      </w:r>
    </w:p>
    <w:p w:rsidR="006367B0" w:rsidRDefault="006367B0" w:rsidP="006367B0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Review Database</w:t>
      </w:r>
    </w:p>
    <w:p w:rsidR="006367B0" w:rsidRDefault="006367B0" w:rsidP="006367B0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Use Case</w:t>
      </w:r>
    </w:p>
    <w:p w:rsidR="006367B0" w:rsidRDefault="006367B0" w:rsidP="006367B0">
      <w:pPr>
        <w:pStyle w:val="Heading1"/>
        <w:rPr>
          <w:szCs w:val="20"/>
        </w:rPr>
      </w:pPr>
      <w:r>
        <w:t>Contents</w:t>
      </w:r>
    </w:p>
    <w:p w:rsidR="006367B0" w:rsidRDefault="006367B0" w:rsidP="006367B0">
      <w:pPr>
        <w:pStyle w:val="ListParagraph"/>
        <w:ind w:left="1440"/>
        <w:rPr>
          <w:rFonts w:ascii="Times New Roman" w:eastAsia="Times New Roman" w:hAnsi="Times New Roman"/>
          <w:b/>
        </w:rPr>
      </w:pPr>
    </w:p>
    <w:p w:rsidR="006367B0" w:rsidRDefault="006367B0" w:rsidP="006367B0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Review Database</w:t>
      </w:r>
      <w:r>
        <w:rPr>
          <w:rFonts w:eastAsia="Times New Roman"/>
        </w:rPr>
        <w:t>:</w:t>
      </w:r>
    </w:p>
    <w:p w:rsidR="006367B0" w:rsidRDefault="006367B0" w:rsidP="006367B0">
      <w:pPr>
        <w:numPr>
          <w:ilvl w:val="1"/>
          <w:numId w:val="14"/>
        </w:numPr>
        <w:rPr>
          <w:sz w:val="22"/>
          <w:szCs w:val="22"/>
        </w:rPr>
      </w:pPr>
      <w:r>
        <w:rPr>
          <w:rFonts w:eastAsia="Times New Roman"/>
        </w:rPr>
        <w:t xml:space="preserve">Entity </w:t>
      </w:r>
      <w:r>
        <w:rPr>
          <w:sz w:val="22"/>
          <w:szCs w:val="22"/>
        </w:rPr>
        <w:t>Relationship</w:t>
      </w:r>
      <w:r>
        <w:rPr>
          <w:rFonts w:eastAsia="Times New Roman"/>
        </w:rPr>
        <w:t>:</w:t>
      </w:r>
    </w:p>
    <w:p w:rsidR="006367B0" w:rsidRDefault="006367B0" w:rsidP="006367B0">
      <w:pPr>
        <w:pStyle w:val="ListParagraph"/>
        <w:numPr>
          <w:ilvl w:val="0"/>
          <w:numId w:val="15"/>
        </w:numPr>
        <w:rPr>
          <w:rFonts w:eastAsia="Times New Roman"/>
        </w:rPr>
      </w:pPr>
      <w:r>
        <w:rPr>
          <w:rFonts w:eastAsia="Times New Roman"/>
        </w:rPr>
        <w:t xml:space="preserve">Rename entity: Update -&gt; </w:t>
      </w:r>
      <w:proofErr w:type="spellStart"/>
      <w:r>
        <w:rPr>
          <w:rFonts w:eastAsia="Times New Roman"/>
        </w:rPr>
        <w:t>Updatelog</w:t>
      </w:r>
      <w:proofErr w:type="spellEnd"/>
    </w:p>
    <w:p w:rsidR="006367B0" w:rsidRDefault="006367B0" w:rsidP="006367B0">
      <w:pPr>
        <w:pStyle w:val="ListParagraph"/>
        <w:numPr>
          <w:ilvl w:val="0"/>
          <w:numId w:val="15"/>
        </w:numPr>
        <w:rPr>
          <w:rFonts w:eastAsia="Times New Roman"/>
        </w:rPr>
      </w:pPr>
      <w:r>
        <w:rPr>
          <w:rFonts w:eastAsia="Times New Roman"/>
        </w:rPr>
        <w:t xml:space="preserve">Clear entity: Slider </w:t>
      </w:r>
    </w:p>
    <w:p w:rsidR="006367B0" w:rsidRDefault="006367B0" w:rsidP="006367B0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Database: </w:t>
      </w:r>
    </w:p>
    <w:p w:rsidR="006367B0" w:rsidRDefault="006367B0" w:rsidP="006367B0">
      <w:pPr>
        <w:pStyle w:val="ListParagraph"/>
        <w:numPr>
          <w:ilvl w:val="0"/>
          <w:numId w:val="15"/>
        </w:numPr>
        <w:rPr>
          <w:rFonts w:eastAsia="Times New Roman"/>
        </w:rPr>
      </w:pPr>
      <w:r>
        <w:rPr>
          <w:rFonts w:eastAsia="Times New Roman"/>
        </w:rPr>
        <w:t>Split table User to Person and Infor.</w:t>
      </w:r>
    </w:p>
    <w:p w:rsidR="006367B0" w:rsidRDefault="006367B0" w:rsidP="006367B0">
      <w:pPr>
        <w:pStyle w:val="ListParagraph"/>
        <w:numPr>
          <w:ilvl w:val="0"/>
          <w:numId w:val="15"/>
        </w:numPr>
        <w:rPr>
          <w:rFonts w:eastAsia="Times New Roman"/>
        </w:rPr>
      </w:pPr>
      <w:r>
        <w:rPr>
          <w:rFonts w:eastAsia="Times New Roman"/>
        </w:rPr>
        <w:t xml:space="preserve">Add table: Summary (statistic: </w:t>
      </w:r>
      <w:proofErr w:type="spellStart"/>
      <w:r>
        <w:rPr>
          <w:rFonts w:eastAsia="Times New Roman"/>
        </w:rPr>
        <w:t>thống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kê</w:t>
      </w:r>
      <w:proofErr w:type="spellEnd"/>
      <w:r>
        <w:rPr>
          <w:rFonts w:eastAsia="Times New Roman"/>
        </w:rPr>
        <w:t>) (donate, project, user</w:t>
      </w:r>
      <w:proofErr w:type="gramStart"/>
      <w:r>
        <w:rPr>
          <w:rFonts w:eastAsia="Times New Roman"/>
        </w:rPr>
        <w:t>,..</w:t>
      </w:r>
      <w:proofErr w:type="gramEnd"/>
      <w:r>
        <w:rPr>
          <w:rFonts w:eastAsia="Times New Roman"/>
        </w:rPr>
        <w:t>)</w:t>
      </w:r>
    </w:p>
    <w:p w:rsidR="006367B0" w:rsidRDefault="006367B0" w:rsidP="006367B0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>Use Case:</w:t>
      </w:r>
    </w:p>
    <w:p w:rsidR="006367B0" w:rsidRDefault="006367B0" w:rsidP="006367B0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Rename UC:</w:t>
      </w:r>
    </w:p>
    <w:p w:rsidR="006367B0" w:rsidRDefault="006367B0" w:rsidP="006367B0">
      <w:pPr>
        <w:pStyle w:val="ListParagraph"/>
        <w:numPr>
          <w:ilvl w:val="0"/>
          <w:numId w:val="15"/>
        </w:numPr>
        <w:rPr>
          <w:rFonts w:eastAsia="Times New Roman"/>
        </w:rPr>
      </w:pPr>
      <w:r>
        <w:rPr>
          <w:rFonts w:eastAsia="Times New Roman"/>
        </w:rPr>
        <w:t>Active -&gt; Activate</w:t>
      </w:r>
    </w:p>
    <w:p w:rsidR="006367B0" w:rsidRDefault="006367B0" w:rsidP="006367B0">
      <w:pPr>
        <w:pStyle w:val="ListParagraph"/>
        <w:numPr>
          <w:ilvl w:val="0"/>
          <w:numId w:val="15"/>
        </w:numPr>
        <w:rPr>
          <w:rFonts w:eastAsia="Times New Roman"/>
        </w:rPr>
      </w:pPr>
      <w:r>
        <w:rPr>
          <w:rFonts w:eastAsia="Times New Roman"/>
        </w:rPr>
        <w:t>De</w:t>
      </w:r>
      <w:bookmarkStart w:id="0" w:name="_GoBack"/>
      <w:bookmarkEnd w:id="0"/>
      <w:r>
        <w:rPr>
          <w:rFonts w:eastAsia="Times New Roman"/>
        </w:rPr>
        <w:t xml:space="preserve">active-&gt;Deactivate </w:t>
      </w:r>
    </w:p>
    <w:p w:rsidR="006367B0" w:rsidRDefault="006367B0" w:rsidP="006367B0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Update UC: </w:t>
      </w:r>
    </w:p>
    <w:p w:rsidR="00207CD4" w:rsidRPr="00D84D8D" w:rsidRDefault="00207CD4" w:rsidP="00207CD4">
      <w:pPr>
        <w:pStyle w:val="ListParagraph"/>
        <w:ind w:left="1440"/>
        <w:rPr>
          <w:rFonts w:ascii="Times New Roman" w:eastAsia="Times New Roman" w:hAnsi="Times New Roman"/>
          <w:b/>
        </w:rPr>
      </w:pPr>
    </w:p>
    <w:p w:rsidR="00207CD4" w:rsidRPr="00D84D8D" w:rsidRDefault="00207CD4" w:rsidP="00207CD4">
      <w:pPr>
        <w:pStyle w:val="Heading1"/>
      </w:pPr>
      <w:r w:rsidRPr="00D84D8D">
        <w:t>Conclusion</w:t>
      </w:r>
    </w:p>
    <w:p w:rsidR="00207CD4" w:rsidRPr="00D84D8D" w:rsidRDefault="00207CD4" w:rsidP="00207CD4">
      <w:pPr>
        <w:rPr>
          <w:sz w:val="22"/>
          <w:szCs w:val="22"/>
        </w:rPr>
      </w:pP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207CD4" w:rsidRPr="00D84D8D" w:rsidTr="00CD559B">
        <w:tc>
          <w:tcPr>
            <w:tcW w:w="2700" w:type="dxa"/>
            <w:shd w:val="clear" w:color="auto" w:fill="FFE8E1"/>
          </w:tcPr>
          <w:p w:rsidR="00207CD4" w:rsidRPr="00D84D8D" w:rsidRDefault="00207CD4" w:rsidP="00CD559B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:rsidR="00207CD4" w:rsidRPr="00D84D8D" w:rsidRDefault="00207CD4" w:rsidP="00CD559B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Decisions</w:t>
            </w:r>
          </w:p>
        </w:tc>
      </w:tr>
      <w:tr w:rsidR="00207CD4" w:rsidRPr="00D84D8D" w:rsidTr="00CD559B">
        <w:tc>
          <w:tcPr>
            <w:tcW w:w="2700" w:type="dxa"/>
          </w:tcPr>
          <w:p w:rsidR="00207CD4" w:rsidRPr="00D84D8D" w:rsidRDefault="00207CD4" w:rsidP="00CD559B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207CD4" w:rsidRPr="00D84D8D" w:rsidRDefault="00207CD4" w:rsidP="00CD559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7CD4" w:rsidRPr="00D84D8D" w:rsidTr="00CD559B">
        <w:tc>
          <w:tcPr>
            <w:tcW w:w="2700" w:type="dxa"/>
          </w:tcPr>
          <w:p w:rsidR="00207CD4" w:rsidRPr="00D84D8D" w:rsidRDefault="00207CD4" w:rsidP="00CD559B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207CD4" w:rsidRPr="00D84D8D" w:rsidRDefault="00207CD4" w:rsidP="00CD559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07CD4" w:rsidRPr="00D84D8D" w:rsidRDefault="00207CD4" w:rsidP="00207CD4">
      <w:pPr>
        <w:spacing w:afterLines="50" w:after="120" w:line="312" w:lineRule="auto"/>
        <w:ind w:left="660"/>
        <w:rPr>
          <w:sz w:val="22"/>
          <w:szCs w:val="22"/>
        </w:rPr>
      </w:pPr>
    </w:p>
    <w:p w:rsidR="00CD505B" w:rsidRDefault="00CD505B"/>
    <w:sectPr w:rsidR="00CD505B">
      <w:footerReference w:type="default" r:id="rId9"/>
      <w:pgSz w:w="12240" w:h="15840"/>
      <w:pgMar w:top="1258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450" w:rsidRDefault="00CE2450">
      <w:r>
        <w:separator/>
      </w:r>
    </w:p>
  </w:endnote>
  <w:endnote w:type="continuationSeparator" w:id="0">
    <w:p w:rsidR="00CE2450" w:rsidRDefault="00CE2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BBC" w:rsidRDefault="00691BBC">
    <w:pPr>
      <w:pStyle w:val="Footer"/>
      <w:pBdr>
        <w:bottom w:val="single" w:sz="6" w:space="1" w:color="auto"/>
      </w:pBdr>
    </w:pPr>
  </w:p>
  <w:p w:rsidR="00691BBC" w:rsidRDefault="00691BBC" w:rsidP="00AC306F">
    <w:pPr>
      <w:pStyle w:val="Footer"/>
      <w:tabs>
        <w:tab w:val="clear" w:pos="4320"/>
        <w:tab w:val="clear" w:pos="8640"/>
        <w:tab w:val="right" w:pos="918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ab/>
    </w:r>
    <w:r w:rsidR="00AC306F">
      <w:rPr>
        <w:rFonts w:ascii="Tahoma" w:hAnsi="Tahoma" w:cs="Tahoma"/>
        <w:sz w:val="20"/>
      </w:rPr>
      <w:t xml:space="preserve">    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6367B0">
      <w:rPr>
        <w:rFonts w:ascii="Tahoma" w:hAnsi="Tahoma" w:cs="Tahoma"/>
        <w:noProof/>
        <w:sz w:val="20"/>
      </w:rPr>
      <w:t>1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6367B0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:rsidR="00691BBC" w:rsidRDefault="00691BBC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450" w:rsidRDefault="00CE2450">
      <w:r>
        <w:separator/>
      </w:r>
    </w:p>
  </w:footnote>
  <w:footnote w:type="continuationSeparator" w:id="0">
    <w:p w:rsidR="00CE2450" w:rsidRDefault="00CE2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5FDF"/>
    <w:multiLevelType w:val="hybridMultilevel"/>
    <w:tmpl w:val="03B4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40B64"/>
    <w:multiLevelType w:val="multilevel"/>
    <w:tmpl w:val="70445DE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" w15:restartNumberingAfterBreak="0">
    <w:nsid w:val="1E6B2302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76C3C"/>
    <w:multiLevelType w:val="hybridMultilevel"/>
    <w:tmpl w:val="F578A4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6D172EF"/>
    <w:multiLevelType w:val="hybridMultilevel"/>
    <w:tmpl w:val="98F2F35C"/>
    <w:lvl w:ilvl="0" w:tplc="3A66CA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52AFA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53B22"/>
    <w:multiLevelType w:val="hybridMultilevel"/>
    <w:tmpl w:val="7C343952"/>
    <w:lvl w:ilvl="0" w:tplc="B1C8E67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4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D4"/>
    <w:rsid w:val="000207E2"/>
    <w:rsid w:val="000851EF"/>
    <w:rsid w:val="000A145C"/>
    <w:rsid w:val="000D1ACA"/>
    <w:rsid w:val="00207CD4"/>
    <w:rsid w:val="002300C2"/>
    <w:rsid w:val="0038248D"/>
    <w:rsid w:val="00395F18"/>
    <w:rsid w:val="003C200F"/>
    <w:rsid w:val="004F0307"/>
    <w:rsid w:val="00565969"/>
    <w:rsid w:val="006367B0"/>
    <w:rsid w:val="00667A19"/>
    <w:rsid w:val="00691BBC"/>
    <w:rsid w:val="007802D4"/>
    <w:rsid w:val="00802051"/>
    <w:rsid w:val="00802098"/>
    <w:rsid w:val="00894105"/>
    <w:rsid w:val="0090371C"/>
    <w:rsid w:val="009752F8"/>
    <w:rsid w:val="00A574DF"/>
    <w:rsid w:val="00AA621D"/>
    <w:rsid w:val="00AC306F"/>
    <w:rsid w:val="00AE7F5E"/>
    <w:rsid w:val="00B12A71"/>
    <w:rsid w:val="00B6411A"/>
    <w:rsid w:val="00B93356"/>
    <w:rsid w:val="00C11EEF"/>
    <w:rsid w:val="00C44F07"/>
    <w:rsid w:val="00CD505B"/>
    <w:rsid w:val="00CE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E72044-DD44-4572-9F52-FC1F1238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4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4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rsid w:val="00B93356"/>
    <w:pPr>
      <w:keepNext/>
      <w:spacing w:before="120" w:after="0" w:line="360" w:lineRule="auto"/>
      <w:ind w:left="547"/>
      <w:jc w:val="center"/>
    </w:pPr>
    <w:rPr>
      <w:rFonts w:ascii="Arial Black" w:hAnsi="Arial Black"/>
      <w:caps/>
      <w:color w:val="000000"/>
      <w:spacing w:val="60"/>
      <w:sz w:val="28"/>
      <w:szCs w:val="28"/>
    </w:rPr>
  </w:style>
  <w:style w:type="paragraph" w:customStyle="1" w:styleId="bang">
    <w:name w:val="bang"/>
    <w:basedOn w:val="TOC1"/>
    <w:autoRedefine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0371C"/>
    <w:rPr>
      <w:rFonts w:ascii="Arial" w:eastAsia="MS Gothic" w:hAnsi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CD4"/>
    <w:pPr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Phuong\Downloads\Project%20sample\New%20folder\Test\final\Meeting%20minute\Template_Meeting%20Minutes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651DC-3992-48BA-BB4F-902D923D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Minutes_JP</Template>
  <TotalTime>9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minutes_JP</vt:lpstr>
    </vt:vector>
  </TitlesOfParts>
  <Manager>Nguyen Thanh nam</Manager>
  <Company>FPT Software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minutes_JP</dc:title>
  <dc:subject>v 1/0</dc:subject>
  <dc:creator>PhamPhuong</dc:creator>
  <cp:keywords>MM; template</cp:keywords>
  <dc:description>Newly issue</dc:description>
  <cp:lastModifiedBy>PhamPhuong</cp:lastModifiedBy>
  <cp:revision>4</cp:revision>
  <cp:lastPrinted>1899-12-31T17:00:00Z</cp:lastPrinted>
  <dcterms:created xsi:type="dcterms:W3CDTF">2017-12-13T17:41:00Z</dcterms:created>
  <dcterms:modified xsi:type="dcterms:W3CDTF">2017-12-13T18:00:00Z</dcterms:modified>
  <cp:category>Template</cp:category>
</cp:coreProperties>
</file>