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6A" w:rsidRPr="00AD60AE" w:rsidRDefault="00514FFD" w:rsidP="00AD60AE">
      <w:pPr>
        <w:pStyle w:val="NormalTB"/>
        <w:widowControl w:val="0"/>
        <w:tabs>
          <w:tab w:val="left" w:pos="0"/>
        </w:tabs>
        <w:spacing w:before="120"/>
        <w:jc w:val="both"/>
        <w:rPr>
          <w:rFonts w:ascii="Arial" w:hAnsi="Arial" w:cs="Arial"/>
          <w:snapToGrid w:val="0"/>
          <w:sz w:val="24"/>
          <w:szCs w:val="24"/>
          <w:lang w:val="en-US"/>
        </w:rPr>
      </w:pPr>
      <w:r w:rsidRPr="00AD60AE">
        <w:rPr>
          <w:rFonts w:ascii="Times New Roman" w:hAnsi="Times New Roman"/>
          <w:noProof/>
          <w:sz w:val="24"/>
          <w:szCs w:val="24"/>
          <w:lang w:val="vi-VN" w:eastAsia="ja-JP"/>
        </w:rPr>
        <mc:AlternateContent>
          <mc:Choice Requires="wpc">
            <w:drawing>
              <wp:anchor distT="0" distB="0" distL="114300" distR="114300" simplePos="0" relativeHeight="251659264" behindDoc="0" locked="0" layoutInCell="1" allowOverlap="1">
                <wp:simplePos x="0" y="0"/>
                <wp:positionH relativeFrom="column">
                  <wp:posOffset>1577340</wp:posOffset>
                </wp:positionH>
                <wp:positionV relativeFrom="paragraph">
                  <wp:posOffset>383540</wp:posOffset>
                </wp:positionV>
                <wp:extent cx="3104515" cy="638175"/>
                <wp:effectExtent l="0" t="3175" r="635" b="635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wps:spPr>
                        <wps:bodyPr rot="0" vert="horz" wrap="square" lIns="91440" tIns="45720" rIns="91440" bIns="45720" anchor="t" anchorCtr="0" upright="1">
                          <a:noAutofit/>
                        </wps:bodyPr>
                      </wps:wsp>
                      <wps:wsp>
                        <wps:cNvPr id="2" name="Freeform 6"/>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wps:spPr>
                        <wps:bodyPr rot="0" vert="horz" wrap="square" lIns="91440" tIns="45720" rIns="91440" bIns="45720" anchor="t" anchorCtr="0" upright="1">
                          <a:noAutofit/>
                        </wps:bodyPr>
                      </wps:wsp>
                      <wps:wsp>
                        <wps:cNvPr id="4" name="Freeform 7"/>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wps:spPr>
                        <wps:bodyPr rot="0" vert="horz" wrap="square" lIns="91440" tIns="45720" rIns="91440" bIns="45720" anchor="t" anchorCtr="0" upright="1">
                          <a:noAutofit/>
                        </wps:bodyPr>
                      </wps:wsp>
                      <wps:wsp>
                        <wps:cNvPr id="5" name="Freeform 8"/>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wps:spPr>
                        <wps:bodyPr rot="0" vert="horz" wrap="square" lIns="91440" tIns="45720" rIns="91440" bIns="45720" anchor="t" anchorCtr="0" upright="1">
                          <a:noAutofit/>
                        </wps:bodyPr>
                      </wps:wsp>
                      <wps:wsp>
                        <wps:cNvPr id="6" name="Freeform 9"/>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wps:spPr>
                        <wps:bodyPr rot="0" vert="horz" wrap="square" lIns="91440" tIns="45720" rIns="91440" bIns="45720" anchor="t" anchorCtr="0" upright="1">
                          <a:noAutofit/>
                        </wps:bodyPr>
                      </wps:wsp>
                      <wps:wsp>
                        <wps:cNvPr id="7" name="Freeform 10"/>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wps:spPr>
                        <wps:bodyPr rot="0" vert="horz" wrap="square" lIns="91440" tIns="45720" rIns="91440" bIns="45720" anchor="t" anchorCtr="0" upright="1">
                          <a:noAutofit/>
                        </wps:bodyPr>
                      </wps:wsp>
                      <wps:wsp>
                        <wps:cNvPr id="8"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wps:spPr>
                        <wps:bodyPr rot="0" vert="horz" wrap="square" lIns="91440" tIns="45720" rIns="91440" bIns="45720" anchor="t" anchorCtr="0" upright="1">
                          <a:noAutofit/>
                        </wps:bodyPr>
                      </wps:wsp>
                      <wps:wsp>
                        <wps:cNvPr id="9" name="Freeform 12"/>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wps:spPr>
                        <wps:bodyPr rot="0" vert="horz" wrap="square" lIns="91440" tIns="45720" rIns="91440" bIns="45720" anchor="t" anchorCtr="0" upright="1">
                          <a:noAutofit/>
                        </wps:bodyPr>
                      </wps:wsp>
                      <wps:wsp>
                        <wps:cNvPr id="10"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wps:spPr>
                        <wps:bodyPr rot="0" vert="horz" wrap="square" lIns="91440" tIns="45720" rIns="91440" bIns="45720" anchor="t" anchorCtr="0" upright="1">
                          <a:noAutofit/>
                        </wps:bodyPr>
                      </wps:wsp>
                      <wps:wsp>
                        <wps:cNvPr id="11" name="Freeform 14"/>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wps:spPr>
                        <wps:bodyPr rot="0" vert="horz" wrap="square" lIns="91440" tIns="45720" rIns="91440" bIns="45720" anchor="t" anchorCtr="0" upright="1">
                          <a:noAutofit/>
                        </wps:bodyPr>
                      </wps:wsp>
                      <wps:wsp>
                        <wps:cNvPr id="12" name="Freeform 15"/>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wps:spPr>
                        <wps:bodyPr rot="0" vert="horz" wrap="square" lIns="91440" tIns="45720" rIns="91440" bIns="45720" anchor="t" anchorCtr="0" upright="1">
                          <a:noAutofit/>
                        </wps:bodyPr>
                      </wps:wsp>
                      <wps:wsp>
                        <wps:cNvPr id="13" name="Freeform 16"/>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wps:spPr>
                        <wps:bodyPr rot="0" vert="horz" wrap="square" lIns="91440" tIns="45720" rIns="91440" bIns="45720" anchor="t" anchorCtr="0" upright="1">
                          <a:noAutofit/>
                        </wps:bodyPr>
                      </wps:wsp>
                      <wps:wsp>
                        <wps:cNvPr id="14" name="Freeform 18"/>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wps:spPr>
                        <wps:bodyPr rot="0" vert="horz" wrap="square" lIns="91440" tIns="45720" rIns="91440" bIns="45720" anchor="t" anchorCtr="0" upright="1">
                          <a:noAutofit/>
                        </wps:bodyPr>
                      </wps:wsp>
                      <wps:wsp>
                        <wps:cNvPr id="1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wps:spPr>
                        <wps:bodyPr rot="0" vert="horz" wrap="square" lIns="91440" tIns="45720" rIns="91440" bIns="45720" anchor="t" anchorCtr="0" upright="1">
                          <a:noAutofit/>
                        </wps:bodyPr>
                      </wps:wsp>
                      <wps:wsp>
                        <wps:cNvPr id="16" name="Freeform 20"/>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wps:spPr>
                        <wps:bodyPr rot="0" vert="horz" wrap="square" lIns="91440" tIns="45720" rIns="91440" bIns="45720" anchor="t" anchorCtr="0" upright="1">
                          <a:noAutofit/>
                        </wps:bodyPr>
                      </wps:wsp>
                      <wps:wsp>
                        <wps:cNvPr id="17" name="Freeform 21"/>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wps:spPr>
                        <wps:bodyPr rot="0" vert="horz" wrap="square" lIns="91440" tIns="45720" rIns="91440" bIns="45720" anchor="t" anchorCtr="0" upright="1">
                          <a:noAutofit/>
                        </wps:bodyPr>
                      </wps:wsp>
                      <wps:wsp>
                        <wps:cNvPr id="1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wps:spPr>
                        <wps:bodyPr rot="0" vert="horz" wrap="square" lIns="91440" tIns="45720" rIns="91440" bIns="45720" anchor="t" anchorCtr="0" upright="1">
                          <a:noAutofit/>
                        </wps:bodyPr>
                      </wps:wsp>
                      <wps:wsp>
                        <wps:cNvPr id="19" name="Freeform 23"/>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wps:spPr>
                        <wps:bodyPr rot="0" vert="horz" wrap="square" lIns="91440" tIns="45720" rIns="91440" bIns="45720" anchor="t" anchorCtr="0" upright="1">
                          <a:noAutofit/>
                        </wps:bodyPr>
                      </wps:wsp>
                      <wps:wsp>
                        <wps:cNvPr id="20" name="Freeform 24"/>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wps:spPr>
                        <wps:bodyPr rot="0" vert="horz" wrap="square" lIns="91440" tIns="45720" rIns="91440" bIns="45720" anchor="t" anchorCtr="0" upright="1">
                          <a:noAutofit/>
                        </wps:bodyPr>
                      </wps:wsp>
                      <wps:wsp>
                        <wps:cNvPr id="21" name="Freeform 25"/>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wps:spPr>
                        <wps:bodyPr rot="0" vert="horz" wrap="square" lIns="91440" tIns="45720" rIns="91440" bIns="45720" anchor="t" anchorCtr="0" upright="1">
                          <a:noAutofit/>
                        </wps:bodyPr>
                      </wps:wsp>
                      <wps:wsp>
                        <wps:cNvPr id="2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wps:spPr>
                        <wps:bodyPr rot="0" vert="horz" wrap="square" lIns="91440" tIns="45720" rIns="91440" bIns="45720" anchor="t" anchorCtr="0" upright="1">
                          <a:noAutofit/>
                        </wps:bodyPr>
                      </wps:wsp>
                      <wps:wsp>
                        <wps:cNvPr id="23" name="Freeform 27"/>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wps:spPr>
                        <wps:bodyPr rot="0" vert="horz" wrap="square" lIns="91440" tIns="45720" rIns="91440" bIns="45720" anchor="t" anchorCtr="0" upright="1">
                          <a:noAutofit/>
                        </wps:bodyPr>
                      </wps:wsp>
                      <wps:wsp>
                        <wps:cNvPr id="2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wps:spPr>
                        <wps:bodyPr rot="0" vert="horz" wrap="square" lIns="91440" tIns="45720" rIns="91440" bIns="45720" anchor="t" anchorCtr="0" upright="1">
                          <a:noAutofit/>
                        </wps:bodyPr>
                      </wps:wsp>
                      <wps:wsp>
                        <wps:cNvPr id="25" name="Freeform 29"/>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wps:spPr>
                        <wps:bodyPr rot="0" vert="horz" wrap="square" lIns="91440" tIns="45720" rIns="91440" bIns="45720" anchor="t" anchorCtr="0" upright="1">
                          <a:noAutofit/>
                        </wps:bodyPr>
                      </wps:wsp>
                      <wps:wsp>
                        <wps:cNvPr id="26" name="Freeform 30"/>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27" name="Freeform 31"/>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wps:spPr>
                        <wps:bodyPr rot="0" vert="horz" wrap="square" lIns="91440" tIns="45720" rIns="91440" bIns="45720" anchor="t" anchorCtr="0" upright="1">
                          <a:noAutofit/>
                        </wps:bodyPr>
                      </wps:wsp>
                      <wps:wsp>
                        <wps:cNvPr id="2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wps:spPr>
                        <wps:bodyPr rot="0" vert="horz" wrap="square" lIns="91440" tIns="45720" rIns="91440" bIns="45720" anchor="t" anchorCtr="0" upright="1">
                          <a:noAutofit/>
                        </wps:bodyPr>
                      </wps:wsp>
                      <wps:wsp>
                        <wps:cNvPr id="2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wps:spPr>
                        <wps:bodyPr rot="0" vert="horz" wrap="square" lIns="91440" tIns="45720" rIns="91440" bIns="45720" anchor="t" anchorCtr="0" upright="1">
                          <a:noAutofit/>
                        </wps:bodyPr>
                      </wps:wsp>
                      <wps:wsp>
                        <wps:cNvPr id="30" name="Rectangle 34"/>
                        <wps:cNvSpPr>
                          <a:spLocks noChangeArrowheads="1"/>
                        </wps:cNvSpPr>
                        <wps:spPr bwMode="auto">
                          <a:xfrm>
                            <a:off x="2108200" y="610870"/>
                            <a:ext cx="20320" cy="27305"/>
                          </a:xfrm>
                          <a:prstGeom prst="rect">
                            <a:avLst/>
                          </a:prstGeom>
                          <a:solidFill>
                            <a:srgbClr val="F27225"/>
                          </a:solidFill>
                          <a:ln>
                            <a:noFill/>
                          </a:ln>
                        </wps:spPr>
                        <wps:bodyPr rot="0" vert="horz" wrap="square" lIns="91440" tIns="45720" rIns="91440" bIns="45720" anchor="t" anchorCtr="0" upright="1">
                          <a:noAutofit/>
                        </wps:bodyPr>
                      </wps:wsp>
                      <wps:wsp>
                        <wps:cNvPr id="31" name="Freeform 35"/>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32" name="Freeform 36"/>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3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wps:spPr>
                        <wps:bodyPr rot="0" vert="horz" wrap="square" lIns="91440" tIns="45720" rIns="91440" bIns="45720" anchor="t" anchorCtr="0" upright="1">
                          <a:noAutofit/>
                        </wps:bodyPr>
                      </wps:wsp>
                      <wps:wsp>
                        <wps:cNvPr id="34" name="Rectangle 38"/>
                        <wps:cNvSpPr>
                          <a:spLocks noChangeArrowheads="1"/>
                        </wps:cNvSpPr>
                        <wps:spPr bwMode="auto">
                          <a:xfrm>
                            <a:off x="2488565" y="610870"/>
                            <a:ext cx="20320" cy="27305"/>
                          </a:xfrm>
                          <a:prstGeom prst="rect">
                            <a:avLst/>
                          </a:prstGeom>
                          <a:solidFill>
                            <a:srgbClr val="F27225"/>
                          </a:solidFill>
                          <a:ln>
                            <a:noFill/>
                          </a:ln>
                        </wps:spPr>
                        <wps:bodyPr rot="0" vert="horz" wrap="square" lIns="91440" tIns="45720" rIns="91440" bIns="45720" anchor="t" anchorCtr="0" upright="1">
                          <a:noAutofit/>
                        </wps:bodyPr>
                      </wps:wsp>
                      <wps:wsp>
                        <wps:cNvPr id="35" name="Freeform 39"/>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wps:spPr>
                        <wps:bodyPr rot="0" vert="horz" wrap="square" lIns="91440" tIns="45720" rIns="91440" bIns="45720" anchor="t" anchorCtr="0" upright="1">
                          <a:noAutofit/>
                        </wps:bodyPr>
                      </wps:wsp>
                      <wps:wsp>
                        <wps:cNvPr id="36" name="Freeform 40"/>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wps:spPr>
                        <wps:bodyPr rot="0" vert="horz" wrap="square" lIns="91440" tIns="45720" rIns="91440" bIns="45720" anchor="t" anchorCtr="0" upright="1">
                          <a:noAutofit/>
                        </wps:bodyPr>
                      </wps:wsp>
                      <wps:wsp>
                        <wps:cNvPr id="3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wps:spPr>
                        <wps:bodyPr rot="0" vert="horz" wrap="square" lIns="91440" tIns="45720" rIns="91440" bIns="45720" anchor="t" anchorCtr="0" upright="1">
                          <a:noAutofit/>
                        </wps:bodyPr>
                      </wps:wsp>
                      <wps:wsp>
                        <wps:cNvPr id="38" name="Freeform 42"/>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wps:spPr>
                        <wps:bodyPr rot="0" vert="horz" wrap="square" lIns="91440" tIns="45720" rIns="91440" bIns="45720" anchor="t" anchorCtr="0" upright="1">
                          <a:noAutofit/>
                        </wps:bodyPr>
                      </wps:wsp>
                      <wps:wsp>
                        <wps:cNvPr id="39" name="Freeform 43"/>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wps:spPr>
                        <wps:bodyPr rot="0" vert="horz" wrap="square" lIns="91440" tIns="45720" rIns="91440" bIns="45720" anchor="t" anchorCtr="0" upright="1">
                          <a:noAutofit/>
                        </wps:bodyPr>
                      </wps:wsp>
                      <wps:wsp>
                        <wps:cNvPr id="40" name="Freeform 44"/>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wps:spPr>
                        <wps:bodyPr rot="0" vert="horz" wrap="square" lIns="91440" tIns="45720" rIns="91440" bIns="45720" anchor="t" anchorCtr="0" upright="1">
                          <a:noAutofit/>
                        </wps:bodyPr>
                      </wps:wsp>
                      <wps:wsp>
                        <wps:cNvPr id="41" name="Freeform 45"/>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wps:spPr>
                        <wps:bodyPr rot="0" vert="horz" wrap="square" lIns="91440" tIns="45720" rIns="91440" bIns="45720" anchor="t" anchorCtr="0" upright="1">
                          <a:noAutofit/>
                        </wps:bodyPr>
                      </wps:wsp>
                      <wps:wsp>
                        <wps:cNvPr id="42" name="Freeform 46"/>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wps:spPr>
                        <wps:bodyPr rot="0" vert="horz" wrap="square" lIns="91440" tIns="45720" rIns="91440" bIns="45720" anchor="t" anchorCtr="0" upright="1">
                          <a:noAutofit/>
                        </wps:bodyPr>
                      </wps:wsp>
                      <wps:wsp>
                        <wps:cNvPr id="4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wps:spPr>
                        <wps:bodyPr rot="0" vert="horz" wrap="square" lIns="91440" tIns="45720" rIns="91440" bIns="45720" anchor="t" anchorCtr="0" upright="1">
                          <a:noAutofit/>
                        </wps:bodyPr>
                      </wps:wsp>
                      <wps:wsp>
                        <wps:cNvPr id="44" name="Freeform 48"/>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wps:spPr>
                        <wps:bodyPr rot="0" vert="horz" wrap="square" lIns="91440" tIns="45720" rIns="91440" bIns="45720" anchor="t" anchorCtr="0" upright="1">
                          <a:noAutofit/>
                        </wps:bodyPr>
                      </wps:wsp>
                      <wps:wsp>
                        <wps:cNvPr id="45" name="Oval 49"/>
                        <wps:cNvSpPr>
                          <a:spLocks noChangeArrowheads="1"/>
                        </wps:cNvSpPr>
                        <wps:spPr bwMode="auto">
                          <a:xfrm>
                            <a:off x="70485" y="205740"/>
                            <a:ext cx="118110" cy="6985"/>
                          </a:xfrm>
                          <a:prstGeom prst="ellipse">
                            <a:avLst/>
                          </a:prstGeom>
                          <a:solidFill>
                            <a:srgbClr val="808184"/>
                          </a:solidFill>
                          <a:ln>
                            <a:noFill/>
                          </a:ln>
                        </wps:spPr>
                        <wps:bodyPr rot="0" vert="horz" wrap="square" lIns="91440" tIns="45720" rIns="91440" bIns="45720" anchor="t" anchorCtr="0" upright="1">
                          <a:noAutofit/>
                        </wps:bodyPr>
                      </wps:wsp>
                      <wps:wsp>
                        <wps:cNvPr id="4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wps:spPr>
                        <wps:bodyPr rot="0" vert="horz" wrap="square" lIns="91440" tIns="45720" rIns="91440" bIns="45720" anchor="t" anchorCtr="0" upright="1">
                          <a:noAutofit/>
                        </wps:bodyPr>
                      </wps:wsp>
                      <wps:wsp>
                        <wps:cNvPr id="4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wps:spPr>
                        <wps:bodyPr rot="0" vert="horz" wrap="square" lIns="91440" tIns="45720" rIns="91440" bIns="45720" anchor="t" anchorCtr="0" upright="1">
                          <a:noAutofit/>
                        </wps:bodyPr>
                      </wps:wsp>
                      <wps:wsp>
                        <wps:cNvPr id="48" name="Freeform 52"/>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wps:spPr>
                        <wps:bodyPr rot="0" vert="horz" wrap="square" lIns="91440" tIns="45720" rIns="91440" bIns="45720" anchor="t" anchorCtr="0" upright="1">
                          <a:noAutofit/>
                        </wps:bodyPr>
                      </wps:wsp>
                      <wps:wsp>
                        <wps:cNvPr id="49" name="Freeform 53"/>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5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wps:spPr>
                        <wps:bodyPr rot="0" vert="horz" wrap="square" lIns="91440" tIns="45720" rIns="91440" bIns="45720" anchor="t" anchorCtr="0" upright="1">
                          <a:noAutofit/>
                        </wps:bodyPr>
                      </wps:wsp>
                      <wps:wsp>
                        <wps:cNvPr id="51" name="Freeform 55"/>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wps:spPr>
                        <wps:bodyPr rot="0" vert="horz" wrap="square" lIns="91440" tIns="45720" rIns="91440" bIns="45720" anchor="t" anchorCtr="0" upright="1">
                          <a:noAutofit/>
                        </wps:bodyPr>
                      </wps:wsp>
                      <wps:wsp>
                        <wps:cNvPr id="5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wps:spPr>
                        <wps:bodyPr rot="0" vert="horz" wrap="square" lIns="91440" tIns="45720" rIns="91440" bIns="45720" anchor="t" anchorCtr="0" upright="1">
                          <a:noAutofit/>
                        </wps:bodyPr>
                      </wps:wsp>
                      <wps:wsp>
                        <wps:cNvPr id="5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wps:spPr>
                        <wps:bodyPr rot="0" vert="horz" wrap="square" lIns="91440" tIns="45720" rIns="91440" bIns="45720" anchor="t" anchorCtr="0" upright="1">
                          <a:noAutofit/>
                        </wps:bodyPr>
                      </wps:wsp>
                      <wps:wsp>
                        <wps:cNvPr id="54" name="Freeform 58"/>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55" name="Freeform 59"/>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wps:spPr>
                        <wps:bodyPr rot="0" vert="horz" wrap="square" lIns="91440" tIns="45720" rIns="91440" bIns="45720" anchor="t" anchorCtr="0" upright="1">
                          <a:noAutofit/>
                        </wps:bodyPr>
                      </wps:wsp>
                      <wps:wsp>
                        <wps:cNvPr id="56" name="Freeform 60"/>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wps:spPr>
                        <wps:bodyPr rot="0" vert="horz" wrap="square" lIns="91440" tIns="45720" rIns="91440" bIns="45720" anchor="t" anchorCtr="0" upright="1">
                          <a:noAutofit/>
                        </wps:bodyPr>
                      </wps:wsp>
                      <wps:wsp>
                        <wps:cNvPr id="57" name="Freeform 61"/>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58" name="Freeform 62"/>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wps:spPr>
                        <wps:bodyPr rot="0" vert="horz" wrap="square" lIns="91440" tIns="45720" rIns="91440" bIns="45720" anchor="t" anchorCtr="0" upright="1">
                          <a:noAutofit/>
                        </wps:bodyPr>
                      </wps:wsp>
                      <wps:wsp>
                        <wps:cNvPr id="59" name="Freeform 63"/>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wps:spPr>
                        <wps:bodyPr rot="0" vert="horz" wrap="square" lIns="91440" tIns="45720" rIns="91440" bIns="45720" anchor="t" anchorCtr="0" upright="1">
                          <a:noAutofit/>
                        </wps:bodyPr>
                      </wps:wsp>
                      <wps:wsp>
                        <wps:cNvPr id="60" name="Freeform 64"/>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61" name="Freeform 65"/>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wps:spPr>
                        <wps:bodyPr rot="0" vert="horz" wrap="square" lIns="91440" tIns="45720" rIns="91440" bIns="45720" anchor="t" anchorCtr="0" upright="1">
                          <a:noAutofit/>
                        </wps:bodyPr>
                      </wps:wsp>
                      <wps:wsp>
                        <wps:cNvPr id="62" name="Freeform 66"/>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wps:spPr>
                        <wps:bodyPr rot="0" vert="horz" wrap="square" lIns="91440" tIns="45720" rIns="91440" bIns="45720" anchor="t" anchorCtr="0" upright="1">
                          <a:noAutofit/>
                        </wps:bodyPr>
                      </wps:wsp>
                      <wps:wsp>
                        <wps:cNvPr id="63" name="Freeform 67"/>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wps:spPr>
                        <wps:bodyPr rot="0" vert="horz" wrap="square" lIns="91440" tIns="45720" rIns="91440" bIns="45720" anchor="t" anchorCtr="0" upright="1">
                          <a:noAutofit/>
                        </wps:bodyPr>
                      </wps:wsp>
                      <wps:wsp>
                        <wps:cNvPr id="64" name="Freeform 68"/>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wps:spPr>
                        <wps:bodyPr rot="0" vert="horz" wrap="square" lIns="91440" tIns="45720" rIns="91440" bIns="45720" anchor="t" anchorCtr="0" upright="1">
                          <a:noAutofit/>
                        </wps:bodyPr>
                      </wps:wsp>
                      <wps:wsp>
                        <wps:cNvPr id="65" name="Freeform 69"/>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wps:spPr>
                        <wps:bodyPr rot="0" vert="horz" wrap="square" lIns="91440" tIns="45720" rIns="91440" bIns="45720" anchor="t" anchorCtr="0" upright="1">
                          <a:noAutofit/>
                        </wps:bodyPr>
                      </wps:wsp>
                      <wps:wsp>
                        <wps:cNvPr id="6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wps:spPr>
                        <wps:bodyPr rot="0" vert="horz" wrap="square" lIns="91440" tIns="45720" rIns="91440" bIns="45720" anchor="t" anchorCtr="0" upright="1">
                          <a:noAutofit/>
                        </wps:bodyPr>
                      </wps:wsp>
                      <wps:wsp>
                        <wps:cNvPr id="6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wps:spPr>
                        <wps:bodyPr rot="0" vert="horz" wrap="square" lIns="91440" tIns="45720" rIns="91440" bIns="45720" anchor="t" anchorCtr="0" upright="1">
                          <a:noAutofit/>
                        </wps:bodyPr>
                      </wps:wsp>
                      <wps:wsp>
                        <wps:cNvPr id="68" name="Freeform 72"/>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wps:spPr>
                        <wps:bodyPr rot="0" vert="horz" wrap="square" lIns="91440" tIns="45720" rIns="91440" bIns="45720" anchor="t" anchorCtr="0" upright="1">
                          <a:noAutofit/>
                        </wps:bodyPr>
                      </wps:wsp>
                      <wps:wsp>
                        <wps:cNvPr id="69" name="Freeform 73"/>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wps:spPr>
                        <wps:bodyPr rot="0" vert="horz" wrap="square" lIns="91440" tIns="45720" rIns="91440" bIns="45720" anchor="t" anchorCtr="0" upright="1">
                          <a:noAutofit/>
                        </wps:bodyPr>
                      </wps:wsp>
                      <wps:wsp>
                        <wps:cNvPr id="70" name="Freeform 74"/>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wps:spPr>
                        <wps:bodyPr rot="0" vert="horz" wrap="square" lIns="91440" tIns="45720" rIns="91440" bIns="45720" anchor="t" anchorCtr="0" upright="1">
                          <a:noAutofit/>
                        </wps:bodyPr>
                      </wps:wsp>
                      <wps:wsp>
                        <wps:cNvPr id="7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wps:spPr>
                        <wps:bodyPr rot="0" vert="horz" wrap="square" lIns="91440" tIns="45720" rIns="91440" bIns="45720" anchor="t" anchorCtr="0" upright="1">
                          <a:noAutofit/>
                        </wps:bodyPr>
                      </wps:wsp>
                      <wps:wsp>
                        <wps:cNvPr id="72" name="Freeform 76"/>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wps:spPr>
                        <wps:bodyPr rot="0" vert="horz" wrap="square" lIns="91440" tIns="45720" rIns="91440" bIns="45720" anchor="t" anchorCtr="0" upright="1">
                          <a:noAutofit/>
                        </wps:bodyPr>
                      </wps:wsp>
                      <wps:wsp>
                        <wps:cNvPr id="73" name="Oval 77"/>
                        <wps:cNvSpPr>
                          <a:spLocks noChangeArrowheads="1"/>
                        </wps:cNvSpPr>
                        <wps:spPr bwMode="auto">
                          <a:xfrm>
                            <a:off x="241935" y="546735"/>
                            <a:ext cx="52705" cy="3810"/>
                          </a:xfrm>
                          <a:prstGeom prst="ellipse">
                            <a:avLst/>
                          </a:prstGeom>
                          <a:solidFill>
                            <a:srgbClr val="808184"/>
                          </a:solidFill>
                          <a:ln>
                            <a:noFill/>
                          </a:ln>
                        </wps:spPr>
                        <wps:bodyPr rot="0" vert="horz" wrap="square" lIns="91440" tIns="45720" rIns="91440" bIns="45720" anchor="t" anchorCtr="0" upright="1">
                          <a:noAutofit/>
                        </wps:bodyPr>
                      </wps:wsp>
                      <wps:wsp>
                        <wps:cNvPr id="74" name="Freeform 78"/>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wps:spPr>
                        <wps:bodyPr rot="0" vert="horz" wrap="square" lIns="91440" tIns="45720" rIns="91440" bIns="45720" anchor="t" anchorCtr="0" upright="1">
                          <a:noAutofit/>
                        </wps:bodyPr>
                      </wps:wsp>
                      <wps:wsp>
                        <wps:cNvPr id="7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wps:spPr>
                        <wps:bodyPr rot="0" vert="horz" wrap="square" lIns="91440" tIns="45720" rIns="91440" bIns="45720" anchor="t" anchorCtr="0" upright="1">
                          <a:noAutofit/>
                        </wps:bodyPr>
                      </wps:wsp>
                      <wps:wsp>
                        <wps:cNvPr id="76" name="Freeform 80"/>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wps:spPr>
                        <wps:bodyPr rot="0" vert="horz" wrap="square" lIns="91440" tIns="45720" rIns="91440" bIns="45720" anchor="t" anchorCtr="0" upright="1">
                          <a:noAutofit/>
                        </wps:bodyPr>
                      </wps:wsp>
                      <wps:wsp>
                        <wps:cNvPr id="77" name="Oval 81"/>
                        <wps:cNvSpPr>
                          <a:spLocks noChangeArrowheads="1"/>
                        </wps:cNvSpPr>
                        <wps:spPr bwMode="auto">
                          <a:xfrm>
                            <a:off x="409575" y="546735"/>
                            <a:ext cx="53340" cy="3810"/>
                          </a:xfrm>
                          <a:prstGeom prst="ellipse">
                            <a:avLst/>
                          </a:prstGeom>
                          <a:solidFill>
                            <a:srgbClr val="808184"/>
                          </a:solidFill>
                          <a:ln>
                            <a:noFill/>
                          </a:ln>
                        </wps:spPr>
                        <wps:bodyPr rot="0" vert="horz" wrap="square" lIns="91440" tIns="45720" rIns="91440" bIns="45720" anchor="t" anchorCtr="0" upright="1">
                          <a:noAutofit/>
                        </wps:bodyPr>
                      </wps:wsp>
                      <wps:wsp>
                        <wps:cNvPr id="78" name="Freeform 82"/>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wps:spPr>
                        <wps:bodyPr rot="0" vert="horz" wrap="square" lIns="91440" tIns="45720" rIns="91440" bIns="45720" anchor="t" anchorCtr="0" upright="1">
                          <a:noAutofit/>
                        </wps:bodyPr>
                      </wps:wsp>
                      <wps:wsp>
                        <wps:cNvPr id="7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wps:spPr>
                        <wps:bodyPr rot="0" vert="horz" wrap="square" lIns="91440" tIns="45720" rIns="91440" bIns="45720" anchor="t" anchorCtr="0" upright="1">
                          <a:noAutofit/>
                        </wps:bodyPr>
                      </wps:wsp>
                      <wps:wsp>
                        <wps:cNvPr id="80" name="Freeform 84"/>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wps:spPr>
                        <wps:bodyPr rot="0" vert="horz" wrap="square" lIns="91440" tIns="45720" rIns="91440" bIns="45720" anchor="t" anchorCtr="0" upright="1">
                          <a:noAutofit/>
                        </wps:bodyPr>
                      </wps:wsp>
                      <wps:wsp>
                        <wps:cNvPr id="81" name="Oval 85"/>
                        <wps:cNvSpPr>
                          <a:spLocks noChangeArrowheads="1"/>
                        </wps:cNvSpPr>
                        <wps:spPr bwMode="auto">
                          <a:xfrm>
                            <a:off x="577850" y="546735"/>
                            <a:ext cx="53340" cy="3810"/>
                          </a:xfrm>
                          <a:prstGeom prst="ellipse">
                            <a:avLst/>
                          </a:prstGeom>
                          <a:solidFill>
                            <a:srgbClr val="808184"/>
                          </a:solidFill>
                          <a:ln>
                            <a:noFill/>
                          </a:ln>
                        </wps:spPr>
                        <wps:bodyPr rot="0" vert="horz" wrap="square" lIns="91440" tIns="45720" rIns="91440" bIns="45720" anchor="t" anchorCtr="0" upright="1">
                          <a:noAutofit/>
                        </wps:bodyPr>
                      </wps:wsp>
                      <wps:wsp>
                        <wps:cNvPr id="82" name="Freeform 86"/>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wps:spPr>
                        <wps:bodyPr rot="0" vert="horz" wrap="square" lIns="91440" tIns="45720" rIns="91440" bIns="45720" anchor="t" anchorCtr="0" upright="1">
                          <a:noAutofit/>
                        </wps:bodyPr>
                      </wps:wsp>
                      <wps:wsp>
                        <wps:cNvPr id="83" name="Freeform 87"/>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wps:spPr>
                        <wps:bodyPr rot="0" vert="horz" wrap="square" lIns="91440" tIns="45720" rIns="91440" bIns="45720" anchor="t" anchorCtr="0" upright="1">
                          <a:noAutofit/>
                        </wps:bodyPr>
                      </wps:wsp>
                      <wps:wsp>
                        <wps:cNvPr id="84" name="Freeform 88"/>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wps:spPr>
                        <wps:bodyPr rot="0" vert="horz" wrap="square" lIns="91440" tIns="45720" rIns="91440" bIns="45720" anchor="t" anchorCtr="0" upright="1">
                          <a:noAutofit/>
                        </wps:bodyPr>
                      </wps:wsp>
                      <wps:wsp>
                        <wps:cNvPr id="85" name="Freeform 89"/>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wps:spPr>
                        <wps:bodyPr rot="0" vert="horz" wrap="square" lIns="91440" tIns="45720" rIns="91440" bIns="45720" anchor="t" anchorCtr="0" upright="1">
                          <a:noAutofit/>
                        </wps:bodyPr>
                      </wps:wsp>
                      <wps:wsp>
                        <wps:cNvPr id="8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wps:spPr>
                        <wps:bodyPr rot="0" vert="horz" wrap="square" lIns="91440" tIns="45720" rIns="91440" bIns="45720" anchor="t" anchorCtr="0" upright="1">
                          <a:noAutofit/>
                        </wps:bodyPr>
                      </wps:wsp>
                      <wps:wsp>
                        <wps:cNvPr id="87" name="Freeform 91"/>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wps:spPr>
                        <wps:bodyPr rot="0" vert="horz" wrap="square" lIns="91440" tIns="45720" rIns="91440" bIns="45720" anchor="t" anchorCtr="0" upright="1">
                          <a:noAutofit/>
                        </wps:bodyPr>
                      </wps:wsp>
                    </wpc:wpc>
                  </a:graphicData>
                </a:graphic>
              </wp:anchor>
            </w:drawing>
          </mc:Choice>
          <mc:Fallback xmlns:wpsCustomData="http://www.wps.cn/officeDocument/2013/wpsCustomData">
            <w:pict>
              <v:group id="_x0000_s1026" o:spid="_x0000_s1026" o:spt="203" style="position:absolute;left:0pt;margin-left:124.2pt;margin-top:30.2pt;height:50.25pt;width:244.45pt;z-index:251659264;mso-width-relative:page;mso-height-relative:page;" coordsize="3104515,638175" editas="canvas" o:gfxdata="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">
                <o:lock v:ext="edit" aspectratio="f"/>
                <v:shape id="_x0000_s1026" o:spid="_x0000_s1026" style="position:absolute;left:0;top:0;height:638175;width:3104515;" filled="f" stroked="f" coordsize="21600,21600" o:gfxdata="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">
                  <v:fill on="f" focussize="0,0"/>
                  <v:stroke on="f"/>
                  <v:imagedata o:title=""/>
                  <o:lock v:ext="edit" aspectratio="t"/>
                </v:shape>
                <v:shape id="Freeform 5" o:spid="_x0000_s1026" o:spt="100" style="position:absolute;left:2019300;top:240030;height:43815;width:38735;" fillcolor="#0D529E" filled="t" stroked="f" coordsize="13,13" o:gfxdata="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EfnljDbAAAACgEAAA8AAAAA&#10;AAAAAQAgAAAAIgAAAGRycy9kb3ducmV2LnhtbFBLAQIUABQAAAAIAIdO4kCGcOBNoQUAAM4YAAAO&#10;AAAAAAAAAAEAIAAAACoBAABkcnMvZTJvRG9jLnhtbFBLBQYAAAAABgAGAFkBAAA9CQAAAAA=&#10;" path="m0,7c0,3,3,0,6,0c10,0,13,3,13,7c13,10,10,13,6,13c3,13,0,10,0,7m11,7c11,4,9,2,6,2c4,2,1,4,1,7c1,10,4,12,6,12c9,12,11,10,11,7m4,3c6,3,6,3,6,3c8,3,9,4,9,5c9,6,8,7,7,7c9,10,9,10,9,10c8,10,8,10,8,10c6,7,6,7,6,7c5,7,5,7,5,7c5,10,5,10,5,10c4,10,4,10,4,10l4,3xm5,6c6,6,6,6,6,6c7,6,8,6,8,5c8,4,7,4,6,4c5,4,5,4,5,4l5,6xe">
                  <v:path o:connectlocs="0,23592;17877,0;38735,23592;17877,43815;0,23592;32775,23592;17877,6740;2979,23592;17877,40444;32775,23592;11918,10111;17877,10111;26816,16851;20857,23592;26816,33703;23836,33703;17877,23592;14898,23592;14898,33703;11918,33703;11918,10111;14898,20222;17877,20222;23836,16851;17877,13481;14898,13481;14898,20222" o:connectangles="0,0,0,0,0,0,0,0,0,0,0,0,0,0,0,0,0,0,0,0,0,0,0,0,0,0,0"/>
                  <v:fill on="t" focussize="0,0"/>
                  <v:stroke on="f"/>
                  <v:imagedata o:title=""/>
                  <o:lock v:ext="edit" aspectratio="f"/>
                </v:shape>
                <v:shape id="Freeform 6" o:spid="_x0000_s1026" o:spt="100" style="position:absolute;left:1553845;top:53975;height:229870;width:182880;" fillcolor="#0D529E" filled="t" stroked="f" coordsize="62,68" o:gfxdata="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21PTT2gAAAAoB&#10;AAAPAAAAAAAAAAEAIAAAACIAAABkcnMvZG93bnJldi54bWxQSwECFAAUAAAACACHTuJAcK6gJ6gD&#10;AADuCwAADgAAAAAAAAABACAAAAApAQAAZHJzL2Uyb0RvYy54bWxQSwUGAAAAAAYABgBZAQAAQwcA&#10;AAAA&#10;" path="m32,0c23,0,15,6,12,14c12,15,12,15,12,15c11,17,11,17,11,17c0,68,0,68,0,68c29,68,29,68,29,68c38,68,46,63,49,55c50,50,50,50,50,50c62,0,62,0,62,0l32,0xe">
                  <v:path o:connectlocs="94389,0;35396,47326;35396,50706;32446,57467;0,229870;85540,229870;144534,185924;147483,169022;182880,0;94389,0" o:connectangles="0,0,0,0,0,0,0,0,0,0"/>
                  <v:fill on="t" focussize="0,0"/>
                  <v:stroke on="f"/>
                  <v:imagedata o:title=""/>
                  <o:lock v:ext="edit" aspectratio="f"/>
                </v:shape>
                <v:shape id="Freeform 7" o:spid="_x0000_s1026" o:spt="100" style="position:absolute;left:1695450;top:-3175;height:344170;width:206375;" fillcolor="#F27225" filled="t" stroked="f" coordsize="70,102" o:gfxdata="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JZJdMdkAAAAKAQAADwAAAAAAAAABACAAAAAiAAAAZHJzL2Rvd25yZXYu&#10;eG1sUEsBAhQAFAAAAAgAh07iQJJhzkSJAwAALgsAAA4AAAAAAAAAAQAgAAAAKAEAAGRycy9lMm9E&#10;b2MueG1sUEsFBgAAAAAGAAYAWQEAACMHAAAAAA==&#10;" path="m41,0c31,0,23,6,20,15c20,16,20,17,20,17c0,102,0,102,0,102c29,102,29,102,29,102c39,102,48,95,50,86c50,86,50,86,50,86c70,0,70,0,70,0l41,0xe">
                  <v:path o:connectlocs="120876,0;58964,50613;58964,57361;0,344170;85498,344170;147410,290182;147410,290182;206375,0;120876,0" o:connectangles="0,0,0,0,0,0,0,0,0"/>
                  <v:fill on="t" focussize="0,0"/>
                  <v:stroke on="f"/>
                  <v:imagedata o:title=""/>
                  <o:lock v:ext="edit" aspectratio="f"/>
                </v:shape>
                <v:shape id="Freeform 8" o:spid="_x0000_s1026" o:spt="100" style="position:absolute;left:1860550;top:53975;height:229870;width:182880;" fillcolor="#51B748" filled="t" stroked="f" coordsize="62,68" o:gfxdata="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" path="m33,0c24,0,16,6,13,14c13,14,13,16,13,16c0,68,0,68,0,68c30,68,30,68,30,68c40,68,48,61,50,52c50,52,50,52,50,52c50,52,50,52,50,52c62,0,62,0,62,0l33,0xe">
                  <v:path o:connectlocs="97339,0;38345,47326;38345,54087;0,229870;88490,229870;147483,175782;147483,175782;147483,175782;182880,0;97339,0" o:connectangles="0,0,0,0,0,0,0,0,0,0"/>
                  <v:fill on="t" focussize="0,0"/>
                  <v:stroke on="f"/>
                  <v:imagedata o:title=""/>
                  <o:lock v:ext="edit" aspectratio="f"/>
                </v:shape>
                <v:shape id="Freeform 9" o:spid="_x0000_s1026" o:spt="100" style="position:absolute;left:1583055;top:111125;height:114935;width:121285;" fillcolor="#FFFFFF" filled="t" stroked="f" coordsize="41,34" o:gfxdata="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" path="m9,2c8,3,7,5,6,6c0,34,0,34,0,34c0,34,0,34,0,34c2,34,4,33,6,32c8,31,9,29,9,27c11,20,11,20,11,20c24,20,24,20,24,20c26,20,28,19,29,18c31,17,32,15,32,13c32,13,32,13,32,13c12,13,12,13,12,13c13,7,13,7,13,7c33,7,33,7,33,7c34,7,36,6,38,5c40,4,41,2,41,0c41,0,41,0,41,0c15,0,15,0,15,0c13,0,11,0,9,2e">
                  <v:path o:connectlocs="26623,6760;17749,20282;0,114935;0,114935;17749,108174;26623,91271;32539,67608;70996,67608;85786,60847;94661,43945;94661,43945;35498,43945;38456,23663;97619,23663;112410,16902;121285,0;121285,0;44372,0;26623,6760" o:connectangles="0,0,0,0,0,0,0,0,0,0,0,0,0,0,0,0,0,0,0"/>
                  <v:fill on="t" focussize="0,0"/>
                  <v:stroke on="f"/>
                  <v:imagedata o:title=""/>
                  <o:lock v:ext="edit" aspectratio="f"/>
                </v:shape>
                <v:shape id="Freeform 10" o:spid="_x0000_s1026" o:spt="100" style="position:absolute;left:1916430;top:111125;height:114935;width:97155;" fillcolor="#FFFFFF" filled="t" stroked="f" coordsize="33,34" o:gfxdata="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D3pZArXAAAACgEAAA8AAAAAAAAAAQAgAAAAIgAAAGRycy9kb3ducmV2LnhtbFBLAQIUABQA&#10;AAAIAIdO4kA4NegKZAQAAJ8RAAAOAAAAAAAAAAEAIAAAACYBAABkcnMvZTJvRG9jLnhtbFBLBQYA&#10;AAAABgAGAFkBAAD8BwAAAAA=&#10;" path="m31,1c30,0,29,0,27,0c1,0,1,0,1,0c1,0,1,0,1,0c1,1,0,1,0,1c0,3,1,4,2,5c3,7,5,7,6,7c12,7,12,7,12,7c6,34,6,34,6,34c7,34,7,34,7,34c8,34,10,33,12,32c14,31,15,29,15,27c19,7,19,7,19,7c33,7,33,7,33,7c33,7,33,7,33,7c33,6,33,6,33,5c33,4,32,2,31,1e">
                  <v:path o:connectlocs="91266,3380;79490,0;2944,0;2944,0;0,3380;5888,16902;17664,23663;35329,23663;17664,114935;20608,114935;35329,108174;44161,91271;55937,23663;97155,23663;97155,23663;97155,16902;91266,3380" o:connectangles="0,0,0,0,0,0,0,0,0,0,0,0,0,0,0,0,0"/>
                  <v:fill on="t" focussize="0,0"/>
                  <v:stroke on="f"/>
                  <v:imagedata o:title=""/>
                  <o:lock v:ext="edit" aspectratio="f"/>
                </v:shape>
                <v:shape id="Freeform 11" o:spid="_x0000_s1026" o:spt="100" style="position:absolute;left:1742440;top:111125;height:114935;width:111760;" fillcolor="#FFFFFF" filled="t" stroked="f" coordsize="38,34" o:gfxdata="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h2+obNoAAAAKAQAADwAAAAAAAAABACAAAAAiAAAAZHJzL2Rvd25yZXYueG1s&#10;UEsBAhQAFAAAAAgAh07iQM25E4kUBQAAzRQAAA4AAAAAAAAAAQAgAAAAKQEAAGRycy9lMm9Eb2Mu&#10;eG1sUEsFBgAAAAAGAAYAWQEAAK8IAAAAAA==&#10;" path="m32,0c14,0,14,0,14,0c14,0,14,0,14,0c7,0,7,0,7,0c0,34,0,34,0,34c0,34,0,34,0,34c2,34,4,33,5,32c7,31,8,29,9,27c10,20,10,20,10,20c28,20,28,20,28,20c30,20,32,19,33,18c35,17,36,15,37,13c38,7,38,7,38,7c38,6,38,6,38,5c38,4,37,2,36,1c35,0,34,0,32,0m13,7c31,7,31,7,31,7c29,13,29,13,29,13c12,13,12,13,12,13l13,7xe">
                  <v:path o:connectlocs="94113,0;41174,0;41174,0;20587,0;0,114935;0,114935;14705,108174;26469,91271;29410,67608;82349,67608;97054,60847;108818,43945;111760,23663;111760,16902;105877,3380;94113,0;38233,23663;91172,23663;85290,43945;35292,43945;38233,23663" o:connectangles="0,0,0,0,0,0,0,0,0,0,0,0,0,0,0,0,0,0,0,0,0"/>
                  <v:fill on="t" focussize="0,0"/>
                  <v:stroke on="f"/>
                  <v:imagedata o:title=""/>
                  <o:lock v:ext="edit" aspectratio="f"/>
                </v:shape>
                <v:shape id="Freeform 12" o:spid="_x0000_s1026" o:spt="100" style="position:absolute;left:2092960;top:145415;height:80645;width:35560;" fillcolor="#127DC2" filled="t" stroked="f" coordsize="56,127" o:gfxdata="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SHaWHdsAAAAKAQAADwAA&#10;AAAAAAABACAAAAAiAAAAZHJzL2Rvd25yZXYueG1sUEsBAhQAFAAAAAgAh07iQNB3PSppAwAA8QoA&#10;AA4AAAAAAAAAAQAgAAAAKgEAAGRycy9lMm9Eb2MueG1sUEsFBgAAAAAGAAYAWQEAAAUHAAAAAA==&#10;" path="m14,16l14,53,52,53,52,69,14,69,14,127,0,127,0,0,56,0,56,16,14,16xe">
                  <v:path o:connectlocs="8890,10160;8890,33655;33020,33655;33020,43815;8890,43815;8890,80645;0,80645;0,0;35560,0;35560,10160;8890,10160" o:connectangles="0,0,0,0,0,0,0,0,0,0,0"/>
                  <v:fill on="t" focussize="0,0"/>
                  <v:stroke on="f"/>
                  <v:imagedata o:title=""/>
                  <o:lock v:ext="edit" aspectratio="f"/>
                </v:shape>
                <v:shape id="Freeform 13" o:spid="_x0000_s1026" o:spt="100" style="position:absolute;left:2134235;top:165735;height:83820;width:44450;" fillcolor="#127DC2" filled="t" stroked="f" coordsize="15,25" o:gfxdata="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0/a0VtkAAAAKAQAADwAAAAAAAAABACAAAAAiAAAAZHJzL2Rv&#10;d25yZXYueG1sUEsBAhQAFAAAAAgAh07iQN1pRGDlBAAAgxIAAA4AAAAAAAAAAQAgAAAAKAEAAGRy&#10;cy9lMm9Eb2MueG1sUEsFBgAAAAAGAAYAWQEAAH8IAAAAAA==&#10;" path="m13,16c11,17,9,18,7,18c6,18,5,18,4,18c4,25,4,25,4,25c0,25,0,25,0,25c0,1,0,1,0,1c2,0,4,0,6,0c9,0,11,1,13,2c14,4,15,6,15,9c15,12,14,14,13,16xm10,5c9,3,8,3,6,3c5,3,4,3,4,3c4,15,4,15,4,15c4,15,5,15,6,15c8,15,9,15,10,14c11,12,11,11,11,9c11,7,11,6,10,5xe">
                  <v:path o:connectlocs="38523,53644;20743,60350;11853,60350;11853,83820;0,83820;0,3352;17780,0;38523,6705;44450,30175;38523,53644;29633,16764;17780,10058;11853,10058;11853,50292;17780,50292;29633,46939;32596,30175;29633,16764" o:connectangles="0,0,0,0,0,0,0,0,0,0,0,0,0,0,0,0,0,0"/>
                  <v:fill on="t" focussize="0,0"/>
                  <v:stroke on="f"/>
                  <v:imagedata o:title=""/>
                  <o:lock v:ext="edit" aspectratio="f"/>
                </v:shape>
                <v:shape id="Freeform 14" o:spid="_x0000_s1026" o:spt="100" style="position:absolute;left:2181860;top:148590;height:77470;width:26670;" fillcolor="#127DC2" filled="t" stroked="f" coordsize="9,23" o:gfxdata="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GSi9I7YAAAACgEAAA8AAAAA&#10;AAAAAQAgAAAAIgAAAGRycy9kb3ducmV2LnhtbFBLAQIUABQAAAAIAIdO4kDKs3RlTgQAAEgRAAAO&#10;AAAAAAAAAAEAIAAAACcBAABkcnMvZTJvRG9jLnhtbFBLBQYAAAAABgAGAFkBAADnBwAAAAA=&#10;" path="m9,23c9,23,8,23,7,23c4,23,2,21,2,18c2,8,2,8,2,8c0,8,0,8,0,8c0,5,0,5,0,5c2,5,2,5,2,5c2,1,2,1,2,1c6,0,6,0,6,0c6,5,6,5,6,5c9,5,9,5,9,5c9,8,9,8,9,8c6,8,6,8,6,8c6,18,6,18,6,18c6,19,7,20,8,20c9,20,9,20,9,20l9,23xe">
                  <v:path o:connectlocs="26670,77470;20743,77470;5926,60628;5926,26946;0,26946;0,16841;5926,16841;5926,3368;17780,0;17780,16841;26670,16841;26670,26946;17780,26946;17780,60628;23706,67365;26670,67365;26670,77470" o:connectangles="0,0,0,0,0,0,0,0,0,0,0,0,0,0,0,0,0"/>
                  <v:fill on="t" focussize="0,0"/>
                  <v:stroke on="f"/>
                  <v:imagedata o:title=""/>
                  <o:lock v:ext="edit" aspectratio="f"/>
                </v:shape>
                <v:shape id="Freeform 15" o:spid="_x0000_s1026" o:spt="100" style="position:absolute;left:2237740;top:145415;height:80645;width:44450;" fillcolor="#127DC2" filled="t" stroked="f" coordsize="15,24" o:gfxdata="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CcSkmfXAAAACgEAAA8AAAAAAAAAAQAgAAAAIgAAAGRycy9k&#10;b3ducmV2LnhtbFBLAQIUABQAAAAIAIdO4kCV1Li9PQQAAO0PAAAOAAAAAAAAAAEAIAAAACYBAABk&#10;cnMvZTJvRG9jLnhtbFBLBQYAAAAABgAGAFkBAADVBwAAAAA=&#10;" path="m15,17c15,19,15,21,13,22c12,24,10,24,8,24c5,24,3,24,2,22c1,21,0,19,0,17c0,0,0,0,0,0c3,0,3,0,3,0c3,17,3,17,3,17c3,18,4,19,5,20c5,21,6,21,8,21c9,21,10,21,11,20c11,19,12,18,12,17c12,0,12,0,12,0c15,0,15,0,15,0l15,17xe">
                  <v:path o:connectlocs="44450,57123;38523,73924;23706,80645;5926,73924;0,57123;0,0;8890,0;8890,57123;14816,67204;23706,70564;32596,67204;35560,57123;35560,0;44450,0;44450,57123" o:connectangles="0,0,0,0,0,0,0,0,0,0,0,0,0,0,0"/>
                  <v:fill on="t" focussize="0,0"/>
                  <v:stroke on="f"/>
                  <v:imagedata o:title=""/>
                  <o:lock v:ext="edit" aspectratio="f"/>
                </v:shape>
                <v:shape id="Freeform 16" o:spid="_x0000_s1026" o:spt="100" style="position:absolute;left:2293620;top:165735;height:60325;width:41275;" fillcolor="#127DC2" filled="t" stroked="f" coordsize="14,18" o:gfxdata="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AcIveL2QAAAAoBAAAPAAAAAAAAAAEAIAAAACIAAABkcnMvZG93bnJldi54bWxQSwECFAAU&#10;AAAACACHTuJAIUw5I7gDAAChDAAADgAAAAAAAAABACAAAAAoAQAAZHJzL2Uyb0RvYy54bWxQSwUG&#10;AAAAAAYABgBZAQAAUgcAAAAA&#10;" path="m10,18c10,6,10,6,10,6c10,4,9,3,6,3c5,3,4,3,3,3c3,18,3,18,3,18c0,18,0,18,0,18c0,1,0,1,0,1c2,0,4,0,6,0c11,0,14,2,14,6c14,18,14,18,14,18l10,18xe">
                  <v:path o:connectlocs="29482,60325;29482,20108;17689,10054;8844,10054;8844,60325;0,60325;0,3351;17689,0;41275,20108;41275,60325;29482,60325" o:connectangles="0,0,0,0,0,0,0,0,0,0,0"/>
                  <v:fill on="t" focussize="0,0"/>
                  <v:stroke on="f"/>
                  <v:imagedata o:title=""/>
                  <o:lock v:ext="edit" aspectratio="f"/>
                </v:shape>
                <v:shape id="Freeform 17" o:spid="_x0000_s1026" o:spt="100" style="position:absolute;left:2343785;top:141605;height:84455;width:12065;" fillcolor="#127DC2" filled="t" stroked="f" coordsize="4,25" o:gfxdata="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g0whStkAAAAKAQAADwAAAAAAAAABACAAAAAiAAAAZHJzL2Rvd25yZXYueG1sUEsBAhQA&#10;FAAAAAgAh07iQFaCk7grBAAA4Q4AAA4AAAAAAAAAAQAgAAAAKAEAAGRycy9lMm9Eb2MueG1sUEsF&#10;BgAAAAAGAAYAWQEAAMUHAAAAAA==&#10;" path="m3,4c3,4,2,4,2,4c1,4,1,4,0,4c0,3,0,3,0,2c0,2,0,1,0,1c1,0,1,0,2,0c2,0,3,0,3,1c4,1,4,2,4,2c4,3,4,3,3,4xm0,25c0,7,0,7,0,7c3,7,3,7,3,7c3,25,3,25,3,25l0,25xe">
                  <v:path o:connectlocs="9048,13512;6032,13512;0,13512;0,6756;0,3378;6032,0;9048,3378;12065,6756;9048,13512;0,84455;0,23647;9048,23647;9048,84455;0,84455" o:connectangles="0,0,0,0,0,0,0,0,0,0,0,0,0,0"/>
                  <v:fill on="t" focussize="0,0"/>
                  <v:stroke on="f"/>
                  <v:imagedata o:title=""/>
                  <o:lock v:ext="edit" aspectratio="f"/>
                </v:shape>
                <v:shape id="Freeform 18" o:spid="_x0000_s1026" o:spt="100" style="position:absolute;left:2358390;top:165735;height:60325;width:50165;" fillcolor="#127DC2" filled="t" stroked="f" coordsize="17,18" o:gfxdata="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AvPZoK&#10;2AAAAAoBAAAPAAAAAAAAAAEAIAAAACIAAABkcnMvZG93bnJldi54bWxQSwECFAAUAAAACACHTuJA&#10;WnR4s7ADAACkDAAADgAAAAAAAAABACAAAAAnAQAAZHJzL2Uyb0RvYy54bWxQSwUGAAAAAAYABgBZ&#10;AQAASQcAAAAA&#10;" path="m11,18c7,18,7,18,7,18c0,0,0,0,0,0c4,0,4,0,4,0c8,12,8,12,8,12c8,13,8,14,9,15c9,15,9,15,9,15c9,14,9,13,9,12c13,0,13,0,13,0c17,0,17,0,17,0l11,18xe">
                  <v:path o:connectlocs="32459,60325;20656,60325;0,0;11803,0;23607,40216;26557,50270;26557,50270;26557,40216;38361,0;50165,0;32459,60325" o:connectangles="0,0,0,0,0,0,0,0,0,0,0"/>
                  <v:fill on="t" focussize="0,0"/>
                  <v:stroke on="f"/>
                  <v:imagedata o:title=""/>
                  <o:lock v:ext="edit" aspectratio="f"/>
                </v:shape>
                <v:shape id="Freeform 19" o:spid="_x0000_s1026" o:spt="100" style="position:absolute;left:2411730;top:165735;height:60325;width:44450;" fillcolor="#127DC2" filled="t" stroked="f" coordsize="15,18" o:gfxdata="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" path="m15,9c3,11,3,11,3,11c3,14,5,15,8,15c10,15,12,15,13,14c14,17,14,17,14,17c13,18,11,18,8,18c5,18,3,17,2,16c0,14,0,12,0,9c0,6,0,4,2,3c3,1,5,0,7,0c10,0,11,1,13,2c14,4,15,5,15,8c15,8,15,9,15,9xm11,7c11,4,10,3,7,3c6,3,5,3,4,4c3,5,3,7,3,8l11,7xe">
                  <v:path o:connectlocs="44450,30162;8890,36865;23706,50270;38523,46919;41486,56973;23706,60325;5926,53622;0,30162;5926,10054;20743,0;38523,6702;44450,26811;44450,30162;32596,23459;20743,10054;11853,13405;8890,26811;32596,23459" o:connectangles="0,0,0,0,0,0,0,0,0,0,0,0,0,0,0,0,0,0"/>
                  <v:fill on="t" focussize="0,0"/>
                  <v:stroke on="f"/>
                  <v:imagedata o:title=""/>
                  <o:lock v:ext="edit" aspectratio="f"/>
                </v:shape>
                <v:shape id="Freeform 20" o:spid="_x0000_s1026" o:spt="100" style="position:absolute;left:2461895;top:165735;height:60325;width:26670;" fillcolor="#127DC2" filled="t" stroked="f" coordsize="9,18" o:gfxdata="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LvqHSrZAAAACgEA&#10;AA8AAAAAAAAAAQAgAAAAIgAAAGRycy9kb3ducmV2LnhtbFBLAQIUABQAAAAIAIdO4kC4O2RrbwMA&#10;AOgKAAAOAAAAAAAAAAEAIAAAACgBAABkcnMvZTJvRG9jLnhtbFBLBQYAAAAABgAGAFkBAAAJBwAA&#10;AAA=&#10;" path="m8,3c8,3,7,3,6,3c5,3,4,3,4,3c4,18,4,18,4,18c0,18,0,18,0,18c0,1,0,1,0,1c2,0,4,0,7,0c8,0,8,0,9,0l8,3xe">
                  <v:path o:connectlocs="23706,10054;17780,10054;11853,10054;11853,60325;0,60325;0,3351;20743,0;26670,0;23706,10054" o:connectangles="0,0,0,0,0,0,0,0,0"/>
                  <v:fill on="t" focussize="0,0"/>
                  <v:stroke on="f"/>
                  <v:imagedata o:title=""/>
                  <o:lock v:ext="edit" aspectratio="f"/>
                </v:shape>
                <v:shape id="Freeform 21" o:spid="_x0000_s1026" o:spt="100" style="position:absolute;left:2491105;top:165735;height:60325;width:35560;" fillcolor="#127DC2" filled="t" stroked="f" coordsize="12,18" o:gfxdata="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" path="m10,17c9,18,7,18,5,18c3,18,1,18,0,17c1,14,1,14,1,14c2,15,3,15,5,15c6,15,7,15,7,15c8,14,8,14,8,13c8,12,7,11,5,10c3,10,2,9,2,8c1,8,0,6,0,5c0,3,1,2,2,1c3,1,4,0,6,0c8,0,10,0,11,1c10,4,10,4,10,4c9,3,8,3,7,3c6,3,5,3,4,3c4,4,4,4,4,5c4,6,4,6,5,7c5,7,6,7,7,8c8,8,10,9,10,9c11,10,12,12,12,13c12,15,11,16,10,17xe">
                  <v:path o:connectlocs="29633,56973;14816,60325;0,56973;2963,46919;14816,50270;20743,50270;23706,43568;14816,33513;5926,26811;0,16756;5926,3351;17780,0;32596,3351;29633,13405;20743,10054;11853,10054;11853,16756;14816,23459;20743,26811;29633,30162;35560,43568;29633,56973" o:connectangles="0,0,0,0,0,0,0,0,0,0,0,0,0,0,0,0,0,0,0,0,0,0"/>
                  <v:fill on="t" focussize="0,0"/>
                  <v:stroke on="f"/>
                  <v:imagedata o:title=""/>
                  <o:lock v:ext="edit" aspectratio="f"/>
                </v:shape>
                <v:shape id="Freeform 22" o:spid="_x0000_s1026" o:spt="100" style="position:absolute;left:2532380;top:141605;height:84455;width:12065;" fillcolor="#127DC2" filled="t" stroked="f" coordsize="4,25" o:gfxdata="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INMIUrZAAAACgEAAA8AAAAAAAAAAQAgAAAAIgAAAGRycy9kb3ducmV2LnhtbFBLAQIUABQAAAAI&#10;AIdO4kCzIsrbJgQAAOAOAAAOAAAAAAAAAAEAIAAAACgBAABkcnMvZTJvRG9jLnhtbFBLBQYAAAAA&#10;BgAGAFkBAADABwAAAAA=&#10;" path="m4,4c3,4,3,4,2,4c1,4,1,4,1,4c0,3,0,3,0,2c0,2,0,1,1,1c1,0,1,0,2,0c3,0,3,0,4,1c4,1,4,2,4,2c4,3,4,3,4,4xm0,25c0,7,0,7,0,7c4,7,4,7,4,7c4,25,4,25,4,25l0,25xe">
                  <v:path o:connectlocs="12065,13512;6032,13512;3016,13512;0,6756;3016,3378;6032,0;12065,3378;12065,6756;12065,13512;0,84455;0,23647;12065,23647;12065,84455;0,84455" o:connectangles="0,0,0,0,0,0,0,0,0,0,0,0,0,0"/>
                  <v:fill on="t" focussize="0,0"/>
                  <v:stroke on="f"/>
                  <v:imagedata o:title=""/>
                  <o:lock v:ext="edit" aspectratio="f"/>
                </v:shape>
                <v:shape id="Freeform 23" o:spid="_x0000_s1026" o:spt="100" style="position:absolute;left:2550160;top:148590;height:77470;width:26670;" fillcolor="#127DC2" filled="t" stroked="f" coordsize="9,23" o:gfxdata="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BkovSO2AAAAAoBAAAPAAAA&#10;AAAAAAEAIAAAACIAAABkcnMvZG93bnJldi54bWxQSwECFAAUAAAACACHTuJACbV6UU8EAABIEQAA&#10;DgAAAAAAAAABACAAAAAnAQAAZHJzL2Uyb0RvYy54bWxQSwUGAAAAAAYABgBZAQAA6AcAAAAA&#10;" path="m9,23c9,23,8,23,7,23c4,23,2,21,2,18c2,8,2,8,2,8c0,8,0,8,0,8c0,5,0,5,0,5c2,5,2,5,2,5c2,1,2,1,2,1c6,0,6,0,6,0c6,5,6,5,6,5c9,5,9,5,9,5c9,8,9,8,9,8c6,8,6,8,6,8c6,18,6,18,6,18c6,19,6,20,8,20c8,20,9,20,9,20l9,23xe">
                  <v:path o:connectlocs="26670,77470;20743,77470;5926,60628;5926,26946;0,26946;0,16841;5926,16841;5926,3368;17780,0;17780,16841;26670,16841;26670,26946;17780,26946;17780,60628;23706,67365;26670,67365;26670,77470" o:connectangles="0,0,0,0,0,0,0,0,0,0,0,0,0,0,0,0,0"/>
                  <v:fill on="t" focussize="0,0"/>
                  <v:stroke on="f"/>
                  <v:imagedata o:title=""/>
                  <o:lock v:ext="edit" aspectratio="f"/>
                </v:shape>
                <v:shape id="Freeform 24" o:spid="_x0000_s1026" o:spt="100" style="position:absolute;left:2580005;top:165735;height:83820;width:49530;" fillcolor="#127DC2" filled="t" stroked="f" coordsize="17,25" o:gfxdata="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BGkP0L2gAAAAoBAAAPAAAAAAAAAAEAIAAAACIA&#10;AABkcnMvZG93bnJldi54bWxQSwECFAAUAAAACACHTuJA/A+d7c8DAABvDQAADgAAAAAAAAABACAA&#10;AAApAQAAZHJzL2Uyb0RvYy54bWxQSwUGAAAAAAYABgBZAQAAagcAAAAA&#10;" path="m8,25c4,25,4,25,4,25c6,18,6,18,6,18c0,0,0,0,0,0c4,0,4,0,4,0c8,12,8,12,8,12c8,13,8,14,8,15c8,15,8,15,8,15c8,14,9,13,9,12c13,0,13,0,13,0c17,0,17,0,17,0l8,25xe">
                  <v:path o:connectlocs="23308,83820;11654,83820;17481,60350;0,0;11654,0;23308,40233;23308,50292;23308,50292;26221,40233;37875,0;49530,0;23308,83820" o:connectangles="0,0,0,0,0,0,0,0,0,0,0,0"/>
                  <v:fill on="t" focussize="0,0"/>
                  <v:stroke on="f"/>
                  <v:imagedata o:title=""/>
                  <o:lock v:ext="edit" aspectratio="f"/>
                </v:shape>
                <v:shape id="Freeform 25" o:spid="_x0000_s1026" o:spt="100" style="position:absolute;left:1078865;top:452120;height:145415;width:109220;" fillcolor="#F27225" filled="t" stroked="f" coordsize="172,229" o:gfxdata="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A6yPOdoAAAAKAQAADwAAAAAAAAABACAAAAAiAAAA&#10;ZHJzL2Rvd25yZXYueG1sUEsBAhQAFAAAAAgAh07iQDFANDoGBAAA1A4AAA4AAAAAAAAAAQAgAAAA&#10;KQEAAGRycy9lMm9Eb2MueG1sUEsFBgAAAAAGAAYAWQEAAKEHAAAAAA==&#10;" path="m37,229l37,181,61,181,61,43,42,43,33,80,0,80,0,0,172,0,172,80,140,80,130,43,112,43,112,181,130,181,130,229,37,229xe">
                  <v:path o:connectlocs="23495,145415;23495,114935;38735,114935;38735,27305;26670,27305;20955,50800;0,50800;0,0;109220,0;109220,50800;88900,50800;82550,27305;71120,27305;71120,114935;82550,114935;82550,145415;23495,145415" o:connectangles="0,0,0,0,0,0,0,0,0,0,0,0,0,0,0,0,0"/>
                  <v:fill on="t" focussize="0,0"/>
                  <v:stroke on="f"/>
                  <v:imagedata o:title=""/>
                  <o:lock v:ext="edit" aspectratio="f"/>
                </v:shape>
                <v:shape id="Freeform 26" o:spid="_x0000_s1026" o:spt="100" style="position:absolute;left:1193800;top:452120;height:145415;width:118110;" fillcolor="#F27225" filled="t" stroked="f" coordsize="40,43" o:gfxdata="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" path="m0,43c0,34,0,34,0,34c4,34,4,34,4,34c4,9,4,9,4,9c0,9,0,9,0,9c0,0,0,0,0,0c27,0,27,0,27,0c30,0,33,1,35,3c37,5,38,8,38,11c38,14,38,15,36,17c35,19,33,20,31,21c33,21,34,22,35,23c36,24,36,25,36,27c36,34,36,34,36,34c40,34,40,34,40,34c40,43,40,43,40,43c25,43,25,43,25,43c25,33,25,33,25,33c25,29,25,27,24,26c23,25,21,25,19,25c16,25,16,25,16,25c16,34,16,34,16,34c19,34,19,34,19,34c19,43,19,43,19,43l0,43xm16,9c16,18,16,18,16,18c20,18,20,18,20,18c22,18,24,17,25,17c26,16,26,15,26,13c26,12,26,10,25,10c24,9,22,9,20,9l16,9xe">
                  <v:path o:connectlocs="0,145415;0,114979;11811,114979;11811,30435;0,30435;0,0;79724,0;103346,10145;112204,37199;106299,57489;91535,71016;103346,77780;106299,91307;106299,114979;118110,114979;118110,145415;73818,145415;73818,111597;70866,87925;56102,84543;47244,84543;47244,114979;56102,114979;56102,145415;0,145415;47244,30435;47244,60871;59055,60871;73818,57489;76771,43962;73818,33817;59055,30435;47244,30435" o:connectangles="0,0,0,0,0,0,0,0,0,0,0,0,0,0,0,0,0,0,0,0,0,0,0,0,0,0,0,0,0,0,0,0,0"/>
                  <v:fill on="t" focussize="0,0"/>
                  <v:stroke on="f"/>
                  <v:imagedata o:title=""/>
                  <o:lock v:ext="edit" aspectratio="f"/>
                </v:shape>
                <v:shape id="Freeform 27" o:spid="_x0000_s1026" o:spt="100" style="position:absolute;left:1317625;top:418465;height:182245;width:135890;" fillcolor="#F27225" filled="t" stroked="f" coordsize="46,54" o:gfxdata="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" path="m46,6c46,7,45,9,45,11c44,13,43,15,40,17c40,38,40,38,40,38c40,43,39,47,36,50c32,53,28,54,22,54c17,54,12,53,9,50c6,47,4,43,4,38c4,38,4,38,4,38c4,19,4,19,4,19c0,19,0,19,0,19c0,10,0,10,0,10c20,10,20,10,20,10c20,19,20,19,20,19c16,19,16,19,16,19c16,37,16,37,16,37c16,39,16,41,17,42c18,43,20,44,22,44c25,44,26,43,27,42c29,41,29,39,29,37c29,19,29,19,29,19c25,19,25,19,25,19c25,10,25,10,25,10c40,10,40,10,40,10c41,9,41,9,41,8c39,8,39,8,39,8c39,0,39,0,39,0c46,0,46,0,46,0l46,6xe">
                  <v:path o:connectlocs="135890,20249;132935,37123;118165,57373;118165,128246;106348,168745;64990,182245;26587,168745;11816,128246;11816,128246;11816,64123;0,64123;0,33749;59082,33749;59082,64123;47266,64123;47266,124871;50220,141746;64990,148495;79761,141746;85669,124871;85669,64123;73853,64123;73853,33749;118165,33749;121119,26999;115211,26999;115211,0;135890,0;135890,20249" o:connectangles="0,0,0,0,0,0,0,0,0,0,0,0,0,0,0,0,0,0,0,0,0,0,0,0,0,0,0,0,0"/>
                  <v:fill on="t" focussize="0,0"/>
                  <v:stroke on="f"/>
                  <v:imagedata o:title=""/>
                  <o:lock v:ext="edit" aspectratio="f"/>
                </v:shape>
                <v:shape id="Freeform 28" o:spid="_x0000_s1026" o:spt="100" style="position:absolute;left:1447800;top:418465;height:182245;width:129540;" fillcolor="#F27225" filled="t" stroked="f" coordsize="44,54" o:gfxdata="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&#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AAAAAZHJzL1BLAQIUABQAAAAIAIdO4kA/y4bc2gAAAAoBAAAPAAAAAAAAAAEAIAAAACIAAABk&#10;cnMvZG93bnJldi54bWxQSwECFAAUAAAACACHTuJA9hh29uoGAADMHgAADgAAAAAAAAABACAAAAAp&#10;AQAAZHJzL2Uyb0RvYy54bWxQSwUGAAAAAAYABgBZAQAAhQoAAAAA&#10;" path="m42,6c42,7,41,9,41,10c40,12,39,14,37,16c39,18,41,20,42,22c43,25,44,28,44,32c44,35,43,38,42,41c41,44,39,46,37,49c35,50,32,52,30,53c27,54,25,54,22,54c19,54,17,54,14,53c12,52,10,50,8,49c5,46,3,44,2,41c1,38,0,35,0,32c0,28,1,25,2,22c3,19,5,17,8,15c10,13,12,11,14,11c17,10,19,9,22,9c25,9,27,10,30,11c32,11,33,12,35,13c36,11,37,10,37,8c35,8,35,8,35,8c35,0,35,0,35,0c42,0,42,0,42,0l42,6xm14,40c16,42,19,44,22,44c25,44,28,42,30,40c32,38,33,35,33,32c33,28,32,25,30,23c28,21,25,20,22,20c19,20,17,21,15,23c12,25,11,28,11,32c11,35,12,38,14,40xe">
                  <v:path o:connectlocs="123651,20249;120707,33749;108931,53998;123651,74247;129540,107997;123651,138371;108931,165370;88322,178870;64770,182245;41217,178870;23552,165370;5888,138371;0,107997;5888,74247;23552,50623;41217,37123;64770,30374;88322,37123;103043,43873;108931,26999;103043,26999;103043,0;123651,0;123651,20249;41217,134996;64770,148495;88322,134996;97155,107997;88322,77622;64770,67498;44161,77622;32385,107997;41217,134996" o:connectangles="0,0,0,0,0,0,0,0,0,0,0,0,0,0,0,0,0,0,0,0,0,0,0,0,0,0,0,0,0,0,0,0,0"/>
                  <v:fill on="t" focussize="0,0"/>
                  <v:stroke on="f"/>
                  <v:imagedata o:title=""/>
                  <o:lock v:ext="edit" aspectratio="f"/>
                </v:shape>
                <v:shape id="Freeform 29" o:spid="_x0000_s1026" o:spt="100" style="position:absolute;left:1482725;top:401955;height:36830;width:41275;" fillcolor="#F27225" filled="t" stroked="f" coordsize="65,58" o:gfxdata="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jDVIj2AAAAAoBAAAPAAAAAAAAAAEAIAAAACIAAABkcnMvZG93bnJl&#10;di54bWxQSwECFAAUAAAACACHTuJAzw01BuECAAAyBwAADgAAAAAAAAABACAAAAAnAQAAZHJzL2Uy&#10;b0RvYy54bWxQSwUGAAAAAAYABgBZAQAAegYAAAAA&#10;" path="m0,0l42,0,65,58,47,58,0,0xe">
                  <v:path o:connectlocs="0,0;26670,0;41275,36830;29845,36830;0,0" o:connectangles="0,0,0,0,0"/>
                  <v:fill on="t" focussize="0,0"/>
                  <v:stroke on="f"/>
                  <v:imagedata o:title=""/>
                  <o:lock v:ext="edit" aspectratio="f"/>
                </v:shape>
                <v:shape id="Freeform 30" o:spid="_x0000_s1026" o:spt="100" style="position:absolute;left:1580515;top:452120;height:145415;width:132715;" fillcolor="#F27225" filled="t" stroked="f" coordsize="209,229" o:gfxdata="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GR03SHaAAAA&#10;CgEAAA8AAAAAAAAAAQAgAAAAIgAAAGRycy9kb3ducmV2LnhtbFBLAQIUABQAAAAIAIdO4kCGtX/J&#10;VQQAAE4RAAAOAAAAAAAAAAEAIAAAACkBAABkcnMvZTJvRG9jLnhtbFBLBQYAAAAABgAGAFkBAADw&#10;BwAAAAA=&#10;" path="m0,229l0,181,18,181,18,48,0,48,0,0,69,0,139,128,134,48,116,48,116,0,209,0,209,48,185,48,185,229,144,229,69,91,69,181,92,181,92,229,0,229xe">
                  <v:path o:connectlocs="0,145415;0,114935;11430,114935;11430,30480;0,30480;0,0;43815,0;88265,81280;85090,30480;73660,30480;73660,0;132715,0;132715,30480;117475,30480;117475,145415;91440,145415;43815,57785;43815,114935;58420,114935;58420,145415;0,145415" o:connectangles="0,0,0,0,0,0,0,0,0,0,0,0,0,0,0,0,0,0,0,0,0"/>
                  <v:fill on="t" focussize="0,0"/>
                  <v:stroke on="f"/>
                  <v:imagedata o:title=""/>
                  <o:lock v:ext="edit" aspectratio="f"/>
                </v:shape>
                <v:shape id="Freeform 31" o:spid="_x0000_s1026" o:spt="100" style="position:absolute;left:1718945;top:448945;height:151765;width:141605;" fillcolor="#F27225" filled="t" stroked="f" coordsize="48,45" o:gfxdata="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" path="m32,28c26,28,26,28,26,28c26,20,26,20,26,20c48,20,48,20,48,20c48,28,48,28,48,28c44,28,44,28,44,28c44,44,44,44,44,44c35,44,35,44,35,44c35,38,35,38,35,38c33,41,31,42,29,43c27,44,24,45,21,45c19,45,16,44,14,44c11,43,9,41,7,40c5,37,3,35,2,32c0,29,0,26,0,23c0,19,0,16,2,13c3,10,5,8,7,5c9,4,11,2,14,1c16,1,19,0,22,0c24,0,26,0,28,1c30,2,31,3,32,4c32,1,32,1,32,1c42,1,42,1,42,1c42,16,42,16,42,16c31,16,31,16,31,16c31,14,30,13,28,12c27,11,25,10,23,10c19,10,17,12,15,14c13,16,11,19,11,23c11,26,13,29,15,31c17,33,19,35,23,35c25,35,27,34,28,33c30,32,31,30,32,28xe">
                  <v:path o:connectlocs="94403,94431;76702,94431;76702,67451;141605,67451;141605,94431;129804,94431;129804,148392;103253,148392;103253,128157;85553,145019;61952,151765;41301,148392;20650,134902;5900,107921;0,77568;5900,43843;20650,16862;41301,3372;64902,0;82602,3372;94403,13490;94403,3372;123904,3372;123904,53960;91453,53960;82602,40470;67852,33725;44251,47215;32451,77568;44251,104549;67852,118039;82602,111294;94403,94431" o:connectangles="0,0,0,0,0,0,0,0,0,0,0,0,0,0,0,0,0,0,0,0,0,0,0,0,0,0,0,0,0,0,0,0,0"/>
                  <v:fill on="t" focussize="0,0"/>
                  <v:stroke on="f"/>
                  <v:imagedata o:title=""/>
                  <o:lock v:ext="edit" aspectratio="f"/>
                </v:shape>
                <v:shape id="Freeform 32" o:spid="_x0000_s1026" o:spt="100" style="position:absolute;left:1910715;top:452120;height:145415;width:135255;" fillcolor="#F27225" filled="t" stroked="f" coordsize="46,43" o:gfxdata="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" path="m2,43c2,34,2,34,2,34c6,34,6,34,6,34c6,25,6,25,6,25c0,25,0,25,0,25c0,17,0,17,0,17c6,17,6,17,6,17c6,9,6,9,6,9c2,9,2,9,2,9c2,0,2,0,2,0c22,0,22,0,22,0c25,0,28,0,30,0c32,1,34,1,35,2c39,4,42,7,44,10c45,13,46,17,46,22c46,26,45,30,44,33c42,36,39,39,35,41c34,42,32,42,30,43c28,43,25,43,22,43l2,43xm18,9c18,17,18,17,18,17c26,17,26,17,26,17c26,25,26,25,26,25c18,25,18,25,18,25c18,34,18,34,18,34c21,34,21,34,21,34c25,34,29,33,31,31c33,29,34,26,34,22c34,17,33,14,31,12c29,10,25,9,21,9l18,9xe">
                  <v:path o:connectlocs="5880,145415;5880,114979;17641,114979;17641,84543;0,84543;0,57489;17641,57489;17641,30435;5880,30435;5880,0;64687,0;88209,0;102911,6763;129374,33817;135255,74398;129374,111597;102911,138651;88209,145415;64687,145415;5880,145415;52925,30435;52925,57489;76448,57489;76448,84543;52925,84543;52925,114979;61746,114979;91150,104834;99971,74398;91150,40580;61746,30435;52925,30435" o:connectangles="0,0,0,0,0,0,0,0,0,0,0,0,0,0,0,0,0,0,0,0,0,0,0,0,0,0,0,0,0,0,0,0"/>
                  <v:fill on="t" focussize="0,0"/>
                  <v:stroke on="f"/>
                  <v:imagedata o:title=""/>
                  <o:lock v:ext="edit" aspectratio="f"/>
                </v:shape>
                <v:shape id="Freeform 33" o:spid="_x0000_s1026" o:spt="100" style="position:absolute;left:2051685;top:452120;height:145415;width:132715;" fillcolor="#F27225" filled="t" stroked="f" coordsize="209,229" o:gfxdata="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AAAAAGRycy9QSwECFAAUAAAACACHTuJAqLQdSNoAAAAKAQAADwAAAAAA&#10;AAABACAAAAAiAAAAZHJzL2Rvd25yZXYueG1sUEsBAhQAFAAAAAgAh07iQKFZXID2BAAAIBQAAA4A&#10;AAAAAAAAAQAgAAAAKQEAAGRycy9lMm9Eb2MueG1sUEsFBgAAAAAGAAYAWQEAAJEIAAAAAA==&#10;" path="m0,229l0,181,19,181,56,48,33,48,33,0,177,0,177,48,154,48,191,181,209,181,209,229,121,229,121,181,140,181,130,155,79,155,70,181,89,181,89,229,0,229xm84,112l126,112,103,38,84,112xe">
                  <v:path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v:fill on="t" focussize="0,0"/>
                  <v:stroke on="f"/>
                  <v:imagedata o:title=""/>
                  <o:lock v:ext="edit" aspectratio="f"/>
                </v:shape>
                <v:rect id="Rectangle 34" o:spid="_x0000_s1026" o:spt="1" style="position:absolute;left:2108200;top:610870;height:27305;width:20320;" fillcolor="#F27225" filled="t" stroked="f" coordsize="21600,21600" o:gfxdata="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ouNjPbAAAACgEAAA8AAAAAAAAAAQAgAAAAIgAAAGRycy9k&#10;b3ducmV2LnhtbFBLAQIUABQAAAAIAIdO4kB84dJq/wEAAOUDAAAOAAAAAAAAAAEAIAAAACoBAABk&#10;cnMvZTJvRG9jLnhtbFBLBQYAAAAABgAGAFkBAACbBQAAAAA=&#10;">
                  <v:fill on="t" focussize="0,0"/>
                  <v:stroke on="f"/>
                  <v:imagedata o:title=""/>
                  <o:lock v:ext="edit" aspectratio="f"/>
                </v:rect>
                <v:shape id="Freeform 35" o:spid="_x0000_s1026" o:spt="100" style="position:absolute;left:2190750;top:452120;height:145415;width:59055;" fillcolor="#F27225" filled="t" stroked="f" coordsize="93,229" o:gfxdata="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JQMWGzbAAAACgEAAA8AAAAAAAAAAQAgAAAAIgAA&#10;AGRycy9kb3ducmV2LnhtbFBLAQIUABQAAAAIAIdO4kAPdus0lAMAADMMAAAOAAAAAAAAAAEAIAAA&#10;ACoBAABkcnMvZTJvRG9jLnhtbFBLBQYAAAAABgAGAFkBAAAwBwAAAAA=&#10;" path="m0,229l0,181,18,181,18,48,0,48,0,0,93,0,93,48,69,48,69,181,93,181,93,229,0,229xe">
                  <v:path o:connectlocs="0,145415;0,114935;11430,114935;11430,30480;0,30480;0,0;59055,0;59055,30480;43815,30480;43815,114935;59055,114935;59055,145415;0,145415" o:connectangles="0,0,0,0,0,0,0,0,0,0,0,0,0"/>
                  <v:fill on="t" focussize="0,0"/>
                  <v:stroke on="f"/>
                  <v:imagedata o:title=""/>
                  <o:lock v:ext="edit" aspectratio="f"/>
                </v:shape>
                <v:shape id="Freeform 36" o:spid="_x0000_s1026" o:spt="100" style="position:absolute;left:2305685;top:452120;height:145415;width:129540;" fillcolor="#F27225" filled="t" stroked="f" coordsize="204,229" o:gfxdata="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" path="m0,229l0,181,23,181,23,48,0,48,0,0,93,0,93,48,74,48,74,86,134,86,134,48,111,48,111,0,204,0,204,48,185,48,185,181,204,181,204,229,111,229,111,181,134,181,134,133,74,133,74,181,93,181,93,229,0,229xe">
                  <v:path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fill on="t" focussize="0,0"/>
                  <v:stroke on="f"/>
                  <v:imagedata o:title=""/>
                  <o:lock v:ext="edit" aspectratio="f"/>
                </v:shape>
                <v:shape id="Freeform 37" o:spid="_x0000_s1026" o:spt="100" style="position:absolute;left:2438400;top:448945;height:151765;width:129540;" fillcolor="#F27225" filled="t" stroked="f" coordsize="44,45" o:gfxdata="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AAAAAGRycy9QSwECFAAUAAAACACHTuJATd1QI9wAAAAKAQAADwAA&#10;AAAAAAABACAAAAAiAAAAZHJzL2Rvd25yZXYueG1sUEsBAhQAFAAAAAgAh07iQEANFT0UBgAAPxkA&#10;AA4AAAAAAAAAAQAgAAAAKwEAAGRycy9lMm9Eb2MueG1sUEsFBgAAAAAGAAYAWQEAALEJAAAAAA==&#10;" path="m0,23c0,19,1,16,2,13c3,10,5,8,8,6c10,4,12,2,14,1c17,1,19,0,22,0c25,0,28,1,30,1c32,2,35,4,37,6c39,8,41,10,42,13c43,16,44,19,44,23c44,26,43,29,42,32c41,35,39,37,37,39c35,41,32,43,30,44c28,44,25,45,22,45c19,45,17,44,14,44c12,43,10,41,8,39c5,37,3,35,2,32c1,29,0,26,0,23xm12,23c12,26,13,29,15,31c17,33,19,34,22,34c25,34,28,33,30,31c32,29,33,26,33,23c33,19,32,16,30,14c28,12,25,10,22,10c19,10,17,12,15,14c13,16,12,19,12,23xe">
                  <v:path o:connectlocs="0,77568;5888,43843;23552,20235;41217,3372;64770,0;88322,3372;108931,20235;123651,43843;129540,77568;123651,107921;108931,131529;88322,148392;64770,151765;41217,148392;23552,131529;5888,107921;0,77568;35329,77568;44161,104549;64770,114666;88322,104549;97155,77568;88322,47215;64770,33725;44161,47215;35329,77568" o:connectangles="0,0,0,0,0,0,0,0,0,0,0,0,0,0,0,0,0,0,0,0,0,0,0,0,0,0"/>
                  <v:fill on="t" focussize="0,0"/>
                  <v:stroke on="f"/>
                  <v:imagedata o:title=""/>
                  <o:lock v:ext="edit" aspectratio="f"/>
                </v:shape>
                <v:rect id="Rectangle 38" o:spid="_x0000_s1026" o:spt="1" style="position:absolute;left:2488565;top:610870;height:27305;width:20320;" fillcolor="#F27225" filled="t" stroked="f" coordsize="21600,21600" o:gfxdata="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i42M9sAAAAKAQAADwAAAAAAAAABACAAAAAiAAAAZHJz&#10;L2Rvd25yZXYueG1sUEsBAhQAFAAAAAgAh07iQFGdR5sBAgAA5QMAAA4AAAAAAAAAAQAgAAAAKgEA&#10;AGRycy9lMm9Eb2MueG1sUEsFBgAAAAAGAAYAWQEAAJ0FAAAAAA==&#10;">
                  <v:fill on="t" focussize="0,0"/>
                  <v:stroke on="f"/>
                  <v:imagedata o:title=""/>
                  <o:lock v:ext="edit" aspectratio="f"/>
                </v:rect>
                <v:shape id="Freeform 39" o:spid="_x0000_s1026" o:spt="100" style="position:absolute;left:2571115;top:448945;height:151765;width:135255;" fillcolor="#F27225" filled="t" stroked="f" coordsize="46,45" o:gfxdata="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GhwYsLZAAAACgEAAA8AAAAAAAAAAQAgAAAAIgAAAGRycy9kb3ducmV2LnhtbFBL&#10;AQIUABQAAAAIAIdO4kC+nYn59wUAADgZAAAOAAAAAAAAAAEAIAAAACgBAABkcnMvZTJvRG9jLnht&#10;bFBLBQYAAAAABgAGAFkBAACRCQAAAAA=&#10;" path="m34,28c46,28,46,28,46,28c44,33,41,38,37,40c33,43,29,45,23,45c20,45,17,44,15,44c12,43,10,41,8,39c5,37,3,35,2,32c1,29,0,26,0,23c0,19,1,16,2,13c3,10,5,8,8,6c10,4,12,2,15,1c17,1,20,0,23,0c25,0,28,0,30,1c32,2,33,3,35,5c35,1,35,1,35,1c45,1,45,1,45,1c45,18,45,18,45,18c34,18,34,18,34,18c33,15,32,13,30,12c28,11,26,10,24,10c20,10,17,12,15,14c13,16,12,19,12,23c12,26,13,29,15,31c17,33,20,34,23,34c26,34,28,34,29,33c31,32,32,30,34,28xe">
                  <v:path o:connectlocs="99971,94431;135255,94431;108792,134902;67627,151765;44104,148392;23522,131529;5880,107921;0,77568;5880,43843;23522,20235;44104,3372;67627,0;88209,3372;102911,16862;102911,3372;132314,3372;132314,60706;99971,60706;88209,40470;70567,33725;44104,47215;35283,77568;44104,104549;67627,114666;85269,111294;99971,94431" o:connectangles="0,0,0,0,0,0,0,0,0,0,0,0,0,0,0,0,0,0,0,0,0,0,0,0,0,0"/>
                  <v:fill on="t" focussize="0,0"/>
                  <v:stroke on="f"/>
                  <v:imagedata o:title=""/>
                  <o:lock v:ext="edit" aspectratio="f"/>
                </v:shape>
                <v:shape id="Freeform 40" o:spid="_x0000_s1026" o:spt="100" style="position:absolute;left:2759710;top:452120;height:145415;width:111760;" fillcolor="#F27225" filled="t" stroked="f" coordsize="176,229" o:gfxdata="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B6qX9d2QAAAAoBAAAPAAAAAAAAAAEAIAAAACIAAABkcnMvZG93bnJldi54bWxQSwECFAAUAAAA&#10;CACHTuJAmZjkHCcEAAAQEAAADgAAAAAAAAABACAAAAAoAQAAZHJzL2Uyb0RvYy54bWxQSwUGAAAA&#10;AAYABgBZAQAAwQcAAAAA&#10;" path="m0,229l0,181,23,181,23,48,0,48,0,0,176,0,176,80,144,80,130,48,74,48,74,86,111,86,111,133,74,133,74,181,102,181,102,229,0,229xe">
                  <v:path o:connectlocs="0,145415;0,114935;14605,114935;14605,30480;0,30480;0,0;111760,0;111760,50800;91440,50800;82550,30480;46990,30480;46990,54610;70485,54610;70485,84455;46990,84455;46990,114935;64770,114935;64770,145415;0,145415" o:connectangles="0,0,0,0,0,0,0,0,0,0,0,0,0,0,0,0,0,0,0"/>
                  <v:fill on="t" focussize="0,0"/>
                  <v:stroke on="f"/>
                  <v:imagedata o:title=""/>
                  <o:lock v:ext="edit" aspectratio="f"/>
                </v:shape>
                <v:shape id="Freeform 41" o:spid="_x0000_s1026" o:spt="100" style="position:absolute;left:2880360;top:452120;height:145415;width:106045;" fillcolor="#F27225" filled="t" stroked="f" coordsize="36,43" o:gfxdata="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61yzsNkAAAAKAQAADwAAAAAAAAAB&#10;ACAAAAAiAAAAZHJzL2Rvd25yZXYueG1sUEsBAhQAFAAAAAgAh07iQHFMCvNmBQAAHxcAAA4AAAAA&#10;AAAAAQAgAAAAKAEAAGRycy9lMm9Eb2MueG1sUEsFBgAAAAAGAAYAWQEAAAAJAAAAAA==&#10;" path="m0,43c0,34,0,34,0,34c4,34,4,34,4,34c4,9,4,9,4,9c0,9,0,9,0,9c0,0,0,0,0,0c22,0,22,0,22,0c26,0,30,1,33,4c35,6,36,9,36,14c36,18,35,21,33,24c30,26,26,27,22,27c15,27,15,27,15,27c15,34,15,34,15,34c20,34,20,34,20,34c20,43,20,43,20,43l0,43xm15,9c15,19,15,19,15,19c18,19,18,19,18,19c21,19,22,19,23,18c25,17,25,16,25,14c25,12,25,11,23,10c22,9,21,9,18,9l15,9xe">
                  <v:path o:connectlocs="0,145415;0,114979;11782,114979;11782,30435;0,30435;0,0;64805,0;97207,13526;106045,47344;97207,81161;64805,91307;44185,91307;44185,114979;58913,114979;58913,145415;0,145415;44185,30435;44185,64253;53022,64253;67750,60871;73642,47344;67750,33817;53022,30435;44185,30435" o:connectangles="0,0,0,0,0,0,0,0,0,0,0,0,0,0,0,0,0,0,0,0,0,0,0,0"/>
                  <v:fill on="t" focussize="0,0"/>
                  <v:stroke on="f"/>
                  <v:imagedata o:title=""/>
                  <o:lock v:ext="edit" aspectratio="f"/>
                </v:shape>
                <v:shape id="Freeform 42" o:spid="_x0000_s1026" o:spt="100" style="position:absolute;left:2995295;top:452120;height:145415;width:106045;" fillcolor="#F27225" filled="t" stroked="f" coordsize="167,229" o:gfxdata="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d0Eqj2AAAAAoBAAAPAAAAAAAAAAEAIAAAACIA&#10;AABkcnMvZG93bnJldi54bWxQSwECFAAUAAAACACHTuJAoaATowoEAADUDgAADgAAAAAAAAABACAA&#10;AAAnAQAAZHJzL2Uyb0RvYy54bWxQSwUGAAAAAAYABgBZAQAAowcAAAAA&#10;" path="m37,229l37,181,56,181,56,43,42,43,28,80,0,80,0,0,167,0,167,80,135,80,125,43,107,43,107,181,130,181,130,229,37,229xe">
                  <v:path o:connectlocs="23495,145415;23495,114935;35560,114935;35560,27305;26670,27305;17780,50800;0,50800;0,0;106045,0;106045,50800;85725,50800;79375,27305;67945,27305;67945,114935;82550,114935;82550,145415;23495,145415" o:connectangles="0,0,0,0,0,0,0,0,0,0,0,0,0,0,0,0,0"/>
                  <v:fill on="t" focussize="0,0"/>
                  <v:stroke on="f"/>
                  <v:imagedata o:title=""/>
                  <o:lock v:ext="edit" aspectratio="f"/>
                </v:shape>
                <v:shape id="Freeform 43" o:spid="_x0000_s1026" o:spt="100" style="position:absolute;left:3175;top:337820;height:97790;width:866775;" fillcolor="#FAB030" filled="t" stroked="f" coordsize="294,29" o:gfxdata="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A7Z3RPZAAAACgEAAA8AAAAAAAAAAQAgAAAAIgAAAGRycy9kb3ducmV2Lnht&#10;bFBLAQIUABQAAAAIAIdO4kAps5E+hwMAAC4LAAAOAAAAAAAAAAEAIAAAACgBAABkcnMvZTJvRG9j&#10;LnhtbFBLBQYAAAAABgAGAFkBAAAhBwAAAAA=&#10;" path="m294,18c294,24,289,29,283,29c12,29,12,29,12,29c5,29,0,24,0,18c0,12,0,12,0,12c0,5,5,0,12,0c283,0,283,0,283,0c289,0,294,5,294,12l294,18xe">
                  <v:path o:connectlocs="866775,60697;834344,97790;35378,97790;0,60697;0,40464;35378,0;834344,0;866775,40464;866775,60697" o:connectangles="0,0,0,0,0,0,0,0,0"/>
                  <v:fill on="t" focussize="0,0"/>
                  <v:stroke on="f"/>
                  <v:imagedata o:title=""/>
                  <o:lock v:ext="edit" aspectratio="f"/>
                </v:shape>
                <v:shape id="Freeform 44" o:spid="_x0000_s1026" o:spt="100" style="position:absolute;left:3175;top:20320;height:334010;width:866775;" fillcolor="#000000" filled="t" stroked="f" coordsize="294,99" o:gfxdata="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GhtGIXXAAAACgEAAA8AAAAAAAAAAQAgAAAAIgAAAGRycy9kb3ducmV2Lnht&#10;bFBLAQIUABQAAAAIAIdO4kBes4NyiQMAAC4LAAAOAAAAAAAAAAEAIAAAACYBAABkcnMvZTJvRG9j&#10;LnhtbFBLBQYAAAAABgAGAFkBAAAhBwAAAAA=&#10;" path="m294,86c294,93,288,99,281,99c14,99,14,99,14,99c6,99,0,93,0,86c0,13,0,13,0,13c0,6,6,0,14,0c281,0,281,0,281,0c288,0,294,6,294,13l294,86xe">
                  <v:path o:connectlocs="866775,290150;828448,334010;41275,334010;0,290150;0,43859;41275,0;828448,0;866775,43859;866775,290150" o:connectangles="0,0,0,0,0,0,0,0,0"/>
                  <v:fill on="t" focussize="0,0"/>
                  <v:stroke on="f"/>
                  <v:imagedata o:title=""/>
                  <o:lock v:ext="edit" aspectratio="f"/>
                </v:shape>
                <v:shape id="Freeform 45" o:spid="_x0000_s1026" o:spt="100" style="position:absolute;left:26670;top:37465;height:296545;width:822325;" fillcolor="#D1D2D3" filled="t" stroked="f" coordsize="279,88" o:gfxdata="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" path="m278,73c277,73,277,73,277,73c277,77,275,80,273,82c271,85,268,86,264,86c14,86,14,86,14,86c11,86,8,85,5,82c3,80,2,77,2,73c2,15,2,15,2,15c2,12,3,8,5,6c8,4,11,2,14,2c264,2,264,2,264,2c268,2,271,4,273,6c275,8,277,12,277,15c277,73,277,73,277,73c278,73,278,73,278,73c279,73,279,73,279,73c279,15,279,15,279,15c279,7,272,0,264,0c14,0,14,0,14,0c6,0,0,7,0,15c0,73,0,73,0,73c0,82,6,88,14,88c264,88,264,88,264,88c272,88,279,82,279,73l278,73xe">
                  <v:path o:connectlocs="819377,245997;816430,245997;804640,276326;778113,289805;41263,289805;14737,276326;5894,245997;5894,50547;14737,20218;41263,6739;778113,6739;804640,20218;816430,50547;816430,245997;819377,245997;822325,245997;822325,50547;778113,0;41263,0;0,50547;0,245997;41263,296545;778113,296545;822325,245997;819377,245997" o:connectangles="0,0,0,0,0,0,0,0,0,0,0,0,0,0,0,0,0,0,0,0,0,0,0,0,0"/>
                  <v:fill on="t" focussize="0,0"/>
                  <v:stroke on="f"/>
                  <v:imagedata o:title=""/>
                  <o:lock v:ext="edit" aspectratio="f"/>
                </v:shape>
                <v:shape id="Freeform 46" o:spid="_x0000_s1026" o:spt="100" style="position:absolute;left:59055;top:71120;height:154940;width:141605;" fillcolor="#FAB030" filled="t" stroked="f" coordsize="48,46" o:gfxdata="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BRn5Hf1wAAAAoBAAAPAAAAAAAAAAEAIAAAACIAAABkcnMvZG93bnJldi54bWxQSwECFAAUAAAA&#10;CACHTuJAX3qNEn4DAAAJCwAADgAAAAAAAAABACAAAAAmAQAAZHJzL2Uyb0RvYy54bWxQSwUGAAAA&#10;AAYABgBZAQAAFgcAAAAA&#10;" path="m48,43c48,45,47,46,45,46c3,46,3,46,3,46c1,46,0,45,0,43c0,3,0,3,0,3c0,2,1,0,3,0c45,0,45,0,45,0c47,0,48,2,48,3l48,43xe">
                  <v:path o:connectlocs="141605,144835;132754,154940;8850,154940;0,144835;0,10104;8850,0;132754,0;141605,10104;141605,144835" o:connectangles="0,0,0,0,0,0,0,0,0"/>
                  <v:fill on="t" focussize="0,0"/>
                  <v:stroke on="f"/>
                  <v:imagedata o:title=""/>
                  <o:lock v:ext="edit" aspectratio="f"/>
                </v:shape>
                <v:shape id="Freeform 47" o:spid="_x0000_s1026" o:spt="100" style="position:absolute;left:70485;top:84455;height:91440;width:121285;" fillcolor="#FFFFFF" filled="t" stroked="f" coordsize="41,27" o:gfxdata="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AnlVGLaAAAACgEAAA8AAAAAAAAAAQAgAAAAIgAAAGRycy9k&#10;b3ducmV2LnhtbFBLAQIUABQAAAAIAIdO4kB4x312HgUAAE8UAAAOAAAAAAAAAAEAIAAAACkBAABk&#10;cnMvZTJvRG9jLnhtbFBLBQYAAAAABgAGAFkBAAC5CAAAAAA=&#10;" path="m15,21c14,22,12,22,11,22c3,22,0,16,0,11c0,6,3,0,11,0c18,0,22,4,22,11c22,15,19,19,17,20c23,23,23,23,23,23c29,26,33,26,34,26c36,26,38,26,40,25c40,25,40,25,40,25c41,25,41,25,41,25c40,25,40,25,40,25c39,26,35,27,31,27c27,27,24,26,20,24c15,21,15,21,15,21m18,11c18,5,14,1,10,1c7,1,3,4,3,10c3,17,7,20,12,20c14,20,18,19,18,11xe">
                  <v:path o:connectlocs="44372,71120;32539,74506;0,37253;32539,0;65079,37253;50288,67733;68037,77893;100577,88053;118326,84666;118326,84666;121285,84666;118326,84666;91703,91440;59163,81280;44372,71120;53247,37253;29581,3386;8874,33866;35498,67733;53247,37253" o:connectangles="0,0,0,0,0,0,0,0,0,0,0,0,0,0,0,0,0,0,0,0"/>
                  <v:fill on="t" focussize="0,0"/>
                  <v:stroke on="f"/>
                  <v:imagedata o:title=""/>
                  <o:lock v:ext="edit" aspectratio="f"/>
                </v:shape>
                <v:shape id="Freeform 48" o:spid="_x0000_s1026" o:spt="100" style="position:absolute;left:147320;top:84455;height:74295;width:35560;" fillcolor="#FFFFFF" filled="t" stroked="f" coordsize="12,22" o:gfxdata="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xNCts9oAAAAKAQAADwAAAAAAAAABACAAAAAiAAAAZHJzL2Rvd25yZXYueG1s&#10;UEsBAhQAFAAAAAgAh07iQCM2Hc+GBQAA6hgAAA4AAAAAAAAAAQAgAAAAKQEAAGRycy9lMm9Eb2Mu&#10;eG1sUEsFBgAAAAAGAAYAWQEAACEJAAAAAA==&#10;" path="m1,21c0,21,0,21,0,20c0,19,0,17,1,17c1,16,1,16,1,16c1,16,1,16,1,16c1,17,1,17,1,18c2,20,4,21,5,21c8,21,9,19,9,17c9,16,9,15,6,13c5,12,5,12,5,12c2,10,1,8,1,5c1,2,4,0,7,0c9,0,10,0,11,1c11,1,11,1,11,1c11,1,11,2,11,4c11,5,11,5,11,5c11,5,11,5,11,5c11,4,11,3,10,3c10,2,9,1,7,1c5,1,4,3,4,4c4,5,4,6,7,8c7,9,7,9,7,9c11,11,12,13,12,16c12,17,11,19,9,21c8,22,6,22,5,22c3,22,2,22,1,21xe">
                  <v:path o:connectlocs="2963,70917;0,67540;2963,57409;2963,54032;2963,54032;2963,60786;14816,70917;26670,57409;17780,43901;14816,40524;2963,16885;20743,0;32596,3377;32596,3377;32596,13508;32596,16885;32596,16885;29633,10131;20743,3377;11853,13508;20743,27016;20743,30393;35560,54032;26670,70917;14816,74295;2963,70917" o:connectangles="0,0,0,0,0,0,0,0,0,0,0,0,0,0,0,0,0,0,0,0,0,0,0,0,0,0"/>
                  <v:fill on="t" focussize="0,0"/>
                  <v:stroke on="f"/>
                  <v:imagedata o:title=""/>
                  <o:lock v:ext="edit" aspectratio="f"/>
                </v:shape>
                <v:shape id="Oval 49" o:spid="_x0000_s1026" o:spt="3" type="#_x0000_t3" style="position:absolute;left:70485;top:205740;height:6985;width:118110;"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qT1ztcAAAAKAQAADwAAAAAAAAABACAAAAAiAAAAZHJzL2Rvd25y&#10;ZXYueG1sUEsBAhQAFAAAAAgAh07iQEKyPEn/AQAA4QMAAA4AAAAAAAAAAQAgAAAAJgEAAGRycy9l&#10;Mm9Eb2MueG1sUEsFBgAAAAAGAAYAWQEAAJcFAAAAAA==&#10;">
                  <v:fill on="t" focussize="0,0"/>
                  <v:stroke on="f"/>
                  <v:imagedata o:title=""/>
                  <o:lock v:ext="edit" aspectratio="f"/>
                </v:shape>
                <v:shape id="Freeform 50" o:spid="_x0000_s1026" o:spt="100" style="position:absolute;left:55880;top:259715;height:47625;width:38735;" fillcolor="#FFFFFF" filled="t" stroked="f" coordsize="13,14" o:gfxdata="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" path="m3,8c3,13,3,13,3,13c5,13,5,13,5,13c5,14,5,14,5,14c0,14,0,14,0,14c0,13,0,13,0,13c1,13,1,13,1,13c1,1,1,1,1,1c0,1,0,1,0,1c0,0,0,0,0,0c6,0,6,0,6,0c7,0,7,0,8,0c9,1,9,1,9,1c10,2,10,2,10,2c10,3,11,3,11,4c11,4,10,5,10,5c10,6,10,6,10,6c9,7,9,7,9,7c8,7,8,7,8,8c11,13,11,13,11,13c13,13,13,13,13,13c13,14,13,14,13,14c10,14,10,14,10,14c6,8,6,8,6,8l3,8xm9,4c9,3,8,3,8,3c8,2,8,2,8,2c7,2,7,1,7,1c6,1,6,1,5,1c3,1,3,1,3,1c3,7,3,7,3,7c5,7,5,7,5,7c6,7,6,7,7,7c7,7,8,6,8,6c8,6,8,6,8,5c8,5,9,4,9,4xe">
                  <v:path o:connectlocs="8938,27214;8938,44223;14898,44223;14898,47625;0,47625;0,44223;2979,44223;2979,3401;0,3401;0,0;17877,0;23836,0;26816,3401;29796,6803;32775,13607;29796,17008;29796,20410;26816,23812;23836,27214;32775,44223;38735,44223;38735,47625;29796,47625;17877,27214;8938,27214;26816,13607;23836,10205;23836,6803;20857,3401;14898,3401;8938,3401;8938,23812;14898,23812;20857,23812;23836,20410;23836,17008;26816,13607" o:connectangles="0,0,0,0,0,0,0,0,0,0,0,0,0,0,0,0,0,0,0,0,0,0,0,0,0,0,0,0,0,0,0,0,0,0,0,0,0"/>
                  <v:fill on="t" focussize="0,0"/>
                  <v:stroke on="f"/>
                  <v:imagedata o:title=""/>
                  <o:lock v:ext="edit" aspectratio="f"/>
                </v:shape>
                <v:shape id="Freeform 51" o:spid="_x0000_s1026" o:spt="100" style="position:absolute;left:97155;top:259715;height:47625;width:41275;" fillcolor="#FFFFFF" filled="t" stroked="f" coordsize="65,75" o:gfxdata="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hf3PGtkAAAAKAQAADwAAAAAA&#10;AAABACAAAAAiAAAAZHJzL2Rvd25yZXYueG1sUEsBAhQAFAAAAAgAh07iQIoOolSFBAAAOBEAAA4A&#10;AAAAAAAAAQAgAAAAKAEAAGRycy9lMm9Eb2MueG1sUEsFBgAAAAAGAAYAWQEAAB8IAAAAAA==&#10;" path="m19,70l19,75,0,75,0,70,5,70,28,0,37,0,61,70,65,70,65,75,42,75,42,70,47,70,42,48,19,48,10,70,19,70xm28,11l19,43,42,43,28,11xe">
                  <v:path o:connectlocs="12065,44450;12065,47625;0,47625;0,44450;3175,44450;17780,0;23495,0;38735,44450;41275,44450;41275,47625;26670,47625;26670,44450;29845,44450;26670,30480;12065,30480;6350,44450;12065,44450;17780,6985;12065,27305;26670,27305;17780,6985" o:connectangles="0,0,0,0,0,0,0,0,0,0,0,0,0,0,0,0,0,0,0,0,0"/>
                  <v:fill on="t" focussize="0,0"/>
                  <v:stroke on="f"/>
                  <v:imagedata o:title=""/>
                  <o:lock v:ext="edit" aspectratio="f"/>
                </v:shape>
                <v:shape id="Freeform 52" o:spid="_x0000_s1026" o:spt="100" style="position:absolute;left:135890;top:259715;height:47625;width:34925;" fillcolor="#FFFFFF" filled="t" stroked="f" coordsize="12,14" o:gfxdata="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" path="m3,14c3,13,3,13,3,13c5,13,5,13,5,13c5,1,5,1,5,1c4,1,4,1,4,1c4,1,3,1,2,1c2,1,1,1,1,1c1,3,1,3,1,3c0,3,0,3,0,3c0,0,0,0,0,0c12,0,12,0,12,0c12,3,12,3,12,3c11,3,11,3,11,3c11,1,11,1,11,1c10,1,10,1,10,1c10,1,10,1,10,1c9,1,9,1,9,1c8,1,8,1,7,1c7,1,7,1,7,1c7,13,7,13,7,13c9,13,9,13,9,13c9,14,9,14,9,14l3,14xe">
                  <v:path o:connectlocs="8731,47625;8731,44223;14552,44223;14552,3401;11641,3401;5820,3401;2910,3401;2910,10205;0,10205;0,0;34925,0;34925,10205;32014,10205;32014,3401;29104,3401;29104,3401;26193,3401;20372,3401;20372,3401;20372,44223;26193,44223;26193,47625;8731,47625" o:connectangles="0,0,0,0,0,0,0,0,0,0,0,0,0,0,0,0,0,0,0,0,0,0,0"/>
                  <v:fill on="t" focussize="0,0"/>
                  <v:stroke on="f"/>
                  <v:imagedata o:title=""/>
                  <o:lock v:ext="edit" aspectratio="f"/>
                </v:shape>
                <v:shape id="Freeform 53" o:spid="_x0000_s1026" o:spt="100" style="position:absolute;left:17399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" path="m0,13c2,13,2,13,2,13c2,1,2,1,2,1c0,1,0,1,0,1c0,0,0,0,0,0c11,0,11,0,11,0c11,3,11,3,11,3c10,3,10,3,10,3c10,1,10,1,10,1c9,1,9,1,9,1c8,1,8,1,8,1c7,1,7,1,7,1c6,1,6,1,6,1c4,1,4,1,4,1c4,6,4,6,4,6c8,6,8,6,8,6c8,5,8,5,8,5c9,5,9,5,9,5c9,9,9,9,9,9c8,9,8,9,8,9c8,7,8,7,8,7c4,7,4,7,4,7c4,13,4,13,4,13c7,13,7,13,7,13c7,13,8,13,8,13c8,13,9,13,9,13c10,13,10,13,10,13c10,13,10,13,10,13c11,10,11,10,11,10c11,10,11,10,11,10c11,14,11,14,11,14c0,14,0,14,0,14l0,13xe">
                  <v:path o:connectlocs="0,44223;5888,44223;5888,3401;0,3401;0,0;32385,0;32385,10205;29440,10205;29440,3401;26496,3401;23552,3401;20608,3401;17664,3401;11776,3401;11776,20410;23552,20410;23552,17008;26496,17008;26496,30616;23552,30616;23552,23812;11776,23812;11776,44223;20608,44223;23552,44223;26496,44223;29440,44223;29440,44223;32385,34017;32385,34017;32385,47625;0,47625;0,44223" o:connectangles="0,0,0,0,0,0,0,0,0,0,0,0,0,0,0,0,0,0,0,0,0,0,0,0,0,0,0,0,0,0,0,0,0"/>
                  <v:fill on="t" focussize="0,0"/>
                  <v:stroke on="f"/>
                  <v:imagedata o:title=""/>
                  <o:lock v:ext="edit" aspectratio="f"/>
                </v:shape>
                <v:shape id="Freeform 54" o:spid="_x0000_s1026" o:spt="100" style="position:absolute;left:215265;top:259715;height:47625;width:38100;" fillcolor="#FFFFFF" filled="t" stroked="f" coordsize="13,14" o:gfxdata="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" path="m6,0c7,0,8,0,9,1c10,1,10,1,11,2c12,2,12,3,13,4c13,5,13,6,13,7c13,8,13,9,13,10c12,11,12,11,11,12c11,13,10,13,9,13c8,14,7,14,6,14c6,14,5,14,5,14c4,14,4,14,4,14c3,14,3,14,2,14c2,14,2,14,1,14c0,14,0,14,0,14c0,13,0,13,0,13c1,13,1,13,1,13c1,1,1,1,1,1c0,1,0,1,0,1c0,0,0,0,0,0l6,0xm11,7c11,6,11,5,11,4c10,4,10,3,9,3c9,2,8,2,8,1c7,1,6,1,5,1c3,1,3,1,3,1c3,13,3,13,3,13c4,13,4,13,4,13c5,13,5,13,5,13c5,13,5,13,5,13c6,13,6,13,6,13c7,13,8,13,8,12c9,12,9,12,10,11c10,11,11,10,11,9c11,9,11,8,11,7xe">
                  <v:path o:connectlocs="17584,0;26376,3401;32238,6803;38100,13607;38100,23812;38100,34017;32238,40821;26376,44223;17584,47625;14653,47625;11723,47625;5861,47625;2930,47625;0,47625;0,44223;2930,44223;2930,3401;0,3401;0,0;17584,0;32238,23812;32238,13607;26376,10205;23446,3401;14653,3401;8792,3401;8792,44223;11723,44223;14653,44223;14653,44223;17584,44223;23446,40821;29307,37419;32238,30616;32238,23812" o:connectangles="0,0,0,0,0,0,0,0,0,0,0,0,0,0,0,0,0,0,0,0,0,0,0,0,0,0,0,0,0,0,0,0,0,0,0"/>
                  <v:fill on="t" focussize="0,0"/>
                  <v:stroke on="f"/>
                  <v:imagedata o:title=""/>
                  <o:lock v:ext="edit" aspectratio="f"/>
                </v:shape>
                <v:shape id="Freeform 55" o:spid="_x0000_s1026" o:spt="100" style="position:absolute;left:276860;top:259715;height:47625;width:29845;" fillcolor="#FFFFFF" filled="t" stroked="f" coordsize="47,75" o:gfxdata="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Ac0+4U2gAAAAoBAAAPAAAAAAAA&#10;AAEAIAAAACIAAABkcnMvZG93bnJldi54bWxQSwECFAAUAAAACACHTuJAde5GqLwEAACdFAAADgAA&#10;AAAAAAABACAAAAApAQAAZHJzL2Uyb0RvYy54bWxQSwUGAAAAAAYABgBZAQAAVwgAAAAA&#10;" path="m19,43l19,70,28,70,28,75,0,75,0,70,10,70,10,6,0,6,0,0,47,0,47,16,42,16,42,6,38,6,33,6,28,6,28,6,19,6,19,38,38,38,38,27,38,27,38,48,38,48,38,43,19,43xe">
                  <v:path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fill on="t" focussize="0,0"/>
                  <v:stroke on="f"/>
                  <v:imagedata o:title=""/>
                  <o:lock v:ext="edit" aspectratio="f"/>
                </v:shape>
                <v:shape id="Freeform 56" o:spid="_x0000_s1026" o:spt="100" style="position:absolute;left:312420;top:259715;height:47625;width:38735;" fillcolor="#FFFFFF" filled="t" stroked="f" coordsize="13,14" o:gfxdata="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" path="m0,7c0,6,0,5,1,4c1,3,1,2,2,2c2,1,3,1,4,0c5,0,6,0,7,0c8,0,9,0,10,0c10,1,11,1,12,2c12,2,13,3,13,4c13,5,13,6,13,7c13,8,13,9,13,10c13,11,12,12,12,12c11,13,10,13,10,14c9,14,8,14,7,14c6,14,5,14,4,14c3,13,2,13,2,12c1,12,1,11,1,10c0,9,0,8,0,7xm2,7c2,8,2,9,2,10c3,10,3,11,3,11c4,12,4,12,5,13c5,13,6,13,7,13c8,13,8,13,9,13c10,12,10,12,10,11c11,11,11,10,11,10c11,9,11,8,11,7c11,6,11,5,11,4c11,4,11,3,10,3c10,2,10,2,9,1c8,1,8,1,7,1c6,1,5,1,5,1c4,2,4,2,3,3c3,3,3,4,2,4c2,5,2,6,2,7xe">
                  <v:path o:connectlocs="0,23812;2979,13607;5959,6803;11918,0;20857,0;29796,0;35755,6803;38735,13607;38735,23812;38735,34017;35755,40821;29796,47625;20857,47625;11918,47625;5959,40821;2979,34017;0,23812;5959,23812;5959,34017;8938,37419;14898,44223;20857,44223;26816,44223;29796,37419;32775,34017;32775,23812;32775,13607;29796,10205;26816,3401;20857,3401;14898,3401;8938,10205;5959,13607;5959,23812" o:connectangles="0,0,0,0,0,0,0,0,0,0,0,0,0,0,0,0,0,0,0,0,0,0,0,0,0,0,0,0,0,0,0,0,0,0"/>
                  <v:fill on="t" focussize="0,0"/>
                  <v:stroke on="f"/>
                  <v:imagedata o:title=""/>
                  <o:lock v:ext="edit" aspectratio="f"/>
                </v:shape>
                <v:shape id="Freeform 57" o:spid="_x0000_s1026" o:spt="100" style="position:absolute;left:356870;top:259715;height:47625;width:41275;" fillcolor="#FFFFFF" filled="t" stroked="f" coordsize="14,14" o:gfxdata="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" path="m4,8c4,13,4,13,4,13c6,13,6,13,6,13c6,14,6,14,6,14c1,14,1,14,1,14c1,13,1,13,1,13c2,13,2,13,2,13c2,1,2,1,2,1c0,1,0,1,0,1c0,0,0,0,0,0c6,0,6,0,6,0c7,0,8,0,9,0c9,1,10,1,10,1c10,2,11,2,11,2c11,3,11,3,11,4c11,4,11,5,11,5c11,6,11,6,10,6c9,7,9,7,9,7c9,7,9,7,8,8c12,13,12,13,12,13c14,13,14,13,14,13c14,14,14,14,14,14c10,14,10,14,10,14c6,8,6,8,6,8l4,8xm9,4c9,3,9,3,9,3c8,2,8,2,8,2c8,2,8,1,7,1c7,1,6,1,6,1c4,1,4,1,4,1c4,7,4,7,4,7c6,7,6,7,6,7c6,7,7,7,7,7c8,7,8,6,8,6c9,6,9,6,9,5c9,5,9,4,9,4xe">
                  <v:path o:connectlocs="11792,27214;11792,44223;17689,44223;17689,47625;2948,47625;2948,44223;5896,44223;5896,3401;0,3401;0,0;17689,0;26533,0;29482,3401;32430,6803;32430,13607;32430,17008;29482,20410;26533,23812;23585,27214;35378,44223;41275,44223;41275,47625;29482,47625;17689,27214;11792,27214;26533,13607;26533,10205;23585,6803;20637,3401;17689,3401;11792,3401;11792,23812;17689,23812;20637,23812;23585,20410;26533,17008;26533,13607" o:connectangles="0,0,0,0,0,0,0,0,0,0,0,0,0,0,0,0,0,0,0,0,0,0,0,0,0,0,0,0,0,0,0,0,0,0,0,0,0"/>
                  <v:fill on="t" focussize="0,0"/>
                  <v:stroke on="f"/>
                  <v:imagedata o:title=""/>
                  <o:lock v:ext="edit" aspectratio="f"/>
                </v:shape>
                <v:shape id="Freeform 58" o:spid="_x0000_s1026" o:spt="100" style="position:absolute;left:415925;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" path="m0,13c2,13,2,13,2,13c2,1,2,1,2,1c0,1,0,1,0,1c0,0,0,0,0,0c11,0,11,0,11,0c11,3,11,3,11,3c10,3,10,3,10,3c10,1,10,1,10,1c9,1,9,1,9,1c8,1,8,1,8,1c7,1,7,1,7,1c6,1,6,1,6,1c4,1,4,1,4,1c4,6,4,6,4,6c8,6,8,6,8,6c8,5,8,5,8,5c9,5,9,5,9,5c9,9,9,9,9,9c8,9,8,9,8,9c8,7,8,7,8,7c4,7,4,7,4,7c4,13,4,13,4,13c7,13,7,13,7,13c7,13,8,13,8,13c8,13,9,13,9,13c10,13,10,13,10,13c10,13,10,13,10,13c11,10,11,10,11,10c11,10,11,10,11,10c11,14,11,14,11,14c0,14,0,14,0,14l0,13xe">
                  <v:path o:connectlocs="0,44223;5888,44223;5888,3401;0,3401;0,0;32385,0;32385,10205;29440,10205;29440,3401;26496,3401;23552,3401;20608,3401;17664,3401;11776,3401;11776,20410;23552,20410;23552,17008;26496,17008;26496,30616;23552,30616;23552,23812;11776,23812;11776,44223;20608,44223;23552,44223;26496,44223;29440,44223;29440,44223;32385,34017;32385,34017;32385,47625;0,47625;0,44223" o:connectangles="0,0,0,0,0,0,0,0,0,0,0,0,0,0,0,0,0,0,0,0,0,0,0,0,0,0,0,0,0,0,0,0,0"/>
                  <v:fill on="t" focussize="0,0"/>
                  <v:stroke on="f"/>
                  <v:imagedata o:title=""/>
                  <o:lock v:ext="edit" aspectratio="f"/>
                </v:shape>
                <v:shape id="Freeform 59" o:spid="_x0000_s1026" o:spt="100" style="position:absolute;left:457200;top:259715;height:47625;width:41275;" fillcolor="#FFFFFF" filled="t" stroked="f" coordsize="65,75" o:gfxdata="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" path="m9,70l18,70,18,75,0,75,0,70,4,70,28,38,9,6,0,6,0,0,28,0,28,6,18,6,32,27,46,6,37,6,37,0,60,0,60,6,51,6,32,32,55,70,65,70,65,75,37,75,37,70,46,70,28,43,9,70xe">
                  <v:path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fill on="t" focussize="0,0"/>
                  <v:stroke on="f"/>
                  <v:imagedata o:title=""/>
                  <o:lock v:ext="edit" aspectratio="f"/>
                </v:shape>
                <v:shape id="Freeform 60" o:spid="_x0000_s1026" o:spt="100" style="position:absolute;left:501015;top:259715;height:47625;width:35560;" fillcolor="#FFFFFF" filled="t" stroked="f" coordsize="12,14" o:gfxdata="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" path="m7,14c6,14,5,14,4,13c4,13,3,13,2,12c2,12,1,11,1,10c1,9,0,8,0,7c0,6,1,5,1,4c1,3,2,2,2,2c3,1,4,1,4,1c5,0,6,0,7,0c8,0,8,0,9,0c9,0,9,0,10,0c10,0,11,0,11,0c12,1,12,1,12,1c12,4,12,4,12,4c11,4,11,4,11,4c11,2,11,2,11,2c11,2,10,1,9,1c9,1,8,1,7,1c7,1,6,1,5,1c5,1,4,2,4,2c3,3,3,3,3,4c3,5,2,6,2,7c2,8,3,9,3,10c3,11,3,11,4,12c4,12,5,13,5,13c6,13,7,13,7,13c8,13,8,13,9,13c9,13,9,13,10,13c10,13,10,13,10,13c11,12,11,12,11,12c11,10,11,10,11,10c12,10,12,10,12,10c12,13,12,13,12,13c12,13,11,13,11,14c11,14,10,14,10,14c10,14,9,14,9,14c8,14,8,14,7,14xe">
                  <v:path o:connectlocs="20743,47625;11853,44223;5926,40821;2963,34017;0,23812;2963,13607;5926,6803;11853,3401;20743,0;26670,0;29633,0;32596,0;35560,3401;35560,13607;32596,13607;32596,6803;26670,3401;20743,3401;14816,3401;11853,6803;8890,13607;5926,23812;8890,34017;11853,40821;14816,44223;20743,44223;26670,44223;29633,44223;29633,44223;32596,40821;32596,34017;35560,34017;35560,44223;32596,47625;29633,47625;26670,47625;20743,47625" o:connectangles="0,0,0,0,0,0,0,0,0,0,0,0,0,0,0,0,0,0,0,0,0,0,0,0,0,0,0,0,0,0,0,0,0,0,0,0,0"/>
                  <v:fill on="t" focussize="0,0"/>
                  <v:stroke on="f"/>
                  <v:imagedata o:title=""/>
                  <o:lock v:ext="edit" aspectratio="f"/>
                </v:shape>
                <v:shape id="Freeform 61" o:spid="_x0000_s1026" o:spt="100" style="position:absolute;left:54229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LG+ZBNkAAAAKAQAADwAAAAAAAAABACAAAAAiAAAAZHJzL2Rvd25y&#10;ZXYueG1sUEsBAhQAFAAAAAgAh07iQAcRTz/GBQAARR4AAA4AAAAAAAAAAQAgAAAAKAEAAGRycy9l&#10;Mm9Eb2MueG1sUEsFBgAAAAAGAAYAWQEAAGAJAAAAAA==&#10;" path="m0,13c2,13,2,13,2,13c2,1,2,1,2,1c0,1,0,1,0,1c0,0,0,0,0,0c11,0,11,0,11,0c11,3,11,3,11,3c10,3,10,3,10,3c10,1,10,1,10,1c9,1,9,1,9,1c8,1,8,1,8,1c7,1,7,1,7,1c6,1,6,1,6,1c4,1,4,1,4,1c4,6,4,6,4,6c8,6,8,6,8,6c8,5,8,5,8,5c9,5,9,5,9,5c9,9,9,9,9,9c8,9,8,9,8,9c8,7,8,7,8,7c4,7,4,7,4,7c4,13,4,13,4,13c7,13,7,13,7,13c7,13,8,13,8,13c8,13,9,13,9,13c10,13,10,13,10,13c10,13,10,13,10,13c11,10,11,10,11,10c11,10,11,10,11,10c11,14,11,14,11,14c0,14,0,14,0,14l0,13xe">
                  <v:path o:connectlocs="0,44223;5888,44223;5888,3401;0,3401;0,0;32385,0;32385,10205;29440,10205;29440,3401;26496,3401;23552,3401;20608,3401;17664,3401;11776,3401;11776,20410;23552,20410;23552,17008;26496,17008;26496,30616;23552,30616;23552,23812;11776,23812;11776,44223;20608,44223;23552,44223;26496,44223;29440,44223;29440,44223;32385,34017;32385,34017;32385,47625;0,47625;0,44223" o:connectangles="0,0,0,0,0,0,0,0,0,0,0,0,0,0,0,0,0,0,0,0,0,0,0,0,0,0,0,0,0,0,0,0,0"/>
                  <v:fill on="t" focussize="0,0"/>
                  <v:stroke on="f"/>
                  <v:imagedata o:title=""/>
                  <o:lock v:ext="edit" aspectratio="f"/>
                </v:shape>
                <v:shape id="Freeform 62" o:spid="_x0000_s1026" o:spt="100" style="position:absolute;left:583565;top:259715;height:47625;width:29845;" fillcolor="#FFFFFF" filled="t" stroked="f" coordsize="10,14" o:gfxdata="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Ds+jbU2gAAAAoBAAAPAAAAAAAAAAEAIAAAACIAAABkcnMvZG93&#10;bnJldi54bWxQSwECFAAUAAAACACHTuJA4sU6FzgEAAB1EQAADgAAAAAAAAABACAAAAApAQAAZHJz&#10;L2Uyb0RvYy54bWxQSwUGAAAAAAYABgBZAQAA0wcAAAAA&#10;" path="m5,1c3,1,3,1,3,1c3,13,3,13,3,13c6,13,6,13,6,13c7,13,7,13,8,13c9,13,9,13,9,13c10,10,10,10,10,10c10,10,10,10,10,10c10,14,10,14,10,14c0,14,0,14,0,14c0,13,0,13,0,13c1,13,1,13,1,13c1,1,1,1,1,1c0,1,0,1,0,1c0,0,0,0,0,0c5,0,5,0,5,0l5,1xe">
                  <v:path o:connectlocs="14922,3401;8953,3401;8953,44223;17907,44223;23876,44223;26860,44223;29845,34017;29845,34017;29845,47625;0,47625;0,44223;2984,44223;2984,3401;0,3401;0,0;14922,0;14922,3401" o:connectangles="0,0,0,0,0,0,0,0,0,0,0,0,0,0,0,0,0"/>
                  <v:fill on="t" focussize="0,0"/>
                  <v:stroke on="f"/>
                  <v:imagedata o:title=""/>
                  <o:lock v:ext="edit" aspectratio="f"/>
                </v:shape>
                <v:shape id="Freeform 63" o:spid="_x0000_s1026" o:spt="100" style="position:absolute;left:62230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CxvmQTZAAAACgEAAA8AAAAAAAAAAQAgAAAAIgAAAGRycy9k&#10;b3ducmV2LnhtbFBLAQIUABQAAAAIAIdO4kBpxXjWOwQAAHURAAAOAAAAAAAAAAEAIAAAACgBAABk&#10;cnMvZTJvRG9jLnhtbFBLBQYAAAAABgAGAFkBAADVBwAAAAA=&#10;" path="m6,1c3,1,3,1,3,1c3,13,3,13,3,13c6,13,6,13,6,13c7,13,8,13,8,13c9,13,9,13,9,13c10,10,10,10,10,10c11,10,11,10,11,10c10,14,10,14,10,14c0,14,0,14,0,14c0,13,0,13,0,13c2,13,2,13,2,13c2,1,2,1,2,1c0,1,0,1,0,1c0,0,0,0,0,0c6,0,6,0,6,0l6,1xe">
                  <v:path o:connectlocs="17664,3401;8832,3401;8832,44223;17664,44223;23552,44223;26496,44223;29440,34017;32385,34017;29440,47625;0,47625;0,44223;5888,44223;5888,3401;0,3401;0,0;17664,0;17664,3401" o:connectangles="0,0,0,0,0,0,0,0,0,0,0,0,0,0,0,0,0"/>
                  <v:fill on="t" focussize="0,0"/>
                  <v:stroke on="f"/>
                  <v:imagedata o:title=""/>
                  <o:lock v:ext="edit" aspectratio="f"/>
                </v:shape>
                <v:shape id="Freeform 64" o:spid="_x0000_s1026" o:spt="100" style="position:absolute;left:66040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CxvmQTZAAAACgEAAA8AAAAAAAAAAQAgAAAAIgAAAGRycy9kb3ducmV2LnhtbFBL&#10;AQIUABQAAAAIAIdO4kBAeUVDvgUAADkeAAAOAAAAAAAAAAEAIAAAACgBAABkcnMvZTJvRG9jLnht&#10;bFBLBQYAAAAABgAGAFkBAABYCQAAAAA=&#10;" path="m0,13c2,13,2,13,2,13c2,1,2,1,2,1c0,1,0,1,0,1c0,0,0,0,0,0c10,0,10,0,10,0c10,3,10,3,10,3c9,3,9,3,9,3c9,1,9,1,9,1c8,1,8,1,8,1c7,1,7,1,7,1c7,1,7,1,7,1c6,1,6,1,6,1c4,1,4,1,4,1c4,6,4,6,4,6c7,6,7,6,7,6c8,5,8,5,8,5c8,5,8,5,8,5c8,9,8,9,8,9c8,9,8,9,8,9c7,7,7,7,7,7c4,7,4,7,4,7c4,13,4,13,4,13c6,13,6,13,6,13c7,13,7,13,8,13c8,13,8,13,9,13c9,13,9,13,9,13c10,13,10,13,10,13c10,10,10,10,10,10c11,10,11,10,11,10c11,14,11,14,11,14c0,14,0,14,0,14l0,13xe">
                  <v:path o:connectlocs="0,44223;5888,44223;5888,3401;0,3401;0,0;29440,0;29440,10205;26496,10205;26496,3401;23552,3401;20608,3401;20608,3401;17664,3401;11776,3401;11776,20410;20608,20410;23552,17008;23552,17008;23552,30616;23552,30616;20608,23812;11776,23812;11776,44223;17664,44223;23552,44223;26496,44223;26496,44223;29440,44223;29440,34017;32385,34017;32385,47625;0,47625;0,44223" o:connectangles="0,0,0,0,0,0,0,0,0,0,0,0,0,0,0,0,0,0,0,0,0,0,0,0,0,0,0,0,0,0,0,0,0"/>
                  <v:fill on="t" focussize="0,0"/>
                  <v:stroke on="f"/>
                  <v:imagedata o:title=""/>
                  <o:lock v:ext="edit" aspectratio="f"/>
                </v:shape>
                <v:shape id="Freeform 65" o:spid="_x0000_s1026" o:spt="100" style="position:absolute;left:698500;top:259715;height:47625;width:41275;" fillcolor="#FFFFFF" filled="t" stroked="f" coordsize="65,75" o:gfxdata="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Cdiki32gAAAAoBAAAPAAAA&#10;AAAAAAEAIAAAACIAAABkcnMvZG93bnJldi54bWxQSwECFAAUAAAACACHTuJAahQJz00EAADtEAAA&#10;DgAAAAAAAAABACAAAAApAQAAZHJzL2Uyb0RvYy54bWxQSwUGAAAAAAYABgBZAQAA6AcAAAAA&#10;" path="m51,6l42,6,42,0,65,0,65,6,56,6,56,75,51,75,14,11,14,70,24,70,24,75,0,75,0,70,10,70,10,6,0,6,0,0,19,0,51,54,51,6xe">
                  <v:path o:connectlocs="32385,3810;26670,3810;26670,0;41275,0;41275,3810;35560,3810;35560,47625;32385,47625;8890,6985;8890,44450;15240,44450;15240,47625;0,47625;0,44450;6350,44450;6350,3810;0,3810;0,0;12065,0;32385,34290;32385,3810" o:connectangles="0,0,0,0,0,0,0,0,0,0,0,0,0,0,0,0,0,0,0,0,0"/>
                  <v:fill on="t" focussize="0,0"/>
                  <v:stroke on="f"/>
                  <v:imagedata o:title=""/>
                  <o:lock v:ext="edit" aspectratio="f"/>
                </v:shape>
                <v:shape id="Freeform 66" o:spid="_x0000_s1026" o:spt="100" style="position:absolute;left:746125;top:259715;height:47625;width:34925;" fillcolor="#FFFFFF" filled="t" stroked="f" coordsize="12,14" o:gfxdata="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" path="m7,14c6,14,5,14,4,13c3,13,2,13,2,12c1,12,1,11,0,10c0,9,0,8,0,7c0,6,0,5,0,4c1,3,1,2,2,2c2,1,3,1,4,1c5,0,6,0,7,0c7,0,8,0,8,0c9,0,9,0,9,0c10,0,10,0,10,0c11,1,11,1,11,1c11,4,11,4,11,4c11,4,11,4,11,4c11,2,11,2,11,2c10,2,10,1,9,1c8,1,8,1,7,1c6,1,5,1,5,1c4,1,4,2,3,2c3,3,3,3,2,4c2,5,2,6,2,7c2,8,2,9,2,10c3,11,3,11,3,12c4,12,4,13,5,13c5,13,6,13,7,13c7,13,8,13,8,13c8,13,9,13,9,13c10,13,10,13,10,13c11,12,11,12,11,12c11,10,11,10,11,10c12,10,12,10,12,10c12,13,12,13,12,13c11,13,11,13,11,14c10,14,10,14,10,14c9,14,9,14,8,14c8,14,7,14,7,14xe">
                  <v:path o:connectlocs="20372,47625;11641,44223;5820,40821;0,34017;0,23812;0,13607;5820,6803;11641,3401;20372,0;23283,0;26193,0;29104,0;32014,3401;32014,13607;32014,13607;32014,6803;26193,3401;20372,3401;14552,3401;8731,6803;5820,13607;5820,23812;5820,34017;8731,40821;14552,44223;20372,44223;23283,44223;26193,44223;29104,44223;32014,40821;32014,34017;34925,34017;34925,44223;32014,47625;29104,47625;23283,47625;20372,47625" o:connectangles="0,0,0,0,0,0,0,0,0,0,0,0,0,0,0,0,0,0,0,0,0,0,0,0,0,0,0,0,0,0,0,0,0,0,0,0,0"/>
                  <v:fill on="t" focussize="0,0"/>
                  <v:stroke on="f"/>
                  <v:imagedata o:title=""/>
                  <o:lock v:ext="edit" aspectratio="f"/>
                </v:shape>
                <v:shape id="Freeform 67" o:spid="_x0000_s1026" o:spt="100" style="position:absolute;left:787400;top:259715;height:47625;width:32385;" fillcolor="#FFFFFF" filled="t" stroked="f" coordsize="11,14" o:gfxdata="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LG+ZBNkAAAAKAQAADwAAAAAAAAABACAAAAAiAAAAZHJzL2Rvd25yZXYueG1s&#10;UEsBAhQAFAAAAAgAh07iQM+v2nXABQAAOR4AAA4AAAAAAAAAAQAgAAAAKAEAAGRycy9lMm9Eb2Mu&#10;eG1sUEsFBgAAAAAGAAYAWQEAAFoJAAAAAA==&#10;" path="m0,13c2,13,2,13,2,13c2,1,2,1,2,1c0,1,0,1,0,1c0,0,0,0,0,0c10,0,10,0,10,0c10,3,10,3,10,3c9,3,9,3,9,3c9,1,9,1,9,1c8,1,8,1,8,1c7,1,7,1,7,1c7,1,7,1,7,1c6,1,6,1,6,1c4,1,4,1,4,1c4,6,4,6,4,6c7,6,7,6,7,6c8,5,8,5,8,5c8,5,8,5,8,5c8,9,8,9,8,9c8,9,8,9,8,9c7,7,7,7,7,7c4,7,4,7,4,7c4,13,4,13,4,13c6,13,6,13,6,13c7,13,7,13,8,13c8,13,8,13,9,13c9,13,9,13,9,13c10,13,10,13,10,13c10,10,10,10,10,10c11,10,11,10,11,10c11,14,11,14,11,14c0,14,0,14,0,14l0,13xe">
                  <v:path o:connectlocs="0,44223;5888,44223;5888,3401;0,3401;0,0;29440,0;29440,10205;26496,10205;26496,3401;23552,3401;20608,3401;20608,3401;17664,3401;11776,3401;11776,20410;20608,20410;23552,17008;23552,17008;23552,30616;23552,30616;20608,23812;11776,23812;11776,44223;17664,44223;23552,44223;26496,44223;26496,44223;29440,44223;29440,34017;32385,34017;32385,47625;0,47625;0,44223" o:connectangles="0,0,0,0,0,0,0,0,0,0,0,0,0,0,0,0,0,0,0,0,0,0,0,0,0,0,0,0,0,0,0,0,0"/>
                  <v:fill on="t" focussize="0,0"/>
                  <v:stroke on="f"/>
                  <v:imagedata o:title=""/>
                  <o:lock v:ext="edit" aspectratio="f"/>
                </v:shape>
                <v:shape id="Freeform 68" o:spid="_x0000_s1026" o:spt="100" style="position:absolute;left:247650;top:74295;height:148590;width:82550;" fillcolor="#FFFFFF" filled="t" stroked="f" coordsize="28,44" o:gfxdata="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" path="m0,32c2,32,2,32,2,32c3,38,3,38,3,38c4,39,4,39,5,39c6,40,7,40,7,41c8,41,9,41,10,42c11,42,12,42,13,42c15,42,16,42,17,41c19,41,20,40,20,39c21,39,22,38,22,37c23,36,23,34,23,33c23,32,22,30,22,29c21,28,20,27,19,27c18,26,17,25,16,25c14,24,13,24,11,23c10,23,9,22,7,22c6,21,5,20,4,20c2,19,2,17,1,16c0,15,0,13,0,11c0,9,0,8,1,6c2,5,3,4,4,3c5,2,7,1,8,1c10,0,12,0,15,0c17,0,19,0,21,0c23,1,24,1,26,1c26,10,26,10,26,10c24,10,24,10,24,10c23,5,23,5,23,5c22,4,21,4,19,3c18,3,16,3,15,3c13,3,12,3,11,3c9,3,8,4,8,5c7,5,6,6,6,7c6,7,5,8,5,9c5,11,6,12,6,13c7,14,8,14,9,15c10,16,11,16,13,17c14,17,15,18,17,18c18,19,20,19,21,20c22,21,24,21,25,22c26,23,27,25,27,26c28,27,28,29,28,31c28,33,28,35,27,37c27,38,26,40,25,41c23,42,22,43,20,44c18,44,16,44,13,44c12,44,11,44,9,44c8,44,7,44,6,44c5,44,4,43,3,43c2,43,1,42,0,42l0,32xe">
                  <v:path o:connectlocs="0,108065;5896,108065;8844,128327;14741,131704;20637,138458;29482,141835;38326,141835;50119,138458;58964,131704;64860,124950;67808,111442;64860,97934;56016,91180;47171,84426;32430,77672;20637,74295;11792,67540;2948,54032;0,37147;2948,20262;11792,10131;23585,3377;44223,0;61912,0;76653,3377;76653,33770;70757,33770;67808,16885;56016,10131;44223,10131;32430,10131;23585,16885;17689,23639;14741,30393;17689,43901;26533,50655;38326,57409;50119,60786;61912,67540;73705,74295;79601,87803;82550,104688;79601,124950;73705,138458;58964,148590;38326,148590;26533,148590;17689,148590;8844,145212;0,141835;0,108065" o:connectangles="0,0,0,0,0,0,0,0,0,0,0,0,0,0,0,0,0,0,0,0,0,0,0,0,0,0,0,0,0,0,0,0,0,0,0,0,0,0,0,0,0,0,0,0,0,0,0,0,0,0,0"/>
                  <v:fill on="t" focussize="0,0"/>
                  <v:stroke on="f"/>
                  <v:imagedata o:title=""/>
                  <o:lock v:ext="edit" aspectratio="f"/>
                </v:shape>
                <v:shape id="Freeform 69" o:spid="_x0000_s1026" o:spt="100" style="position:absolute;left:347980;top:74295;height:148590;width:111760;" fillcolor="#FFFFFF" filled="t" stroked="f" coordsize="38,44" o:gfxdata="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" path="m9,44c9,42,9,42,9,42c16,41,16,41,16,41c16,3,16,3,16,3c14,3,14,3,14,3c11,3,9,3,7,3c5,3,3,4,3,4c2,11,2,11,2,11c0,11,0,11,0,11c0,0,0,0,0,0c38,0,38,0,38,0c38,11,38,11,38,11c36,11,36,11,36,11c35,4,35,4,35,4c34,4,34,4,33,4c32,4,31,3,30,3c29,3,28,3,27,3c26,3,25,3,23,3c22,3,22,3,22,3c22,41,22,41,22,41c29,42,29,42,29,42c29,44,29,44,29,44l9,44xe">
                  <v:path o:connectlocs="26469,148590;26469,141835;47056,138458;47056,10131;41174,10131;20587,10131;8823,13508;5882,37147;0,37147;0,0;111760,0;111760,37147;105877,37147;102936,13508;97054,13508;88231,10131;79408,10131;67644,10131;64703,10131;64703,138458;85290,141835;85290,148590;26469,148590" o:connectangles="0,0,0,0,0,0,0,0,0,0,0,0,0,0,0,0,0,0,0,0,0,0,0"/>
                  <v:fill on="t" focussize="0,0"/>
                  <v:stroke on="f"/>
                  <v:imagedata o:title=""/>
                  <o:lock v:ext="edit" aspectratio="f"/>
                </v:shape>
                <v:shape id="Freeform 70" o:spid="_x0000_s1026" o:spt="100" style="position:absolute;left:448310;top:74295;height:148590;width:138430;" fillcolor="#FFFFFF" filled="t" stroked="f" coordsize="218,234" o:gfxdata="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" path="m69,223l69,234,0,234,0,223,23,218,93,0,120,0,195,218,218,223,218,234,134,234,134,223,162,218,139,154,60,154,42,218,69,223xm102,27l65,138,134,138,102,27xe">
                  <v:path o:connectlocs="43815,141605;43815,148590;0,148590;0,141605;14605,138430;59055,0;76200,0;123825,138430;138430,141605;138430,148590;85090,148590;85090,141605;102870,138430;88265,97790;38100,97790;26670,138430;43815,141605;64770,17145;41275,87630;85090,87630;64770,17145" o:connectangles="0,0,0,0,0,0,0,0,0,0,0,0,0,0,0,0,0,0,0,0,0"/>
                  <v:fill on="t" focussize="0,0"/>
                  <v:stroke on="f"/>
                  <v:imagedata o:title=""/>
                  <o:lock v:ext="edit" aspectratio="f"/>
                </v:shape>
                <v:shape id="Freeform 71" o:spid="_x0000_s1026" o:spt="100" style="position:absolute;left:592455;top:74295;height:148590;width:127000;" fillcolor="#FFFFFF" filled="t" stroked="f" coordsize="43,44" o:gfxdata="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" path="m12,25c12,41,12,41,12,41c19,42,19,42,19,42c19,44,19,44,19,44c1,44,1,44,1,44c1,42,1,42,1,42c6,41,6,41,6,41c6,3,6,3,6,3c0,2,0,2,0,2c0,0,0,0,0,0c19,0,19,0,19,0c22,0,25,1,27,1c29,2,31,3,32,4c33,5,34,6,34,7c35,9,35,10,35,12c35,14,35,15,34,16c34,18,33,19,33,20c32,21,31,22,30,22c29,23,27,24,26,24c38,41,38,41,38,41c43,42,43,42,43,42c43,44,43,44,43,44c32,44,32,44,32,44c20,25,20,25,20,25l12,25xm29,12c29,11,29,9,28,8c28,7,27,6,26,5c25,5,24,4,23,4c21,3,20,3,18,3c12,3,12,3,12,3c12,22,12,22,12,22c18,22,18,22,18,22c20,22,22,22,23,21c24,21,26,20,26,20c27,19,28,18,28,17c29,16,29,14,29,12xe">
                  <v:path o:connectlocs="35441,84426;35441,138458;56116,141835;56116,148590;2953,148590;2953,141835;17720,138458;17720,10131;0,6754;0,0;56116,0;79744,3377;94511,13508;100418,23639;103372,40524;100418,54032;97465,67540;88604,74295;76790,81049;112232,138458;127000,141835;127000,148590;94511,148590;59069,84426;35441,84426;85651,40524;82697,27016;76790,16885;67930,13508;53162,10131;35441,10131;35441,74295;53162,74295;67930,70917;76790,67540;82697,57409;85651,40524" o:connectangles="0,0,0,0,0,0,0,0,0,0,0,0,0,0,0,0,0,0,0,0,0,0,0,0,0,0,0,0,0,0,0,0,0,0,0,0,0"/>
                  <v:fill on="t" focussize="0,0"/>
                  <v:stroke on="f"/>
                  <v:imagedata o:title=""/>
                  <o:lock v:ext="edit" aspectratio="f"/>
                </v:shape>
                <v:shape id="Freeform 72" o:spid="_x0000_s1026" o:spt="100" style="position:absolute;left:730885;top:74295;height:148590;width:85725;" fillcolor="#FFFFFF" filled="t" stroked="f" coordsize="29,44" o:gfxdata="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" path="m0,32c2,32,2,32,2,32c4,38,4,38,4,38c4,39,5,39,5,39c6,40,7,40,8,41c9,41,10,41,11,42c12,42,13,42,14,42c15,42,17,42,18,41c19,41,20,40,21,39c22,39,22,38,23,37c23,36,23,34,23,33c23,32,23,30,22,29c21,28,21,27,20,27c18,26,17,25,16,25c15,24,13,24,12,23c10,23,9,22,8,22c6,21,5,20,4,20c3,19,2,17,1,16c1,15,0,13,0,11c0,9,1,8,1,6c2,5,3,4,4,3c5,2,7,1,9,1c11,0,13,0,15,0c17,0,19,0,21,0c23,1,25,1,26,1c26,10,26,10,26,10c24,10,24,10,24,10c23,5,23,5,23,5c22,4,21,4,20,3c18,3,17,3,15,3c13,3,12,3,11,3c10,3,9,4,8,5c7,5,7,6,6,7c6,7,6,8,6,9c6,11,6,12,7,13c7,14,8,14,9,15c10,16,12,16,13,17c14,17,16,18,17,18c19,19,20,19,21,20c23,21,24,21,25,22c26,23,27,25,28,26c28,27,29,29,29,31c29,33,28,35,28,37c27,38,26,40,25,41c24,42,22,43,20,44c18,44,16,44,14,44c12,44,11,44,10,44c8,44,7,44,6,44c5,44,4,43,3,43c2,43,1,42,0,42l0,32xe">
                  <v:path o:connectlocs="0,108065;5912,108065;11824,128327;14780,131704;23648,138458;32516,141835;41384,141835;53208,138458;62076,131704;67988,124950;67988,111442;65032,97934;59120,91180;47296,84426;35472,77672;23648,74295;11824,67540;2956,54032;0,37147;2956,20262;11824,10131;26604,3377;44340,0;62076,0;76856,3377;76856,33770;70944,33770;67988,16885;59120,10131;44340,10131;32516,10131;23648,16885;17736,23639;17736,30393;20692,43901;26604,50655;38428,57409;50252,60786;62076,67540;73900,74295;82768,87803;85725,104688;82768,124950;73900,138458;59120,148590;41384,148590;29560,148590;17736,148590;8868,145212;0,141835;0,108065" o:connectangles="0,0,0,0,0,0,0,0,0,0,0,0,0,0,0,0,0,0,0,0,0,0,0,0,0,0,0,0,0,0,0,0,0,0,0,0,0,0,0,0,0,0,0,0,0,0,0,0,0,0,0"/>
                  <v:fill on="t" focussize="0,0"/>
                  <v:stroke on="f"/>
                  <v:imagedata o:title=""/>
                  <o:lock v:ext="edit" aspectratio="f"/>
                </v:shape>
                <v:shape id="Freeform 73" o:spid="_x0000_s1026" o:spt="100" style="position:absolute;left:3175;top:445770;height:151765;width:866775;" fillcolor="#000000" filled="t" stroked="f" coordsize="294,45" o:gfxdata="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DeqKeM2QAAAAoBAAAPAAAAAAAAAAEAIAAAACIAAABkcnMvZG93bnJldi54bWxQ&#10;SwECFAAUAAAACACHTuJA/hm3aIUDAAAvCwAADgAAAAAAAAABACAAAAAoAQAAZHJzL2Uyb0RvYy54&#10;bWxQSwUGAAAAAAYABgBZAQAAHwcAAAAA&#10;" path="m294,31c294,39,288,45,280,45c14,45,14,45,14,45c6,45,0,39,0,31c0,15,0,15,0,15c0,7,6,0,14,0c280,0,280,0,280,0c288,0,294,7,294,15l294,31xe">
                  <v:path o:connectlocs="866775,104549;825500,151765;41275,151765;0,104549;0,50588;41275,0;825500,0;866775,50588;866775,104549" o:connectangles="0,0,0,0,0,0,0,0,0"/>
                  <v:fill on="t" focussize="0,0"/>
                  <v:stroke on="f"/>
                  <v:imagedata o:title=""/>
                  <o:lock v:ext="edit" aspectratio="f"/>
                </v:shape>
                <v:shape id="Freeform 74" o:spid="_x0000_s1026" o:spt="100" style="position:absolute;left:215265;top:462280;height:121920;width:106045;" fillcolor="#FAB030" filled="t" stroked="f" coordsize="36,36" o:gfxdata="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" path="m36,18c29,15,29,15,29,15c29,9,29,9,29,9c29,8,28,8,27,8c21,8,21,8,21,8c18,0,18,0,18,0c15,8,15,8,15,8c9,8,9,8,9,8c8,8,7,8,7,9c7,15,7,15,7,15c0,18,0,18,0,18c7,21,7,21,7,21c7,27,7,27,7,27c7,27,8,28,9,28c15,28,15,28,15,28c18,36,18,36,18,36c21,28,21,28,21,28c27,28,27,28,27,28c28,28,29,27,29,27c29,21,29,21,29,21l36,18xe">
                  <v:path o:connectlocs="106045,60960;85425,50800;85425,30480;79533,27093;61859,27093;53022,0;44185,27093;26511,27093;20619,30480;20619,50800;0,60960;20619,71120;20619,91440;26511,94826;44185,94826;53022,121920;61859,94826;79533,94826;85425,91440;85425,71120;106045,60960" o:connectangles="0,0,0,0,0,0,0,0,0,0,0,0,0,0,0,0,0,0,0,0,0"/>
                  <v:fill on="t" focussize="0,0"/>
                  <v:stroke on="f"/>
                  <v:imagedata o:title=""/>
                  <o:lock v:ext="edit" aspectratio="f"/>
                </v:shape>
                <v:shape id="Freeform 75" o:spid="_x0000_s1026" o:spt="100" style="position:absolute;left:241935;top:492760;height:43815;width:52705;" fillcolor="#FFFFFF" filled="t" stroked="f" coordsize="18,13" o:gfxdata="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GokIkTZAAAA&#10;CgEAAA8AAAAAAAAAAQAgAAAAIgAAAGRycy9kb3ducmV2LnhtbFBLAQIUABQAAAAIAIdO4kBF2z24&#10;AQUAAB0UAAAOAAAAAAAAAAEAIAAAACgBAABkcnMvZTJvRG9jLnhtbFBLBQYAAAAABgAGAFkBAACb&#10;CAAAAAA=&#10;" path="m7,10c6,10,6,10,5,10c1,10,0,7,0,5c0,3,1,0,5,0c8,0,10,2,10,5c10,7,9,9,8,9c10,10,10,10,10,10c13,12,15,12,15,12c16,12,17,12,18,11c18,11,18,11,18,11c18,12,18,12,18,12c18,12,18,12,18,12c17,12,16,13,14,13c12,13,11,12,9,11c7,10,7,10,7,10m8,5c8,2,6,1,5,1c3,1,2,2,2,5c2,8,3,9,5,9c6,9,8,9,8,5xe">
                  <v:path o:connectlocs="20496,33703;14640,33703;0,16851;14640,0;29280,16851;23424,30333;29280,33703;43920,40444;52705,37074;52705,37074;52705,40444;52705,40444;40992,43815;26352,37074;20496,33703;23424,16851;14640,3370;5856,16851;14640,30333;23424,16851" o:connectangles="0,0,0,0,0,0,0,0,0,0,0,0,0,0,0,0,0,0,0,0"/>
                  <v:fill on="t" focussize="0,0"/>
                  <v:stroke on="f"/>
                  <v:imagedata o:title=""/>
                  <o:lock v:ext="edit" aspectratio="f"/>
                </v:shape>
                <v:shape id="Freeform 76" o:spid="_x0000_s1026" o:spt="100" style="position:absolute;left:276860;top:492760;height:33655;width:15240;" fillcolor="#FFFFFF" filled="t" stroked="f" coordsize="5,10" o:gfxdata="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" path="m0,10c0,9,0,9,0,9c0,9,0,8,0,8c0,7,0,7,0,7c0,8,0,8,0,8c0,8,0,8,0,8c1,9,1,10,2,10c3,10,4,9,4,8c4,8,4,7,3,6c2,6,2,6,2,6c1,5,0,4,0,3c0,1,1,0,3,0c4,0,4,1,5,1c5,1,5,1,5,1c5,1,5,1,5,2c5,3,5,3,5,3c4,2,4,2,4,2c4,2,4,2,4,2c4,1,4,1,3,1c2,1,1,2,1,2c1,3,2,3,3,4c3,4,3,4,3,4c4,5,5,6,5,7c5,8,5,9,4,10c3,10,3,10,2,10c1,10,1,10,0,10xe">
                  <v:path o:connectlocs="0,33655;0,30289;0,26924;0,23558;0,26924;0,26924;6096,33655;12192,26924;9144,20193;6096,20193;0,10096;9144,0;15240,3365;15240,3365;15240,6731;15240,10096;12192,6731;12192,6731;9144,3365;3048,6731;9144,13462;9144,13462;15240,23558;12192,33655;6096,33655;0,33655" o:connectangles="0,0,0,0,0,0,0,0,0,0,0,0,0,0,0,0,0,0,0,0,0,0,0,0,0,0"/>
                  <v:fill on="t" focussize="0,0"/>
                  <v:stroke on="f"/>
                  <v:imagedata o:title=""/>
                  <o:lock v:ext="edit" aspectratio="f"/>
                </v:shape>
                <v:shape id="Oval 77" o:spid="_x0000_s1026" o:spt="3" type="#_x0000_t3" style="position:absolute;left:241935;top:546735;height:3810;width:52705;"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6k9c7XAAAACgEAAA8AAAAAAAAAAQAgAAAAIgAAAGRycy9k&#10;b3ducmV2LnhtbFBLAQIUABQAAAAIAIdO4kCr8C/HAwIAAOEDAAAOAAAAAAAAAAEAIAAAACYBAABk&#10;cnMvZTJvRG9jLnhtbFBLBQYAAAAABgAGAFkBAACbBQAAAAA=&#10;">
                  <v:fill on="t" focussize="0,0"/>
                  <v:stroke on="f"/>
                  <v:imagedata o:title=""/>
                  <o:lock v:ext="edit" aspectratio="f"/>
                </v:shape>
                <v:shape id="Freeform 78" o:spid="_x0000_s1026" o:spt="100" style="position:absolute;left:383540;top:462280;height:121920;width:106045;" fillcolor="#FAB030" filled="t" stroked="f" coordsize="36,36" o:gfxdata="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DoTY+02QAAAAoBAAAPAAAAAAAAAAEAIAAAACIAAABkcnMvZG93bnJldi54bWxQ&#10;SwECFAAUAAAACACHTuJAQQ5PvdsEAADXFAAADgAAAAAAAAABACAAAAAoAQAAZHJzL2Uyb0RvYy54&#10;bWxQSwUGAAAAAAYABgBZAQAAdQgAAAAA&#10;" path="m36,18c29,15,29,15,29,15c29,9,29,9,29,9c29,8,28,8,27,8c21,8,21,8,21,8c18,0,18,0,18,0c15,8,15,8,15,8c9,8,9,8,9,8c8,8,7,8,7,9c7,15,7,15,7,15c0,18,0,18,0,18c7,21,7,21,7,21c7,27,7,27,7,27c7,27,8,28,9,28c15,28,15,28,15,28c18,36,18,36,18,36c21,28,21,28,21,28c27,28,27,28,27,28c28,28,29,27,29,27c29,21,29,21,29,21l36,18xe">
                  <v:path o:connectlocs="106045,60960;85425,50800;85425,30480;79533,27093;61859,27093;53022,0;44185,27093;26511,27093;20619,30480;20619,50800;0,60960;20619,71120;20619,91440;26511,94826;44185,94826;53022,121920;61859,94826;79533,94826;85425,91440;85425,71120;106045,60960" o:connectangles="0,0,0,0,0,0,0,0,0,0,0,0,0,0,0,0,0,0,0,0,0"/>
                  <v:fill on="t" focussize="0,0"/>
                  <v:stroke on="f"/>
                  <v:imagedata o:title=""/>
                  <o:lock v:ext="edit" aspectratio="f"/>
                </v:shape>
                <v:shape id="Freeform 79" o:spid="_x0000_s1026" o:spt="100" style="position:absolute;left:409575;top:492760;height:43815;width:53340;" fillcolor="#FFFFFF" filled="t" stroked="f" coordsize="18,13" o:gfxdata="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" path="m7,10c6,10,6,10,5,10c1,10,0,7,0,5c0,3,1,0,5,0c8,0,10,2,10,5c10,7,9,9,8,9c10,10,10,10,10,10c13,12,15,12,15,12c16,12,17,12,18,11c18,11,18,11,18,11c18,12,18,12,18,12c18,12,18,12,18,12c17,12,16,13,14,13c12,13,11,12,9,11c7,10,7,10,7,10m8,5c8,2,6,1,5,1c3,1,2,2,2,5c2,8,4,9,5,9c6,9,8,9,8,5xe">
                  <v:path o:connectlocs="20743,33703;14816,33703;0,16851;14816,0;29633,16851;23706,30333;29633,33703;44450,40444;53340,37074;53340,37074;53340,40444;53340,40444;41486,43815;26670,37074;20743,33703;23706,16851;14816,3370;5926,16851;14816,30333;23706,16851" o:connectangles="0,0,0,0,0,0,0,0,0,0,0,0,0,0,0,0,0,0,0,0"/>
                  <v:fill on="t" focussize="0,0"/>
                  <v:stroke on="f"/>
                  <v:imagedata o:title=""/>
                  <o:lock v:ext="edit" aspectratio="f"/>
                </v:shape>
                <v:shape id="Freeform 80" o:spid="_x0000_s1026" o:spt="100" style="position:absolute;left:445135;top:492760;height:33655;width:14605;" fillcolor="#FFFFFF" filled="t" stroked="f" coordsize="5,10" o:gfxdata="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NwI3vaAAAACgEAAA8AAAAAAAAAAQAgAAAAIgAAAGRycy9kb3ducmV2LnhtbFBLAQIU&#10;ABQAAAAIAIdO4kBzQXnNSAUAAIsYAAAOAAAAAAAAAAEAIAAAACkBAABkcnMvZTJvRG9jLnhtbFBL&#10;BQYAAAAABgAGAFkBAADjCAAAAAA=&#10;" path="m0,10c0,9,0,9,0,9c0,9,0,8,0,8c0,7,0,7,0,7c0,8,0,8,0,8c0,8,0,8,0,8c1,9,1,10,2,10c3,10,4,9,4,8c4,8,4,7,3,6c2,6,2,6,2,6c1,5,0,4,0,3c0,1,1,0,3,0c4,0,4,1,5,1c5,1,5,1,5,1c5,1,5,1,5,2c5,3,5,3,5,3c5,2,5,2,5,2c4,2,4,2,4,2c4,1,4,1,3,1c2,1,1,2,1,2c1,3,2,3,3,4c3,4,3,4,3,4c5,5,5,6,5,7c5,8,5,9,4,10c3,10,3,10,2,10c1,10,1,10,0,10xe">
                  <v:path o:connectlocs="0,33655;0,30289;0,26924;0,23558;0,26924;0,26924;5842,33655;11684,26924;8763,20193;5842,20193;0,10096;8763,0;14605,3365;14605,3365;14605,6731;14605,10096;14605,6731;11684,6731;8763,3365;2921,6731;8763,13462;8763,13462;14605,23558;11684,33655;5842,33655;0,33655" o:connectangles="0,0,0,0,0,0,0,0,0,0,0,0,0,0,0,0,0,0,0,0,0,0,0,0,0,0"/>
                  <v:fill on="t" focussize="0,0"/>
                  <v:stroke on="f"/>
                  <v:imagedata o:title=""/>
                  <o:lock v:ext="edit" aspectratio="f"/>
                </v:shape>
                <v:shape id="Oval 81" o:spid="_x0000_s1026" o:spt="3" type="#_x0000_t3" style="position:absolute;left:409575;top:546735;height:3810;width:53340;"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6k9c7XAAAACgEAAA8AAAAAAAAAAQAgAAAAIgAAAGRycy9k&#10;b3ducmV2LnhtbFBLAQIUABQAAAAIAIdO4kAyF4W4AwIAAOEDAAAOAAAAAAAAAAEAIAAAACYBAABk&#10;cnMvZTJvRG9jLnhtbFBLBQYAAAAABgAGAFkBAACbBQAAAAA=&#10;">
                  <v:fill on="t" focussize="0,0"/>
                  <v:stroke on="f"/>
                  <v:imagedata o:title=""/>
                  <o:lock v:ext="edit" aspectratio="f"/>
                </v:shape>
                <v:shape id="Freeform 82" o:spid="_x0000_s1026" o:spt="100" style="position:absolute;left:551180;top:462280;height:121920;width:106045;" fillcolor="#FAB030" filled="t" stroked="f" coordsize="36,36" o:gfxdata="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" path="m36,18c29,15,29,15,29,15c29,9,29,9,29,9c29,8,28,8,28,8c21,8,21,8,21,8c18,0,18,0,18,0c15,8,15,8,15,8c9,8,9,8,9,8c8,8,7,8,7,9c7,15,7,15,7,15c0,18,0,18,0,18c7,21,7,21,7,21c7,27,7,27,7,27c7,27,8,28,9,28c15,28,15,28,15,28c18,36,18,36,18,36c21,28,21,28,21,28c28,28,28,28,28,28c28,28,29,27,29,27c29,21,29,21,29,21l36,18xe">
                  <v:path o:connectlocs="106045,60960;85425,50800;85425,30480;82479,27093;61859,27093;53022,0;44185,27093;26511,27093;20619,30480;20619,50800;0,60960;20619,71120;20619,91440;26511,94826;44185,94826;53022,121920;61859,94826;82479,94826;85425,91440;85425,71120;106045,60960" o:connectangles="0,0,0,0,0,0,0,0,0,0,0,0,0,0,0,0,0,0,0,0,0"/>
                  <v:fill on="t" focussize="0,0"/>
                  <v:stroke on="f"/>
                  <v:imagedata o:title=""/>
                  <o:lock v:ext="edit" aspectratio="f"/>
                </v:shape>
                <v:shape id="Freeform 83" o:spid="_x0000_s1026" o:spt="100" style="position:absolute;left:577850;top:492760;height:43815;width:53340;" fillcolor="#FFFFFF" filled="t" stroked="f" coordsize="18,13" o:gfxdata="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BqJCJE2QAAAAoB&#10;AAAPAAAAAAAAAAEAIAAAACIAAABkcnMvZG93bnJldi54bWxQSwECFAAUAAAACACHTuJAG4UJY/8E&#10;AAAdFAAADgAAAAAAAAABACAAAAAoAQAAZHJzL2Uyb0RvYy54bWxQSwUGAAAAAAYABgBZAQAAmQgA&#10;AAAA&#10;" path="m7,10c7,10,6,10,5,10c1,10,0,7,0,5c0,3,2,0,5,0c8,0,10,2,10,5c10,7,9,9,8,9c10,10,10,10,10,10c13,12,15,12,16,12c16,12,17,12,18,11c18,11,18,11,18,11c18,12,18,12,18,12c18,12,18,12,18,12c17,12,16,13,14,13c12,13,11,12,9,11c7,10,7,10,7,10m8,5c8,2,7,1,5,1c3,1,2,2,2,5c2,8,4,9,6,9c7,9,8,9,8,5xe">
                  <v:path o:connectlocs="20743,33703;14816,33703;0,16851;14816,0;29633,16851;23706,30333;29633,33703;47413,40444;53340,37074;53340,37074;53340,40444;53340,40444;41486,43815;26670,37074;20743,33703;23706,16851;14816,3370;5926,16851;17780,30333;23706,16851" o:connectangles="0,0,0,0,0,0,0,0,0,0,0,0,0,0,0,0,0,0,0,0"/>
                  <v:fill on="t" focussize="0,0"/>
                  <v:stroke on="f"/>
                  <v:imagedata o:title=""/>
                  <o:lock v:ext="edit" aspectratio="f"/>
                </v:shape>
                <v:shape id="Freeform 84" o:spid="_x0000_s1026" o:spt="100" style="position:absolute;left:613410;top:492760;height:33655;width:14605;" fillcolor="#FFFFFF" filled="t" stroked="f" coordsize="5,10" o:gfxdata="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NNwI3vaAAAACgEAAA8AAAAAAAAAAQAgAAAAIgAAAGRycy9kb3ducmV2LnhtbFBL&#10;AQIUABQAAAAIAIdO4kBj74w8SwUAAIsYAAAOAAAAAAAAAAEAIAAAACkBAABkcnMvZTJvRG9jLnht&#10;bFBLBQYAAAAABgAGAFkBAADmCAAAAAA=&#10;" path="m0,10c0,9,0,9,0,9c0,9,0,8,0,8c0,7,0,7,0,7c0,8,0,8,0,8c0,8,0,8,0,8c1,9,1,10,2,10c3,10,4,9,4,8c4,8,4,7,3,6c2,6,2,6,2,6c1,5,0,4,0,3c0,1,1,0,3,0c4,0,4,1,5,1c5,1,5,1,5,1c5,1,5,1,5,2c5,3,5,3,5,3c5,2,5,2,5,2c4,2,4,2,4,2c4,1,4,1,3,1c2,1,1,2,1,2c1,3,2,3,3,4c3,4,3,4,3,4c5,5,5,6,5,7c5,8,5,9,4,10c3,10,3,10,2,10c1,10,1,10,0,10xe">
                  <v:path o:connectlocs="0,33655;0,30289;0,26924;0,23558;0,26924;0,26924;5842,33655;11684,26924;8763,20193;5842,20193;0,10096;8763,0;14605,3365;14605,3365;14605,6731;14605,10096;14605,6731;11684,6731;8763,3365;2921,6731;8763,13462;8763,13462;14605,23558;11684,33655;5842,33655;0,33655" o:connectangles="0,0,0,0,0,0,0,0,0,0,0,0,0,0,0,0,0,0,0,0,0,0,0,0,0,0"/>
                  <v:fill on="t" focussize="0,0"/>
                  <v:stroke on="f"/>
                  <v:imagedata o:title=""/>
                  <o:lock v:ext="edit" aspectratio="f"/>
                </v:shape>
                <v:shape id="Oval 85" o:spid="_x0000_s1026" o:spt="3" type="#_x0000_t3" style="position:absolute;left:577850;top:546735;height:3810;width:53340;" fillcolor="#808184" filled="t" stroked="f" coordsize="21600,21600" o:gfxdata="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6k9c7XAAAACgEAAA8AAAAAAAAAAQAgAAAAIgAAAGRycy9kb3du&#10;cmV2LnhtbFBLAQIUABQAAAAIAIdO4kDZRBSgAAIAAOEDAAAOAAAAAAAAAAEAIAAAACYBAABkcnMv&#10;ZTJvRG9jLnhtbFBLBQYAAAAABgAGAFkBAACYBQAAAAA=&#10;">
                  <v:fill on="t" focussize="0,0"/>
                  <v:stroke on="f"/>
                  <v:imagedata o:title=""/>
                  <o:lock v:ext="edit" aspectratio="f"/>
                </v:shape>
                <v:shape id="Freeform 86" o:spid="_x0000_s1026" o:spt="100" style="position:absolute;left:878840;top:6985;height:20320;width:14605;" fillcolor="#000000" filled="t" stroked="f" coordsize="23,32" o:gfxdata="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ybpKe2gAAAAoBAAAPAAAAAAAAAAEA&#10;IAAAACIAAABkcnMvZG93bnJldi54bWxQSwECFAAUAAAACACHTuJAQZQ3IioDAACTCQAADgAAAAAA&#10;AAABACAAAAApAQAAZHJzL2Uyb0RvYy54bWxQSwUGAAAAAAYABgBZAQAAxQYAAAAA&#10;" path="m23,0l9,0,9,32,9,32,9,0,0,0,0,0,23,0,23,0xe">
                  <v:path o:connectlocs="14605,0;5715,0;5715,20320;5715,20320;5715,0;0,0;0,0;14605,0;14605,0" o:connectangles="0,0,0,0,0,0,0,0,0"/>
                  <v:fill on="t" focussize="0,0"/>
                  <v:stroke on="f"/>
                  <v:imagedata o:title=""/>
                  <o:lock v:ext="edit" aspectratio="f"/>
                </v:shape>
                <v:shape id="Freeform 87" o:spid="_x0000_s1026" o:spt="100" style="position:absolute;left:893445;top:6985;height:20320;width:17780;" fillcolor="#000000" filled="t" stroked="f" coordsize="28,32" o:gfxdata="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" path="m28,32l23,32,23,5,23,5,14,16,14,16,4,5,4,5,4,32,0,32,0,0,4,0,14,10,23,0,28,0,28,32xe">
                  <v:path o:connectlocs="17780,20320;14605,20320;14605,3175;14605,3175;8890,10160;8890,10160;2540,3175;2540,3175;2540,20320;0,20320;0,0;2540,0;8890,6350;14605,0;17780,0;17780,20320" o:connectangles="0,0,0,0,0,0,0,0,0,0,0,0,0,0,0,0"/>
                  <v:fill on="t" focussize="0,0"/>
                  <v:stroke on="f"/>
                  <v:imagedata o:title=""/>
                  <o:lock v:ext="edit" aspectratio="f"/>
                </v:shape>
                <v:shape id="Freeform 88" o:spid="_x0000_s1026" o:spt="100" style="position:absolute;left:359410;top:364490;height:60960;width:33020;" fillcolor="#000000" filled="t" stroked="f" coordsize="11,18" o:gfxdata="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" path="m11,18c0,18,0,18,0,18c0,16,0,16,0,16c1,15,1,15,2,14c3,13,4,13,4,12c5,12,5,11,6,11c6,10,7,10,7,9c7,8,7,8,7,7c8,7,8,6,8,5c8,4,7,3,7,2c6,2,6,2,4,2c4,2,4,2,4,2c3,2,3,2,3,2c2,2,2,2,2,2c2,2,2,2,2,2c1,4,1,4,1,4c0,4,0,4,0,4c0,1,0,1,0,1c1,1,2,1,2,1c3,0,4,0,4,0c6,0,8,1,9,2c10,2,10,4,10,5c10,6,10,6,10,7c10,8,9,8,9,9c9,9,8,10,8,10c7,11,7,12,6,12c5,13,5,13,4,14c3,15,2,15,1,16c11,16,11,16,11,16l11,18xe">
                  <v:path o:connectlocs="33020,60960;0,60960;0,54186;6003,47413;12007,40640;18010,37253;21012,30480;21012,23706;24014,16933;21012,6773;12007,6773;12007,6773;9005,6773;6003,6773;6003,6773;3001,13546;0,13546;0,3386;6003,3386;12007,0;27016,6773;30018,16933;30018,23706;27016,30480;24014,33866;18010,40640;12007,47413;3001,54186;33020,54186;33020,60960" o:connectangles="0,0,0,0,0,0,0,0,0,0,0,0,0,0,0,0,0,0,0,0,0,0,0,0,0,0,0,0,0,0"/>
                  <v:fill on="t" focussize="0,0"/>
                  <v:stroke on="f"/>
                  <v:imagedata o:title=""/>
                  <o:lock v:ext="edit" aspectratio="f"/>
                </v:shape>
                <v:shape id="Freeform 89" o:spid="_x0000_s1026" o:spt="100" style="position:absolute;left:477520;top:364490;height:60960;width:32385;" fillcolor="#000000" filled="t" stroked="f" coordsize="11,18" o:gfxdata="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" path="m11,18c0,18,0,18,0,18c0,16,0,16,0,16c1,15,2,15,3,14c4,13,4,13,5,12c5,12,6,11,6,11c7,10,7,10,7,9c8,8,8,8,8,7c8,7,8,6,8,5c8,4,8,3,8,2c7,2,6,2,5,2c4,2,4,2,4,2c3,2,3,2,3,2c3,2,3,2,3,2c2,2,2,2,2,2c2,4,2,4,2,4c1,4,1,4,1,4c1,1,1,1,1,1c2,1,2,1,3,1c4,0,4,0,5,0c7,0,8,1,9,2c10,2,11,4,11,5c11,6,11,6,11,7c10,8,10,8,10,9c9,9,9,10,8,10c8,11,7,12,7,12c6,13,5,13,5,14c4,15,3,15,2,16c11,16,11,16,11,16l11,18xe">
                  <v:path o:connectlocs="32385,60960;0,60960;0,54186;8832,47413;14720,40640;17664,37253;20608,30480;23552,23706;23552,16933;23552,6773;14720,6773;11776,6773;8832,6773;8832,6773;5888,6773;5888,13546;2944,13546;2944,3386;8832,3386;14720,0;26496,6773;32385,16933;32385,23706;29440,30480;23552,33866;20608,40640;14720,47413;5888,54186;32385,54186;32385,60960" o:connectangles="0,0,0,0,0,0,0,0,0,0,0,0,0,0,0,0,0,0,0,0,0,0,0,0,0,0,0,0,0,0"/>
                  <v:fill on="t" focussize="0,0"/>
                  <v:stroke on="f"/>
                  <v:imagedata o:title=""/>
                  <o:lock v:ext="edit" aspectratio="f"/>
                </v:shape>
                <v:shape id="Freeform 90" o:spid="_x0000_s1026" o:spt="100" style="position:absolute;left:398145;top:364490;height:60960;width:32385;" fillcolor="#000000" filled="t" stroked="f" coordsize="11,18" o:gfxdata="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" path="m11,9c11,11,11,12,11,13c11,14,10,15,10,16c10,17,9,17,8,18c7,18,7,18,6,18c4,18,2,18,1,16c1,15,0,12,0,9c0,6,1,4,1,3c2,1,4,0,6,0c8,0,9,1,10,3c11,4,11,6,11,9xm9,9c9,8,9,7,9,6c9,5,9,4,8,3c8,3,8,2,7,2c7,2,6,1,6,1c5,1,4,2,4,2c4,2,3,3,3,3c3,4,3,5,3,6c2,7,2,8,2,9c2,11,2,12,3,13c3,14,3,15,3,15c3,16,4,16,4,17c4,17,5,17,6,17c6,17,7,17,7,17c8,16,8,16,8,15c9,15,9,14,9,13c9,12,9,11,9,9xe">
                  <v:path o:connectlocs="32385,30480;32385,44026;29440,54186;23552,60960;17664,60960;2944,54186;0,30480;2944,10160;17664,0;29440,10160;32385,30480;26496,30480;26496,20320;23552,10160;20608,6773;17664,3386;11776,6773;8832,10160;8832,20320;5888,30480;8832,44026;8832,50800;11776,57573;17664,57573;20608,57573;23552,50800;26496,44026;26496,30480" o:connectangles="0,0,0,0,0,0,0,0,0,0,0,0,0,0,0,0,0,0,0,0,0,0,0,0,0,0,0,0"/>
                  <v:fill on="t" focussize="0,0"/>
                  <v:stroke on="f"/>
                  <v:imagedata o:title=""/>
                  <o:lock v:ext="edit" aspectratio="f"/>
                </v:shape>
                <v:shape id="Freeform 91" o:spid="_x0000_s1026" o:spt="100" style="position:absolute;left:441960;top:364490;height:60960;width:26670;" fillcolor="#000000" filled="t" stroked="f" coordsize="42,96" o:gfxdata="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CrFTEbZAAAACgEAAA8AAAAAAAAAAQAgAAAAIgAAAGRycy9kb3ducmV2LnhtbFBLAQIUABQA&#10;AAAIAIdO4kCzvfRHfgMAAHoLAAAOAAAAAAAAAAEAIAAAACgBAABkcnMvZTJvRG9jLnhtbFBLBQYA&#10;AAAABgAGAFkBAAAYBwAAAAA=&#10;" path="m28,91l42,96,42,96,0,96,0,96,14,91,14,16,0,22,0,16,24,0,28,0,28,91xe">
                  <v:path o:connectlocs="17780,57785;26670,60960;26670,60960;0,60960;0,60960;8890,57785;8890,10160;0,13970;0,10160;15240,0;17780,0;17780,57785" o:connectangles="0,0,0,0,0,0,0,0,0,0,0,0"/>
                  <v:fill on="t" focussize="0,0"/>
                  <v:stroke on="f"/>
                  <v:imagedata o:title=""/>
                  <o:lock v:ext="edit" aspectratio="f"/>
                </v:shape>
              </v:group>
            </w:pict>
          </mc:Fallback>
        </mc:AlternateContent>
      </w:r>
      <w:r w:rsidRPr="00AD60AE">
        <w:rPr>
          <w:rFonts w:ascii="Arial" w:hAnsi="Arial" w:cs="Arial"/>
          <w:snapToGrid w:val="0"/>
          <w:sz w:val="24"/>
          <w:szCs w:val="24"/>
          <w:lang w:val="en-US"/>
        </w:rPr>
        <w:br w:type="textWrapping" w:clear="all"/>
      </w:r>
      <w:r w:rsidRPr="00AD60AE">
        <w:rPr>
          <w:rFonts w:ascii="Arial" w:hAnsi="Arial" w:cs="Arial"/>
          <w:snapToGrid w:val="0"/>
          <w:sz w:val="24"/>
          <w:szCs w:val="24"/>
          <w:lang w:val="en-US"/>
        </w:rPr>
        <w:br w:type="textWrapping" w:clear="all"/>
      </w:r>
    </w:p>
    <w:p w:rsidR="009F386A" w:rsidRPr="00AD60AE" w:rsidRDefault="009F386A" w:rsidP="00AD60AE">
      <w:pPr>
        <w:jc w:val="both"/>
      </w:pPr>
    </w:p>
    <w:p w:rsidR="009F386A" w:rsidRPr="00AD60AE" w:rsidRDefault="009F386A" w:rsidP="00AD60AE">
      <w:pPr>
        <w:pStyle w:val="Body"/>
        <w:jc w:val="both"/>
      </w:pPr>
      <w:bookmarkStart w:id="0" w:name="_Ref13883154"/>
      <w:bookmarkEnd w:id="0"/>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rPr>
          <w:rFonts w:cs="Times New Roman"/>
        </w:rPr>
      </w:pPr>
    </w:p>
    <w:p w:rsidR="009F386A" w:rsidRPr="003D72F3" w:rsidRDefault="009F386A" w:rsidP="003D72F3">
      <w:pPr>
        <w:pStyle w:val="HeadingBig"/>
        <w:rPr>
          <w:rFonts w:ascii="Times New Roman" w:hAnsi="Times New Roman"/>
          <w:b w:val="0"/>
          <w:bCs w:val="0"/>
          <w:i w:val="0"/>
          <w:iCs w:val="0"/>
          <w:color w:val="auto"/>
          <w:sz w:val="32"/>
          <w:lang w:val="vi-VN"/>
        </w:rPr>
      </w:pPr>
    </w:p>
    <w:p w:rsidR="009F386A" w:rsidRPr="003D72F3" w:rsidRDefault="00514FFD" w:rsidP="003D72F3">
      <w:pPr>
        <w:pStyle w:val="HeadingBig"/>
        <w:rPr>
          <w:rFonts w:ascii="Times New Roman" w:hAnsi="Times New Roman"/>
          <w:i w:val="0"/>
          <w:iCs w:val="0"/>
          <w:color w:val="auto"/>
          <w:sz w:val="32"/>
          <w:lang w:val="vi-VN"/>
        </w:rPr>
      </w:pPr>
      <w:r w:rsidRPr="003D72F3">
        <w:rPr>
          <w:rFonts w:ascii="Times New Roman" w:hAnsi="Times New Roman"/>
          <w:i w:val="0"/>
          <w:iCs w:val="0"/>
          <w:color w:val="auto"/>
          <w:sz w:val="32"/>
          <w:lang w:val="vi-VN"/>
        </w:rPr>
        <w:t>Bakery Store</w:t>
      </w:r>
    </w:p>
    <w:p w:rsidR="009F386A" w:rsidRPr="003D72F3" w:rsidRDefault="00514FFD" w:rsidP="003D72F3">
      <w:pPr>
        <w:autoSpaceDE w:val="0"/>
        <w:autoSpaceDN w:val="0"/>
        <w:adjustRightInd w:val="0"/>
        <w:spacing w:line="276" w:lineRule="auto"/>
        <w:jc w:val="center"/>
        <w:rPr>
          <w:rFonts w:cs="Times New Roman"/>
          <w:bCs/>
          <w:sz w:val="32"/>
          <w:szCs w:val="32"/>
        </w:rPr>
      </w:pPr>
      <w:r w:rsidRPr="003D72F3">
        <w:rPr>
          <w:rFonts w:cs="Times New Roman"/>
          <w:bCs/>
          <w:sz w:val="32"/>
          <w:szCs w:val="32"/>
        </w:rPr>
        <w:t>Report #1 – Project Plan</w:t>
      </w:r>
    </w:p>
    <w:p w:rsidR="009F386A" w:rsidRPr="00AD60AE" w:rsidRDefault="009F386A" w:rsidP="00AD60AE">
      <w:pPr>
        <w:ind w:left="0"/>
        <w:jc w:val="both"/>
      </w:pPr>
    </w:p>
    <w:p w:rsidR="009F386A" w:rsidRPr="00AD60AE" w:rsidRDefault="009F386A" w:rsidP="00AD60AE">
      <w:pPr>
        <w:jc w:val="both"/>
      </w:pPr>
    </w:p>
    <w:tbl>
      <w:tblPr>
        <w:tblStyle w:val="TableGrid"/>
        <w:tblW w:w="9533" w:type="dxa"/>
        <w:tblLayout w:type="fixed"/>
        <w:tblLook w:val="04A0" w:firstRow="1" w:lastRow="0" w:firstColumn="1" w:lastColumn="0" w:noHBand="0" w:noVBand="1"/>
      </w:tblPr>
      <w:tblGrid>
        <w:gridCol w:w="3177"/>
        <w:gridCol w:w="3178"/>
        <w:gridCol w:w="3178"/>
      </w:tblGrid>
      <w:tr w:rsidR="009F386A" w:rsidRPr="00AD60AE">
        <w:tc>
          <w:tcPr>
            <w:tcW w:w="9533" w:type="dxa"/>
            <w:gridSpan w:val="3"/>
          </w:tcPr>
          <w:p w:rsidR="009F386A" w:rsidRPr="00AD60AE" w:rsidRDefault="00514FFD" w:rsidP="00672781">
            <w:pPr>
              <w:jc w:val="center"/>
              <w:rPr>
                <w:lang w:val="vi-VN"/>
              </w:rPr>
            </w:pPr>
            <w:r w:rsidRPr="00AD60AE">
              <w:rPr>
                <w:b/>
                <w:bCs/>
                <w:lang w:val="vi-VN"/>
              </w:rPr>
              <w:t>Bakery Store</w:t>
            </w:r>
          </w:p>
        </w:tc>
      </w:tr>
      <w:tr w:rsidR="009F386A" w:rsidRPr="00AD60AE">
        <w:tc>
          <w:tcPr>
            <w:tcW w:w="3177" w:type="dxa"/>
            <w:vMerge w:val="restart"/>
          </w:tcPr>
          <w:p w:rsidR="009F386A" w:rsidRPr="00AD60AE" w:rsidRDefault="00514FFD" w:rsidP="00AD60AE">
            <w:pPr>
              <w:jc w:val="both"/>
              <w:rPr>
                <w:lang w:val="vi-VN"/>
              </w:rPr>
            </w:pPr>
            <w:r w:rsidRPr="00AD60AE">
              <w:rPr>
                <w:b/>
                <w:bCs/>
                <w:lang w:val="vi-VN"/>
              </w:rPr>
              <w:t>Group member</w:t>
            </w:r>
          </w:p>
        </w:tc>
        <w:tc>
          <w:tcPr>
            <w:tcW w:w="3178" w:type="dxa"/>
          </w:tcPr>
          <w:p w:rsidR="009F386A" w:rsidRPr="00AD60AE" w:rsidRDefault="00514FFD" w:rsidP="00AD60AE">
            <w:pPr>
              <w:ind w:left="0"/>
              <w:jc w:val="both"/>
              <w:rPr>
                <w:lang w:val="vi-VN"/>
              </w:rPr>
            </w:pPr>
            <w:r w:rsidRPr="00AD60AE">
              <w:rPr>
                <w:lang w:val="vi-VN"/>
              </w:rPr>
              <w:t>Phạm Thị Minh Phương</w:t>
            </w:r>
          </w:p>
        </w:tc>
        <w:tc>
          <w:tcPr>
            <w:tcW w:w="3178" w:type="dxa"/>
          </w:tcPr>
          <w:p w:rsidR="009F386A" w:rsidRPr="00AD60AE" w:rsidRDefault="00514FFD" w:rsidP="00AD60AE">
            <w:pPr>
              <w:ind w:left="0"/>
              <w:jc w:val="both"/>
              <w:rPr>
                <w:lang w:val="vi-VN"/>
              </w:rPr>
            </w:pPr>
            <w:r w:rsidRPr="00AD60AE">
              <w:rPr>
                <w:lang w:val="vi-VN"/>
              </w:rPr>
              <w:t>SE03773</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Cao Anh Tuấn</w:t>
            </w:r>
          </w:p>
        </w:tc>
        <w:tc>
          <w:tcPr>
            <w:tcW w:w="3178" w:type="dxa"/>
          </w:tcPr>
          <w:p w:rsidR="009F386A" w:rsidRPr="00AD60AE" w:rsidRDefault="00514FFD" w:rsidP="00AD60AE">
            <w:pPr>
              <w:ind w:left="0"/>
              <w:jc w:val="both"/>
              <w:rPr>
                <w:lang w:val="vi-VN"/>
              </w:rPr>
            </w:pPr>
            <w:r w:rsidRPr="00AD60AE">
              <w:rPr>
                <w:lang w:val="vi-VN"/>
              </w:rPr>
              <w:t>SE03737</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Hoàng Anh Phương</w:t>
            </w:r>
          </w:p>
        </w:tc>
        <w:tc>
          <w:tcPr>
            <w:tcW w:w="3178" w:type="dxa"/>
          </w:tcPr>
          <w:p w:rsidR="009F386A" w:rsidRPr="00AD60AE" w:rsidRDefault="00514FFD" w:rsidP="00AD60AE">
            <w:pPr>
              <w:ind w:left="0"/>
              <w:jc w:val="both"/>
              <w:rPr>
                <w:lang w:val="vi-VN"/>
              </w:rPr>
            </w:pPr>
            <w:r w:rsidRPr="00AD60AE">
              <w:rPr>
                <w:lang w:val="vi-VN"/>
              </w:rPr>
              <w:t>SE03715</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Ngô Trung Kiên</w:t>
            </w:r>
          </w:p>
        </w:tc>
        <w:tc>
          <w:tcPr>
            <w:tcW w:w="3178" w:type="dxa"/>
          </w:tcPr>
          <w:p w:rsidR="009F386A" w:rsidRPr="00AD60AE" w:rsidRDefault="00514FFD" w:rsidP="00AD60AE">
            <w:pPr>
              <w:ind w:left="0"/>
              <w:jc w:val="both"/>
              <w:rPr>
                <w:lang w:val="vi-VN"/>
              </w:rPr>
            </w:pPr>
            <w:r w:rsidRPr="00AD60AE">
              <w:rPr>
                <w:lang w:val="vi-VN"/>
              </w:rPr>
              <w:t>SE03736</w:t>
            </w:r>
          </w:p>
        </w:tc>
      </w:tr>
      <w:tr w:rsidR="009F386A" w:rsidRPr="00AD60AE">
        <w:tc>
          <w:tcPr>
            <w:tcW w:w="3177" w:type="dxa"/>
            <w:vMerge/>
          </w:tcPr>
          <w:p w:rsidR="009F386A" w:rsidRPr="00AD60AE" w:rsidRDefault="009F386A" w:rsidP="00AD60AE">
            <w:pPr>
              <w:jc w:val="both"/>
            </w:pPr>
          </w:p>
        </w:tc>
        <w:tc>
          <w:tcPr>
            <w:tcW w:w="3178" w:type="dxa"/>
          </w:tcPr>
          <w:p w:rsidR="009F386A" w:rsidRPr="00AD60AE" w:rsidRDefault="00514FFD" w:rsidP="00AD60AE">
            <w:pPr>
              <w:ind w:left="0"/>
              <w:jc w:val="both"/>
              <w:rPr>
                <w:lang w:val="vi-VN"/>
              </w:rPr>
            </w:pPr>
            <w:r w:rsidRPr="00AD60AE">
              <w:rPr>
                <w:lang w:val="vi-VN"/>
              </w:rPr>
              <w:t>Nguyễn Xuân Hà</w:t>
            </w:r>
          </w:p>
        </w:tc>
        <w:tc>
          <w:tcPr>
            <w:tcW w:w="3178" w:type="dxa"/>
          </w:tcPr>
          <w:p w:rsidR="009F386A" w:rsidRPr="00AD60AE" w:rsidRDefault="00514FFD" w:rsidP="00AD60AE">
            <w:pPr>
              <w:ind w:left="0"/>
              <w:jc w:val="both"/>
              <w:rPr>
                <w:lang w:val="vi-VN"/>
              </w:rPr>
            </w:pPr>
            <w:r w:rsidRPr="00AD60AE">
              <w:rPr>
                <w:lang w:val="vi-VN"/>
              </w:rPr>
              <w:t>SE03484</w:t>
            </w:r>
          </w:p>
        </w:tc>
      </w:tr>
      <w:tr w:rsidR="009F386A" w:rsidRPr="00AD60AE">
        <w:tc>
          <w:tcPr>
            <w:tcW w:w="3177" w:type="dxa"/>
            <w:vAlign w:val="center"/>
          </w:tcPr>
          <w:p w:rsidR="009F386A" w:rsidRPr="00AD60AE" w:rsidRDefault="00514FFD" w:rsidP="00AD60AE">
            <w:pPr>
              <w:spacing w:after="120" w:line="276" w:lineRule="auto"/>
              <w:jc w:val="both"/>
            </w:pPr>
            <w:r w:rsidRPr="00AD60AE">
              <w:rPr>
                <w:rFonts w:cs="Times New Roman"/>
                <w:b/>
                <w:color w:val="000000"/>
              </w:rPr>
              <w:t>Supervisor</w:t>
            </w:r>
          </w:p>
        </w:tc>
        <w:tc>
          <w:tcPr>
            <w:tcW w:w="6356" w:type="dxa"/>
            <w:gridSpan w:val="2"/>
            <w:vAlign w:val="center"/>
          </w:tcPr>
          <w:p w:rsidR="009F386A" w:rsidRPr="00AD60AE" w:rsidRDefault="00514FFD" w:rsidP="00AD60AE">
            <w:pPr>
              <w:tabs>
                <w:tab w:val="left" w:pos="3591"/>
              </w:tabs>
              <w:spacing w:line="276" w:lineRule="auto"/>
              <w:ind w:left="0"/>
              <w:jc w:val="both"/>
            </w:pPr>
            <w:r w:rsidRPr="00AD60AE">
              <w:rPr>
                <w:rFonts w:cs="Times New Roman"/>
                <w:bCs/>
                <w:color w:val="000000"/>
              </w:rPr>
              <w:t>Mr. Nguyễn Văn Sang</w:t>
            </w:r>
          </w:p>
        </w:tc>
      </w:tr>
      <w:tr w:rsidR="009F386A" w:rsidRPr="00AD60AE">
        <w:tc>
          <w:tcPr>
            <w:tcW w:w="3177" w:type="dxa"/>
            <w:vAlign w:val="center"/>
          </w:tcPr>
          <w:p w:rsidR="009F386A" w:rsidRPr="00AD60AE" w:rsidRDefault="00514FFD" w:rsidP="00AD60AE">
            <w:pPr>
              <w:spacing w:after="120" w:line="276" w:lineRule="auto"/>
              <w:jc w:val="both"/>
            </w:pPr>
            <w:r w:rsidRPr="00AD60AE">
              <w:rPr>
                <w:rFonts w:cs="Times New Roman"/>
                <w:b/>
                <w:color w:val="000000"/>
              </w:rPr>
              <w:t>Project code</w:t>
            </w:r>
          </w:p>
        </w:tc>
        <w:tc>
          <w:tcPr>
            <w:tcW w:w="6356" w:type="dxa"/>
            <w:gridSpan w:val="2"/>
            <w:vAlign w:val="center"/>
          </w:tcPr>
          <w:p w:rsidR="009F386A" w:rsidRPr="00AD60AE" w:rsidRDefault="00514FFD" w:rsidP="00AD60AE">
            <w:pPr>
              <w:tabs>
                <w:tab w:val="left" w:pos="3591"/>
              </w:tabs>
              <w:spacing w:line="276" w:lineRule="auto"/>
              <w:ind w:left="0"/>
              <w:jc w:val="both"/>
              <w:rPr>
                <w:lang w:val="vi-VN"/>
              </w:rPr>
            </w:pPr>
            <w:r w:rsidRPr="00AD60AE">
              <w:rPr>
                <w:lang w:val="vi-VN"/>
              </w:rPr>
              <w:t>BS</w:t>
            </w:r>
          </w:p>
        </w:tc>
      </w:tr>
    </w:tbl>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9F386A" w:rsidP="00AD60AE">
      <w:pPr>
        <w:ind w:left="0"/>
        <w:jc w:val="both"/>
      </w:pPr>
    </w:p>
    <w:p w:rsidR="009F386A" w:rsidRPr="003D72F3" w:rsidRDefault="00514FFD" w:rsidP="003D72F3">
      <w:pPr>
        <w:pStyle w:val="NormalTB"/>
        <w:widowControl w:val="0"/>
        <w:spacing w:before="120"/>
        <w:rPr>
          <w:rFonts w:asciiTheme="majorHAnsi" w:hAnsiTheme="majorHAnsi" w:cstheme="majorHAnsi"/>
          <w:bCs/>
          <w:snapToGrid w:val="0"/>
          <w:sz w:val="24"/>
          <w:szCs w:val="24"/>
          <w:lang w:val="vi-VN"/>
        </w:rPr>
      </w:pPr>
      <w:r w:rsidRPr="003D72F3">
        <w:rPr>
          <w:rFonts w:asciiTheme="majorHAnsi" w:hAnsiTheme="majorHAnsi" w:cstheme="majorHAnsi"/>
          <w:bCs/>
          <w:snapToGrid w:val="0"/>
          <w:sz w:val="24"/>
          <w:szCs w:val="24"/>
          <w:lang w:val="vi-VN"/>
        </w:rPr>
        <w:t>Hà Nội, 09/2017</w:t>
      </w:r>
    </w:p>
    <w:p w:rsidR="009F386A" w:rsidRPr="00AD60AE" w:rsidRDefault="00514FFD" w:rsidP="00AD60AE">
      <w:pPr>
        <w:pStyle w:val="Heading1"/>
        <w:numPr>
          <w:ilvl w:val="0"/>
          <w:numId w:val="0"/>
        </w:numPr>
        <w:spacing w:line="276" w:lineRule="auto"/>
        <w:ind w:left="432" w:hanging="432"/>
        <w:jc w:val="both"/>
        <w:rPr>
          <w:b w:val="0"/>
        </w:rPr>
      </w:pPr>
      <w:bookmarkStart w:id="1" w:name="_Toc430709025"/>
      <w:bookmarkStart w:id="2" w:name="_Toc420046552"/>
      <w:r w:rsidRPr="00AD60AE">
        <w:lastRenderedPageBreak/>
        <w:t>SIGNATURE PAGE</w:t>
      </w:r>
      <w:bookmarkEnd w:id="1"/>
      <w:bookmarkEnd w:id="2"/>
    </w:p>
    <w:p w:rsidR="009F386A" w:rsidRPr="00AD60AE" w:rsidRDefault="00514FFD" w:rsidP="00AD60AE">
      <w:pPr>
        <w:spacing w:line="276" w:lineRule="auto"/>
        <w:jc w:val="both"/>
        <w:rPr>
          <w:rFonts w:cs="Times New Roman"/>
        </w:rPr>
      </w:pPr>
      <w:r w:rsidRPr="00AD60AE">
        <w:rPr>
          <w:rFonts w:cs="Times New Roman"/>
        </w:rPr>
        <w:t>AUTHOR:</w:t>
      </w:r>
      <w:r w:rsidRPr="00AD60AE">
        <w:rPr>
          <w:rFonts w:cs="Times New Roman"/>
        </w:rPr>
        <w:tab/>
      </w:r>
      <w:r w:rsidRPr="00AD60AE">
        <w:rPr>
          <w:rFonts w:cs="Times New Roman"/>
        </w:rPr>
        <w:tab/>
      </w:r>
      <w:r w:rsidRPr="00AD60AE">
        <w:rPr>
          <w:rFonts w:cs="Times New Roman"/>
          <w:lang w:val="vi-VN"/>
        </w:rPr>
        <w:t>Phạm Thị Minh Phương</w:t>
      </w:r>
      <w:r w:rsidRPr="00AD60AE">
        <w:rPr>
          <w:rFonts w:cs="Times New Roman"/>
        </w:rPr>
        <w:tab/>
        <w:t xml:space="preserve">              15/09/201</w:t>
      </w:r>
      <w:r w:rsidRPr="00AD60AE">
        <w:rPr>
          <w:rFonts w:cs="Times New Roman"/>
          <w:lang w:val="vi-VN"/>
        </w:rPr>
        <w:t>7</w:t>
      </w:r>
    </w:p>
    <w:p w:rsidR="009F386A" w:rsidRPr="00AD60AE" w:rsidRDefault="00514FFD" w:rsidP="00AD60AE">
      <w:pPr>
        <w:spacing w:line="276" w:lineRule="auto"/>
        <w:jc w:val="both"/>
        <w:rPr>
          <w:rFonts w:cs="Times New Roman"/>
        </w:rPr>
      </w:pPr>
      <w:r w:rsidRPr="00AD60AE">
        <w:rPr>
          <w:rFonts w:cs="Times New Roman"/>
        </w:rPr>
        <w:tab/>
      </w:r>
      <w:r w:rsidRPr="00AD60AE">
        <w:rPr>
          <w:rFonts w:cs="Times New Roman"/>
        </w:rPr>
        <w:tab/>
      </w:r>
      <w:r w:rsidRPr="00AD60AE">
        <w:rPr>
          <w:rFonts w:cs="Times New Roman"/>
        </w:rPr>
        <w:tab/>
        <w:t>Project Manager</w:t>
      </w:r>
    </w:p>
    <w:p w:rsidR="009F386A" w:rsidRPr="00AD60AE" w:rsidRDefault="009F386A" w:rsidP="00AD60AE">
      <w:pPr>
        <w:spacing w:line="276" w:lineRule="auto"/>
        <w:jc w:val="both"/>
        <w:rPr>
          <w:rFonts w:cs="Times New Roman"/>
        </w:rPr>
      </w:pPr>
    </w:p>
    <w:p w:rsidR="009F386A" w:rsidRPr="00AD60AE" w:rsidRDefault="00514FFD" w:rsidP="00AD60AE">
      <w:pPr>
        <w:spacing w:line="276" w:lineRule="auto"/>
        <w:jc w:val="both"/>
        <w:rPr>
          <w:rFonts w:cs="Times New Roman"/>
        </w:rPr>
      </w:pPr>
      <w:r w:rsidRPr="00AD60AE">
        <w:rPr>
          <w:rFonts w:cs="Times New Roman"/>
        </w:rPr>
        <w:t>REVIEWERS:</w:t>
      </w:r>
      <w:r w:rsidRPr="00AD60AE">
        <w:rPr>
          <w:rFonts w:cs="Times New Roman"/>
        </w:rPr>
        <w:tab/>
      </w:r>
      <w:r w:rsidRPr="00AD60AE">
        <w:rPr>
          <w:rFonts w:cs="Times New Roman"/>
        </w:rPr>
        <w:tab/>
      </w:r>
      <w:r w:rsidRPr="00AD60AE">
        <w:rPr>
          <w:rFonts w:cs="Times New Roman"/>
          <w:lang w:val="vi-VN"/>
        </w:rPr>
        <w:t xml:space="preserve">Cao Anh Tuấn                     </w:t>
      </w:r>
      <w:r w:rsidRPr="00AD60AE">
        <w:rPr>
          <w:rFonts w:cs="Times New Roman"/>
        </w:rPr>
        <w:tab/>
        <w:t xml:space="preserve">              16/09/201</w:t>
      </w:r>
      <w:r w:rsidRPr="00AD60AE">
        <w:rPr>
          <w:rFonts w:cs="Times New Roman"/>
          <w:lang w:val="vi-VN"/>
        </w:rPr>
        <w:t>7</w:t>
      </w:r>
    </w:p>
    <w:p w:rsidR="009F386A" w:rsidRPr="00AD60AE" w:rsidRDefault="00514FFD" w:rsidP="00AD60AE">
      <w:pPr>
        <w:spacing w:line="276" w:lineRule="auto"/>
        <w:jc w:val="both"/>
        <w:rPr>
          <w:rFonts w:cs="Times New Roman"/>
        </w:rPr>
      </w:pPr>
      <w:r w:rsidRPr="00AD60AE">
        <w:rPr>
          <w:rFonts w:cs="Times New Roman"/>
        </w:rPr>
        <w:tab/>
      </w:r>
      <w:r w:rsidRPr="00AD60AE">
        <w:rPr>
          <w:rFonts w:cs="Times New Roman"/>
        </w:rPr>
        <w:tab/>
      </w:r>
      <w:r w:rsidRPr="00AD60AE">
        <w:rPr>
          <w:rFonts w:cs="Times New Roman"/>
        </w:rPr>
        <w:tab/>
        <w:t>Team member</w:t>
      </w:r>
    </w:p>
    <w:p w:rsidR="009F386A" w:rsidRPr="00AD60AE" w:rsidRDefault="009F386A" w:rsidP="00AD60AE">
      <w:pPr>
        <w:spacing w:line="276" w:lineRule="auto"/>
        <w:jc w:val="both"/>
        <w:rPr>
          <w:rFonts w:cs="Times New Roman"/>
        </w:rPr>
      </w:pPr>
    </w:p>
    <w:p w:rsidR="009F386A" w:rsidRPr="00AD60AE" w:rsidRDefault="00514FFD" w:rsidP="00AD60AE">
      <w:pPr>
        <w:spacing w:line="276" w:lineRule="auto"/>
        <w:jc w:val="both"/>
        <w:rPr>
          <w:rFonts w:cs="Times New Roman"/>
        </w:rPr>
      </w:pPr>
      <w:r w:rsidRPr="00AD60AE">
        <w:rPr>
          <w:rFonts w:cs="Times New Roman"/>
        </w:rPr>
        <w:t>APPROVAL:</w:t>
      </w:r>
      <w:r w:rsidRPr="00AD60AE">
        <w:rPr>
          <w:rFonts w:cs="Times New Roman"/>
        </w:rPr>
        <w:tab/>
      </w:r>
      <w:r w:rsidRPr="00AD60AE">
        <w:rPr>
          <w:rFonts w:cs="Times New Roman"/>
        </w:rPr>
        <w:tab/>
        <w:t xml:space="preserve">Nguyễn Văn Sang                        </w:t>
      </w:r>
      <w:r w:rsidRPr="00AD60AE">
        <w:rPr>
          <w:rFonts w:cs="Times New Roman"/>
          <w:lang w:val="vi-VN"/>
        </w:rPr>
        <w:t xml:space="preserve">         </w:t>
      </w:r>
      <w:r w:rsidRPr="00AD60AE">
        <w:rPr>
          <w:rFonts w:cs="Times New Roman"/>
        </w:rPr>
        <w:t>--/--/--1</w:t>
      </w:r>
      <w:r w:rsidRPr="00AD60AE">
        <w:rPr>
          <w:rFonts w:cs="Times New Roman"/>
          <w:lang w:val="vi-VN"/>
        </w:rPr>
        <w:t>7</w:t>
      </w:r>
    </w:p>
    <w:p w:rsidR="009F386A" w:rsidRPr="00AD60AE" w:rsidRDefault="00514FFD" w:rsidP="00AD60AE">
      <w:pPr>
        <w:spacing w:line="276" w:lineRule="auto"/>
        <w:jc w:val="both"/>
        <w:rPr>
          <w:rFonts w:cs="Times New Roman"/>
        </w:rPr>
      </w:pPr>
      <w:r w:rsidRPr="00AD60AE">
        <w:rPr>
          <w:rFonts w:cs="Times New Roman"/>
        </w:rPr>
        <w:tab/>
      </w:r>
      <w:r w:rsidRPr="00AD60AE">
        <w:rPr>
          <w:rFonts w:cs="Times New Roman"/>
        </w:rPr>
        <w:tab/>
      </w:r>
      <w:r w:rsidRPr="00AD60AE">
        <w:rPr>
          <w:rFonts w:cs="Times New Roman"/>
        </w:rPr>
        <w:tab/>
        <w:t>Supervisor</w:t>
      </w:r>
    </w:p>
    <w:p w:rsidR="009F386A" w:rsidRPr="00AD60AE" w:rsidRDefault="009F386A" w:rsidP="00AD60AE">
      <w:pPr>
        <w:jc w:val="both"/>
      </w:pPr>
    </w:p>
    <w:p w:rsidR="009F386A" w:rsidRPr="00AD60AE" w:rsidRDefault="009F386A" w:rsidP="00AD60AE">
      <w:pPr>
        <w:jc w:val="both"/>
      </w:pPr>
    </w:p>
    <w:p w:rsidR="009F386A" w:rsidRPr="00AD60AE" w:rsidRDefault="009F386A" w:rsidP="00AD60AE">
      <w:pPr>
        <w:jc w:val="both"/>
      </w:pPr>
    </w:p>
    <w:p w:rsidR="009F386A" w:rsidRPr="00AD60AE" w:rsidRDefault="00514FFD" w:rsidP="00AD60AE">
      <w:pPr>
        <w:pStyle w:val="NormalH"/>
        <w:jc w:val="both"/>
      </w:pPr>
      <w:r w:rsidRPr="00AD60AE">
        <w:lastRenderedPageBreak/>
        <w:t>Record of change</w:t>
      </w:r>
    </w:p>
    <w:p w:rsidR="009F386A" w:rsidRPr="00AD60AE" w:rsidRDefault="00514FFD" w:rsidP="00AD60AE">
      <w:pPr>
        <w:pStyle w:val="Footer"/>
        <w:jc w:val="both"/>
      </w:pPr>
      <w:r w:rsidRPr="00AD60AE">
        <w:t>*A - Added M - Modified D –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4A0" w:firstRow="1" w:lastRow="0" w:firstColumn="1" w:lastColumn="0" w:noHBand="0" w:noVBand="1"/>
      </w:tblPr>
      <w:tblGrid>
        <w:gridCol w:w="1191"/>
        <w:gridCol w:w="1534"/>
        <w:gridCol w:w="516"/>
        <w:gridCol w:w="2628"/>
        <w:gridCol w:w="2268"/>
        <w:gridCol w:w="1223"/>
      </w:tblGrid>
      <w:tr w:rsidR="009F386A" w:rsidRPr="00AD60AE" w:rsidTr="00514FFD">
        <w:tc>
          <w:tcPr>
            <w:tcW w:w="1191" w:type="dxa"/>
            <w:shd w:val="clear" w:color="auto" w:fill="D9D9D9"/>
          </w:tcPr>
          <w:p w:rsidR="009F386A" w:rsidRPr="00AD60AE" w:rsidRDefault="00514FFD" w:rsidP="00AD60AE">
            <w:pPr>
              <w:pStyle w:val="Bangheader"/>
              <w:jc w:val="both"/>
            </w:pPr>
            <w:r w:rsidRPr="00AD60AE">
              <w:t>Effective Date</w:t>
            </w:r>
          </w:p>
        </w:tc>
        <w:tc>
          <w:tcPr>
            <w:tcW w:w="1534" w:type="dxa"/>
            <w:shd w:val="clear" w:color="auto" w:fill="D9D9D9"/>
          </w:tcPr>
          <w:p w:rsidR="009F386A" w:rsidRPr="00AD60AE" w:rsidRDefault="00514FFD" w:rsidP="00AD60AE">
            <w:pPr>
              <w:pStyle w:val="Bangheader"/>
              <w:jc w:val="both"/>
            </w:pPr>
            <w:r w:rsidRPr="00AD60AE">
              <w:t>Changed Item</w:t>
            </w:r>
          </w:p>
        </w:tc>
        <w:tc>
          <w:tcPr>
            <w:tcW w:w="516" w:type="dxa"/>
            <w:shd w:val="clear" w:color="auto" w:fill="D9D9D9"/>
          </w:tcPr>
          <w:p w:rsidR="009F386A" w:rsidRPr="00AD60AE" w:rsidRDefault="00514FFD" w:rsidP="00AD60AE">
            <w:pPr>
              <w:pStyle w:val="Bangheader"/>
              <w:jc w:val="both"/>
            </w:pPr>
            <w:r w:rsidRPr="00AD60AE">
              <w:t>A*</w:t>
            </w:r>
            <w:r w:rsidRPr="00AD60AE">
              <w:br/>
              <w:t>M, D</w:t>
            </w:r>
          </w:p>
        </w:tc>
        <w:tc>
          <w:tcPr>
            <w:tcW w:w="2628" w:type="dxa"/>
            <w:shd w:val="clear" w:color="auto" w:fill="D9D9D9"/>
          </w:tcPr>
          <w:p w:rsidR="009F386A" w:rsidRPr="00AD60AE" w:rsidRDefault="00514FFD" w:rsidP="00AD60AE">
            <w:pPr>
              <w:pStyle w:val="Bangheader"/>
              <w:jc w:val="both"/>
            </w:pPr>
            <w:r w:rsidRPr="00AD60AE">
              <w:t>Change Description</w:t>
            </w:r>
          </w:p>
        </w:tc>
        <w:tc>
          <w:tcPr>
            <w:tcW w:w="2268" w:type="dxa"/>
            <w:shd w:val="clear" w:color="auto" w:fill="D9D9D9"/>
          </w:tcPr>
          <w:p w:rsidR="009F386A" w:rsidRPr="00AD60AE" w:rsidRDefault="00514FFD" w:rsidP="00AD60AE">
            <w:pPr>
              <w:pStyle w:val="Bangheader"/>
              <w:jc w:val="both"/>
            </w:pPr>
            <w:r w:rsidRPr="00AD60AE">
              <w:t>Reason for Change</w:t>
            </w:r>
          </w:p>
        </w:tc>
        <w:tc>
          <w:tcPr>
            <w:tcW w:w="1223" w:type="dxa"/>
            <w:shd w:val="clear" w:color="auto" w:fill="D9D9D9"/>
          </w:tcPr>
          <w:p w:rsidR="009F386A" w:rsidRPr="00AD60AE" w:rsidRDefault="00514FFD" w:rsidP="00AD60AE">
            <w:pPr>
              <w:pStyle w:val="Bangheader"/>
              <w:jc w:val="both"/>
            </w:pPr>
            <w:r w:rsidRPr="00AD60AE">
              <w:t>Revision Number</w:t>
            </w: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r w:rsidR="009F386A" w:rsidRPr="00AD60AE" w:rsidTr="00514FFD">
        <w:tc>
          <w:tcPr>
            <w:tcW w:w="1191" w:type="dxa"/>
            <w:vAlign w:val="center"/>
          </w:tcPr>
          <w:p w:rsidR="009F386A" w:rsidRPr="00AD60AE" w:rsidRDefault="009F386A" w:rsidP="00AD60AE">
            <w:pPr>
              <w:pStyle w:val="Bang"/>
              <w:jc w:val="both"/>
              <w:rPr>
                <w:sz w:val="24"/>
                <w:szCs w:val="24"/>
              </w:rPr>
            </w:pPr>
          </w:p>
        </w:tc>
        <w:tc>
          <w:tcPr>
            <w:tcW w:w="1534" w:type="dxa"/>
            <w:vAlign w:val="center"/>
          </w:tcPr>
          <w:p w:rsidR="009F386A" w:rsidRPr="00AD60AE" w:rsidRDefault="009F386A" w:rsidP="00AD60AE">
            <w:pPr>
              <w:pStyle w:val="Bang"/>
              <w:jc w:val="both"/>
              <w:rPr>
                <w:sz w:val="24"/>
                <w:szCs w:val="24"/>
              </w:rPr>
            </w:pPr>
          </w:p>
        </w:tc>
        <w:tc>
          <w:tcPr>
            <w:tcW w:w="516" w:type="dxa"/>
            <w:vAlign w:val="center"/>
          </w:tcPr>
          <w:p w:rsidR="009F386A" w:rsidRPr="00AD60AE" w:rsidRDefault="009F386A" w:rsidP="00AD60AE">
            <w:pPr>
              <w:pStyle w:val="Bang"/>
              <w:jc w:val="both"/>
              <w:rPr>
                <w:sz w:val="24"/>
                <w:szCs w:val="24"/>
              </w:rPr>
            </w:pPr>
          </w:p>
        </w:tc>
        <w:tc>
          <w:tcPr>
            <w:tcW w:w="2628" w:type="dxa"/>
            <w:vAlign w:val="center"/>
          </w:tcPr>
          <w:p w:rsidR="009F386A" w:rsidRPr="00AD60AE" w:rsidRDefault="009F386A" w:rsidP="00AD60AE">
            <w:pPr>
              <w:pStyle w:val="Bang"/>
              <w:jc w:val="both"/>
              <w:rPr>
                <w:sz w:val="24"/>
                <w:szCs w:val="24"/>
              </w:rPr>
            </w:pPr>
          </w:p>
        </w:tc>
        <w:tc>
          <w:tcPr>
            <w:tcW w:w="2268" w:type="dxa"/>
          </w:tcPr>
          <w:p w:rsidR="009F386A" w:rsidRPr="00AD60AE" w:rsidRDefault="009F386A" w:rsidP="00AD60AE">
            <w:pPr>
              <w:pStyle w:val="Bang"/>
              <w:jc w:val="both"/>
              <w:rPr>
                <w:sz w:val="24"/>
                <w:szCs w:val="24"/>
              </w:rPr>
            </w:pPr>
          </w:p>
        </w:tc>
        <w:tc>
          <w:tcPr>
            <w:tcW w:w="1223" w:type="dxa"/>
            <w:vAlign w:val="center"/>
          </w:tcPr>
          <w:p w:rsidR="009F386A" w:rsidRPr="00AD60AE" w:rsidRDefault="009F386A" w:rsidP="00AD60AE">
            <w:pPr>
              <w:pStyle w:val="Bang"/>
              <w:jc w:val="both"/>
              <w:rPr>
                <w:sz w:val="24"/>
                <w:szCs w:val="24"/>
              </w:rPr>
            </w:pPr>
          </w:p>
        </w:tc>
      </w:tr>
    </w:tbl>
    <w:p w:rsidR="009F386A" w:rsidRPr="00AD60AE" w:rsidRDefault="009F386A" w:rsidP="00AD60AE">
      <w:pPr>
        <w:pStyle w:val="Footer"/>
        <w:jc w:val="both"/>
      </w:pPr>
    </w:p>
    <w:p w:rsidR="009F386A" w:rsidRPr="00AD60AE" w:rsidRDefault="00514FFD" w:rsidP="00AD60AE">
      <w:pPr>
        <w:pStyle w:val="NormalH"/>
        <w:jc w:val="both"/>
      </w:pPr>
      <w:r w:rsidRPr="00AD60AE">
        <w:lastRenderedPageBreak/>
        <w:t>TABLE OF CONTENTS</w:t>
      </w:r>
    </w:p>
    <w:p w:rsidR="009F386A" w:rsidRPr="00AD60AE" w:rsidRDefault="00514FFD" w:rsidP="00AD60AE">
      <w:pPr>
        <w:pStyle w:val="TOC1"/>
        <w:jc w:val="both"/>
        <w:rPr>
          <w:rFonts w:eastAsia="MS Mincho" w:cs="Times New Roman"/>
          <w:lang w:val="vi-VN" w:eastAsia="ja-JP"/>
        </w:rPr>
      </w:pPr>
      <w:r w:rsidRPr="00AD60AE">
        <w:rPr>
          <w:rFonts w:cs="Times New Roman"/>
        </w:rPr>
        <w:fldChar w:fldCharType="begin"/>
      </w:r>
      <w:r w:rsidRPr="00AD60AE">
        <w:rPr>
          <w:rFonts w:cs="Times New Roman"/>
        </w:rPr>
        <w:instrText xml:space="preserve"> TOC \o "1-2" \h \z \u </w:instrText>
      </w:r>
      <w:r w:rsidRPr="00AD60AE">
        <w:rPr>
          <w:rFonts w:cs="Times New Roman"/>
        </w:rPr>
        <w:fldChar w:fldCharType="separate"/>
      </w:r>
      <w:hyperlink w:anchor="_Toc494718561" w:history="1">
        <w:r w:rsidRPr="00AD60AE">
          <w:rPr>
            <w:rStyle w:val="Hyperlink"/>
            <w:rFonts w:cs="Times New Roman"/>
          </w:rPr>
          <w:t>1.</w:t>
        </w:r>
        <w:r w:rsidRPr="00AD60AE">
          <w:rPr>
            <w:rFonts w:eastAsia="MS Mincho" w:cs="Times New Roman"/>
            <w:lang w:val="vi-VN" w:eastAsia="ja-JP"/>
          </w:rPr>
          <w:tab/>
        </w:r>
        <w:r w:rsidRPr="00AD60AE">
          <w:rPr>
            <w:rStyle w:val="Hyperlink"/>
            <w:rFonts w:cs="Times New Roman"/>
          </w:rPr>
          <w:t>Project Overview</w:t>
        </w:r>
        <w:r w:rsidRPr="00AD60AE">
          <w:rPr>
            <w:rFonts w:cs="Times New Roman"/>
          </w:rPr>
          <w:tab/>
        </w:r>
        <w:r w:rsidRPr="00AD60AE">
          <w:rPr>
            <w:rFonts w:cs="Times New Roman"/>
          </w:rPr>
          <w:fldChar w:fldCharType="begin"/>
        </w:r>
        <w:r w:rsidRPr="00AD60AE">
          <w:rPr>
            <w:rFonts w:cs="Times New Roman"/>
          </w:rPr>
          <w:instrText xml:space="preserve"> PAGEREF _Toc494718561 \h </w:instrText>
        </w:r>
        <w:r w:rsidRPr="00AD60AE">
          <w:rPr>
            <w:rFonts w:cs="Times New Roman"/>
          </w:rPr>
        </w:r>
        <w:r w:rsidRPr="00AD60AE">
          <w:rPr>
            <w:rFonts w:cs="Times New Roman"/>
          </w:rPr>
          <w:fldChar w:fldCharType="separate"/>
        </w:r>
        <w:r w:rsidRPr="00AD60AE">
          <w:rPr>
            <w:rFonts w:cs="Times New Roman"/>
          </w:rPr>
          <w:t>3</w:t>
        </w:r>
        <w:r w:rsidRPr="00AD60AE">
          <w:rPr>
            <w:rFonts w:cs="Times New Roman"/>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2" w:history="1">
        <w:r w:rsidR="00514FFD" w:rsidRPr="00AD60AE">
          <w:rPr>
            <w:rStyle w:val="Hyperlink"/>
            <w:rFonts w:cs="Times New Roman"/>
            <w:sz w:val="24"/>
            <w:szCs w:val="24"/>
          </w:rPr>
          <w:t>1.1.</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Description</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_Toc494718562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3" w:history="1">
        <w:r w:rsidR="00514FFD" w:rsidRPr="00AD60AE">
          <w:rPr>
            <w:rStyle w:val="Hyperlink"/>
            <w:rFonts w:cs="Times New Roman"/>
            <w:sz w:val="24"/>
            <w:szCs w:val="24"/>
          </w:rPr>
          <w:t>1.2.</w:t>
        </w:r>
        <w:r w:rsidR="00514FFD" w:rsidRPr="00AD60AE">
          <w:rPr>
            <w:rFonts w:eastAsia="MS Mincho" w:cs="Times New Roman"/>
            <w:sz w:val="24"/>
            <w:szCs w:val="24"/>
            <w:lang w:val="vi-VN" w:eastAsia="ja-JP"/>
          </w:rPr>
          <w:tab/>
        </w:r>
        <w:r w:rsidR="00514FFD" w:rsidRPr="00AD60AE">
          <w:rPr>
            <w:rStyle w:val="Hyperlink"/>
            <w:rFonts w:cs="Times New Roman"/>
            <w:sz w:val="24"/>
            <w:szCs w:val="24"/>
          </w:rPr>
          <w:t>Scope and Purpose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_Toc494718563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4" w:history="1">
        <w:r w:rsidR="00514FFD" w:rsidRPr="00AD60AE">
          <w:rPr>
            <w:rStyle w:val="Hyperlink"/>
            <w:rFonts w:cs="Times New Roman"/>
            <w:sz w:val="24"/>
            <w:szCs w:val="24"/>
          </w:rPr>
          <w:t>1.3.</w:t>
        </w:r>
        <w:r w:rsidR="00514FFD" w:rsidRPr="00AD60AE">
          <w:rPr>
            <w:rFonts w:eastAsia="MS Mincho" w:cs="Times New Roman"/>
            <w:sz w:val="24"/>
            <w:szCs w:val="24"/>
            <w:lang w:val="vi-VN" w:eastAsia="ja-JP"/>
          </w:rPr>
          <w:tab/>
        </w:r>
        <w:r w:rsidR="00514FFD" w:rsidRPr="00AD60AE">
          <w:rPr>
            <w:rStyle w:val="Hyperlink"/>
            <w:rFonts w:cs="Times New Roman"/>
            <w:sz w:val="24"/>
            <w:szCs w:val="24"/>
          </w:rPr>
          <w:t>Assumptions and Constraints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_Toc494718564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5" w:history="1">
        <w:r w:rsidR="00514FFD" w:rsidRPr="00AD60AE">
          <w:rPr>
            <w:rStyle w:val="Hyperlink"/>
            <w:rFonts w:cs="Times New Roman"/>
            <w:sz w:val="24"/>
            <w:szCs w:val="24"/>
          </w:rPr>
          <w:t>1.4.</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Objectives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_Toc494718565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6" w:history="1">
        <w:r w:rsidR="00514FFD" w:rsidRPr="00AD60AE">
          <w:rPr>
            <w:rStyle w:val="Hyperlink"/>
            <w:rFonts w:cs="Times New Roman"/>
            <w:sz w:val="24"/>
            <w:szCs w:val="24"/>
          </w:rPr>
          <w:t>1.5.</w:t>
        </w:r>
        <w:r w:rsidR="00514FFD" w:rsidRPr="00AD60AE">
          <w:rPr>
            <w:rFonts w:eastAsia="MS Mincho" w:cs="Times New Roman"/>
            <w:sz w:val="24"/>
            <w:szCs w:val="24"/>
            <w:lang w:val="vi-VN" w:eastAsia="ja-JP"/>
          </w:rPr>
          <w:tab/>
        </w:r>
        <w:r w:rsidR="00514FFD" w:rsidRPr="00AD60AE">
          <w:rPr>
            <w:rStyle w:val="Hyperlink"/>
            <w:rFonts w:cs="Times New Roman"/>
            <w:sz w:val="24"/>
            <w:szCs w:val="24"/>
          </w:rPr>
          <w:t>Critical Dependencies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_Toc494718566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7" w:history="1">
        <w:r w:rsidR="00514FFD" w:rsidRPr="00AD60AE">
          <w:rPr>
            <w:rStyle w:val="Hyperlink"/>
            <w:rFonts w:cs="Times New Roman"/>
            <w:sz w:val="24"/>
            <w:szCs w:val="24"/>
          </w:rPr>
          <w:t>1.6.</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Risk</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_Toc494718567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1"/>
        <w:jc w:val="both"/>
        <w:rPr>
          <w:rFonts w:eastAsia="MS Mincho" w:cs="Times New Roman"/>
          <w:lang w:val="vi-VN" w:eastAsia="ja-JP"/>
        </w:rPr>
      </w:pPr>
      <w:hyperlink w:anchor="_Toc494718568" w:history="1">
        <w:r w:rsidR="00514FFD" w:rsidRPr="00AD60AE">
          <w:rPr>
            <w:rStyle w:val="Hyperlink"/>
            <w:rFonts w:cs="Times New Roman"/>
          </w:rPr>
          <w:t>2.</w:t>
        </w:r>
        <w:r w:rsidR="00514FFD" w:rsidRPr="00AD60AE">
          <w:rPr>
            <w:rFonts w:eastAsia="MS Mincho" w:cs="Times New Roman"/>
            <w:lang w:val="vi-VN" w:eastAsia="ja-JP"/>
          </w:rPr>
          <w:tab/>
        </w:r>
        <w:r w:rsidR="00514FFD" w:rsidRPr="00AD60AE">
          <w:rPr>
            <w:rStyle w:val="Hyperlink"/>
            <w:rFonts w:cs="Times New Roman"/>
          </w:rPr>
          <w:t>Project Development Approach</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_Toc494718568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69" w:history="1">
        <w:r w:rsidR="00514FFD" w:rsidRPr="00AD60AE">
          <w:rPr>
            <w:rStyle w:val="Hyperlink"/>
            <w:rFonts w:cs="Times New Roman"/>
            <w:sz w:val="24"/>
            <w:szCs w:val="24"/>
          </w:rPr>
          <w:t>2.1.</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Process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_Toc494718569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0" w:history="1">
        <w:r w:rsidR="00514FFD" w:rsidRPr="00AD60AE">
          <w:rPr>
            <w:rStyle w:val="Hyperlink"/>
            <w:rFonts w:cs="Times New Roman"/>
            <w:sz w:val="24"/>
            <w:szCs w:val="24"/>
          </w:rPr>
          <w:t>2.2.</w:t>
        </w:r>
        <w:r w:rsidR="00514FFD" w:rsidRPr="00AD60AE">
          <w:rPr>
            <w:rFonts w:eastAsia="MS Mincho" w:cs="Times New Roman"/>
            <w:sz w:val="24"/>
            <w:szCs w:val="24"/>
            <w:lang w:val="vi-VN" w:eastAsia="ja-JP"/>
          </w:rPr>
          <w:tab/>
        </w:r>
        <w:r w:rsidR="00514FFD" w:rsidRPr="00AD60AE">
          <w:rPr>
            <w:rStyle w:val="Hyperlink"/>
            <w:rFonts w:cs="Times New Roman"/>
            <w:sz w:val="24"/>
            <w:szCs w:val="24"/>
          </w:rPr>
          <w:t>Requirement Change Management</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_Toc494718570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1" w:history="1">
        <w:r w:rsidR="00514FFD" w:rsidRPr="00AD60AE">
          <w:rPr>
            <w:rStyle w:val="Hyperlink"/>
            <w:rFonts w:cs="Times New Roman"/>
            <w:sz w:val="24"/>
            <w:szCs w:val="24"/>
          </w:rPr>
          <w:t>2.3.</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Product Integration Strategy</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_Toc494718571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2" w:history="1">
        <w:r w:rsidR="00514FFD" w:rsidRPr="00AD60AE">
          <w:rPr>
            <w:rStyle w:val="Hyperlink"/>
            <w:rFonts w:cs="Times New Roman"/>
            <w:sz w:val="24"/>
            <w:szCs w:val="24"/>
          </w:rPr>
          <w:t>2.4.</w:t>
        </w:r>
        <w:r w:rsidR="00514FFD" w:rsidRPr="00AD60AE">
          <w:rPr>
            <w:rFonts w:eastAsia="MS Mincho" w:cs="Times New Roman"/>
            <w:sz w:val="24"/>
            <w:szCs w:val="24"/>
            <w:lang w:val="vi-VN" w:eastAsia="ja-JP"/>
          </w:rPr>
          <w:tab/>
        </w:r>
        <w:r w:rsidR="00514FFD" w:rsidRPr="00AD60AE">
          <w:rPr>
            <w:rStyle w:val="Hyperlink"/>
            <w:rFonts w:cs="Times New Roman"/>
            <w:sz w:val="24"/>
            <w:szCs w:val="24"/>
          </w:rPr>
          <w:t>Quality Management</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_Toc494718572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1"/>
        <w:jc w:val="both"/>
        <w:rPr>
          <w:rFonts w:eastAsia="MS Mincho" w:cs="Times New Roman"/>
          <w:lang w:val="vi-VN" w:eastAsia="ja-JP"/>
        </w:rPr>
      </w:pPr>
      <w:hyperlink w:anchor="_Toc494718573" w:history="1">
        <w:r w:rsidR="00514FFD" w:rsidRPr="00AD60AE">
          <w:rPr>
            <w:rStyle w:val="Hyperlink"/>
            <w:rFonts w:cs="Times New Roman"/>
          </w:rPr>
          <w:t>3.</w:t>
        </w:r>
        <w:r w:rsidR="00514FFD" w:rsidRPr="00AD60AE">
          <w:rPr>
            <w:rFonts w:eastAsia="MS Mincho" w:cs="Times New Roman"/>
            <w:lang w:val="vi-VN" w:eastAsia="ja-JP"/>
          </w:rPr>
          <w:tab/>
        </w:r>
        <w:r w:rsidR="00514FFD" w:rsidRPr="00AD60AE">
          <w:rPr>
            <w:rStyle w:val="Hyperlink"/>
            <w:rFonts w:cs="Times New Roman"/>
          </w:rPr>
          <w:t>Estimate</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_Toc494718573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4" w:history="1">
        <w:r w:rsidR="00514FFD" w:rsidRPr="00AD60AE">
          <w:rPr>
            <w:rStyle w:val="Hyperlink"/>
            <w:rFonts w:cs="Times New Roman"/>
            <w:sz w:val="24"/>
            <w:szCs w:val="24"/>
          </w:rPr>
          <w:t>3.1.</w:t>
        </w:r>
        <w:r w:rsidR="00514FFD" w:rsidRPr="00AD60AE">
          <w:rPr>
            <w:rFonts w:eastAsia="MS Mincho" w:cs="Times New Roman"/>
            <w:sz w:val="24"/>
            <w:szCs w:val="24"/>
            <w:lang w:val="vi-VN" w:eastAsia="ja-JP"/>
          </w:rPr>
          <w:tab/>
        </w:r>
        <w:r w:rsidR="00514FFD" w:rsidRPr="00AD60AE">
          <w:rPr>
            <w:rStyle w:val="Hyperlink"/>
            <w:rFonts w:cs="Times New Roman"/>
            <w:sz w:val="24"/>
            <w:szCs w:val="24"/>
          </w:rPr>
          <w:t>Size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_Toc494718574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5" w:history="1">
        <w:r w:rsidR="00514FFD" w:rsidRPr="00AD60AE">
          <w:rPr>
            <w:rStyle w:val="Hyperlink"/>
            <w:rFonts w:cs="Times New Roman"/>
            <w:sz w:val="24"/>
            <w:szCs w:val="24"/>
          </w:rPr>
          <w:t>3.2.</w:t>
        </w:r>
        <w:r w:rsidR="00514FFD" w:rsidRPr="00AD60AE">
          <w:rPr>
            <w:rFonts w:eastAsia="MS Mincho" w:cs="Times New Roman"/>
            <w:sz w:val="24"/>
            <w:szCs w:val="24"/>
            <w:lang w:val="vi-VN" w:eastAsia="ja-JP"/>
          </w:rPr>
          <w:tab/>
        </w:r>
        <w:r w:rsidR="00514FFD" w:rsidRPr="00AD60AE">
          <w:rPr>
            <w:rStyle w:val="Hyperlink"/>
            <w:rFonts w:cs="Times New Roman"/>
            <w:sz w:val="24"/>
            <w:szCs w:val="24"/>
          </w:rPr>
          <w:t>Effort</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_Toc494718575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6" w:history="1">
        <w:r w:rsidR="00514FFD" w:rsidRPr="00AD60AE">
          <w:rPr>
            <w:rStyle w:val="Hyperlink"/>
            <w:rFonts w:cs="Times New Roman"/>
            <w:sz w:val="24"/>
            <w:szCs w:val="24"/>
          </w:rPr>
          <w:t>3.3.</w:t>
        </w:r>
        <w:r w:rsidR="00514FFD" w:rsidRPr="00AD60AE">
          <w:rPr>
            <w:rFonts w:eastAsia="MS Mincho" w:cs="Times New Roman"/>
            <w:sz w:val="24"/>
            <w:szCs w:val="24"/>
            <w:lang w:val="vi-VN" w:eastAsia="ja-JP"/>
          </w:rPr>
          <w:tab/>
        </w:r>
        <w:r w:rsidR="00514FFD" w:rsidRPr="00AD60AE">
          <w:rPr>
            <w:rStyle w:val="Hyperlink"/>
            <w:rFonts w:cs="Times New Roman"/>
            <w:sz w:val="24"/>
            <w:szCs w:val="24"/>
          </w:rPr>
          <w:t>Schedule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_Toc494718576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7" w:history="1">
        <w:r w:rsidR="00514FFD" w:rsidRPr="00AD60AE">
          <w:rPr>
            <w:rStyle w:val="Hyperlink"/>
            <w:rFonts w:cs="Times New Roman"/>
            <w:sz w:val="24"/>
            <w:szCs w:val="24"/>
          </w:rPr>
          <w:t>3.4.</w:t>
        </w:r>
        <w:r w:rsidR="00514FFD" w:rsidRPr="00AD60AE">
          <w:rPr>
            <w:rFonts w:eastAsia="MS Mincho" w:cs="Times New Roman"/>
            <w:sz w:val="24"/>
            <w:szCs w:val="24"/>
            <w:lang w:val="vi-VN" w:eastAsia="ja-JP"/>
          </w:rPr>
          <w:tab/>
        </w:r>
        <w:r w:rsidR="00514FFD" w:rsidRPr="00AD60AE">
          <w:rPr>
            <w:rStyle w:val="Hyperlink"/>
            <w:rFonts w:cs="Times New Roman"/>
            <w:sz w:val="24"/>
            <w:szCs w:val="24"/>
          </w:rPr>
          <w:t>Resource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_Toc494718577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8" w:history="1">
        <w:r w:rsidR="00514FFD" w:rsidRPr="00AD60AE">
          <w:rPr>
            <w:rStyle w:val="Hyperlink"/>
            <w:rFonts w:cs="Times New Roman"/>
            <w:sz w:val="24"/>
            <w:szCs w:val="24"/>
          </w:rPr>
          <w:t>3.5.</w:t>
        </w:r>
        <w:r w:rsidR="00514FFD" w:rsidRPr="00AD60AE">
          <w:rPr>
            <w:rFonts w:eastAsia="MS Mincho" w:cs="Times New Roman"/>
            <w:sz w:val="24"/>
            <w:szCs w:val="24"/>
            <w:lang w:val="vi-VN" w:eastAsia="ja-JP"/>
          </w:rPr>
          <w:tab/>
        </w:r>
        <w:r w:rsidR="00514FFD" w:rsidRPr="00AD60AE">
          <w:rPr>
            <w:rStyle w:val="Hyperlink"/>
            <w:rFonts w:cs="Times New Roman"/>
            <w:sz w:val="24"/>
            <w:szCs w:val="24"/>
          </w:rPr>
          <w:t>Infrastructure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_Toc494718578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79" w:history="1">
        <w:r w:rsidR="00514FFD" w:rsidRPr="00AD60AE">
          <w:rPr>
            <w:rStyle w:val="Hyperlink"/>
            <w:rFonts w:cs="Times New Roman"/>
            <w:sz w:val="24"/>
            <w:szCs w:val="24"/>
          </w:rPr>
          <w:t>3.6.</w:t>
        </w:r>
        <w:r w:rsidR="00514FFD" w:rsidRPr="00AD60AE">
          <w:rPr>
            <w:rFonts w:eastAsia="MS Mincho" w:cs="Times New Roman"/>
            <w:sz w:val="24"/>
            <w:szCs w:val="24"/>
            <w:lang w:val="vi-VN" w:eastAsia="ja-JP"/>
          </w:rPr>
          <w:tab/>
        </w:r>
        <w:r w:rsidR="00514FFD" w:rsidRPr="00AD60AE">
          <w:rPr>
            <w:rStyle w:val="Hyperlink"/>
            <w:rFonts w:cs="Times New Roman"/>
            <w:sz w:val="24"/>
            <w:szCs w:val="24"/>
          </w:rPr>
          <w:t>Training Plan</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_Toc494718579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80" w:history="1">
        <w:r w:rsidR="00514FFD" w:rsidRPr="00AD60AE">
          <w:rPr>
            <w:rStyle w:val="Hyperlink"/>
            <w:rFonts w:cs="Times New Roman"/>
            <w:sz w:val="24"/>
            <w:szCs w:val="24"/>
          </w:rPr>
          <w:t>3.7.</w:t>
        </w:r>
        <w:r w:rsidR="00514FFD" w:rsidRPr="00AD60AE">
          <w:rPr>
            <w:rFonts w:eastAsia="MS Mincho" w:cs="Times New Roman"/>
            <w:sz w:val="24"/>
            <w:szCs w:val="24"/>
            <w:lang w:val="vi-VN" w:eastAsia="ja-JP"/>
          </w:rPr>
          <w:tab/>
        </w:r>
        <w:r w:rsidR="00514FFD" w:rsidRPr="00AD60AE">
          <w:rPr>
            <w:rStyle w:val="Hyperlink"/>
            <w:rFonts w:cs="Times New Roman"/>
            <w:sz w:val="24"/>
            <w:szCs w:val="24"/>
          </w:rPr>
          <w:t>Finance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_Toc494718580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1"/>
        <w:jc w:val="both"/>
        <w:rPr>
          <w:rFonts w:eastAsia="MS Mincho" w:cs="Times New Roman"/>
          <w:lang w:val="vi-VN" w:eastAsia="ja-JP"/>
        </w:rPr>
      </w:pPr>
      <w:hyperlink w:anchor="_Toc494718581" w:history="1">
        <w:r w:rsidR="00514FFD" w:rsidRPr="00AD60AE">
          <w:rPr>
            <w:rStyle w:val="Hyperlink"/>
            <w:rFonts w:cs="Times New Roman"/>
          </w:rPr>
          <w:t>4.</w:t>
        </w:r>
        <w:r w:rsidR="00514FFD" w:rsidRPr="00AD60AE">
          <w:rPr>
            <w:rFonts w:eastAsia="MS Mincho" w:cs="Times New Roman"/>
            <w:lang w:val="vi-VN" w:eastAsia="ja-JP"/>
          </w:rPr>
          <w:tab/>
        </w:r>
        <w:r w:rsidR="00514FFD" w:rsidRPr="00AD60AE">
          <w:rPr>
            <w:rStyle w:val="Hyperlink"/>
            <w:rFonts w:cs="Times New Roman"/>
          </w:rPr>
          <w:t>Project Organization</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_Toc494718581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82" w:history="1">
        <w:r w:rsidR="00514FFD" w:rsidRPr="00AD60AE">
          <w:rPr>
            <w:rStyle w:val="Hyperlink"/>
            <w:rFonts w:cs="Times New Roman"/>
            <w:sz w:val="24"/>
            <w:szCs w:val="24"/>
          </w:rPr>
          <w:t>4.1.</w:t>
        </w:r>
        <w:r w:rsidR="00514FFD" w:rsidRPr="00AD60AE">
          <w:rPr>
            <w:rFonts w:eastAsia="MS Mincho" w:cs="Times New Roman"/>
            <w:sz w:val="24"/>
            <w:szCs w:val="24"/>
            <w:lang w:val="vi-VN" w:eastAsia="ja-JP"/>
          </w:rPr>
          <w:tab/>
        </w:r>
        <w:r w:rsidR="00514FFD" w:rsidRPr="00AD60AE">
          <w:rPr>
            <w:rStyle w:val="Hyperlink"/>
            <w:rFonts w:cs="Times New Roman"/>
            <w:sz w:val="24"/>
            <w:szCs w:val="24"/>
          </w:rPr>
          <w:t>Organization Structure</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_Toc494718582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83" w:history="1">
        <w:r w:rsidR="00514FFD" w:rsidRPr="00AD60AE">
          <w:rPr>
            <w:rStyle w:val="Hyperlink"/>
            <w:rFonts w:cs="Times New Roman"/>
            <w:sz w:val="24"/>
            <w:szCs w:val="24"/>
          </w:rPr>
          <w:t>4.2.</w:t>
        </w:r>
        <w:r w:rsidR="00514FFD" w:rsidRPr="00AD60AE">
          <w:rPr>
            <w:rFonts w:eastAsia="MS Mincho" w:cs="Times New Roman"/>
            <w:sz w:val="24"/>
            <w:szCs w:val="24"/>
            <w:lang w:val="vi-VN" w:eastAsia="ja-JP"/>
          </w:rPr>
          <w:tab/>
        </w:r>
        <w:r w:rsidR="00514FFD" w:rsidRPr="00AD60AE">
          <w:rPr>
            <w:rStyle w:val="Hyperlink"/>
            <w:rFonts w:cs="Times New Roman"/>
            <w:sz w:val="24"/>
            <w:szCs w:val="24"/>
          </w:rPr>
          <w:t>Project Team</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_Toc494718583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2"/>
        <w:jc w:val="both"/>
        <w:rPr>
          <w:rFonts w:eastAsia="MS Mincho" w:cs="Times New Roman"/>
          <w:sz w:val="24"/>
          <w:szCs w:val="24"/>
          <w:lang w:val="vi-VN" w:eastAsia="ja-JP"/>
        </w:rPr>
      </w:pPr>
      <w:hyperlink w:anchor="_Toc494718584" w:history="1">
        <w:r w:rsidR="00514FFD" w:rsidRPr="00AD60AE">
          <w:rPr>
            <w:rStyle w:val="Hyperlink"/>
            <w:rFonts w:cs="Times New Roman"/>
            <w:sz w:val="24"/>
            <w:szCs w:val="24"/>
          </w:rPr>
          <w:t>4.3.</w:t>
        </w:r>
        <w:r w:rsidR="00514FFD" w:rsidRPr="00AD60AE">
          <w:rPr>
            <w:rFonts w:eastAsia="MS Mincho" w:cs="Times New Roman"/>
            <w:sz w:val="24"/>
            <w:szCs w:val="24"/>
            <w:lang w:val="vi-VN" w:eastAsia="ja-JP"/>
          </w:rPr>
          <w:tab/>
        </w:r>
        <w:r w:rsidR="00514FFD" w:rsidRPr="00AD60AE">
          <w:rPr>
            <w:rStyle w:val="Hyperlink"/>
            <w:rFonts w:cs="Times New Roman"/>
            <w:sz w:val="24"/>
            <w:szCs w:val="24"/>
          </w:rPr>
          <w:t>External Interfaces</w:t>
        </w:r>
        <w:r w:rsidR="00514FFD" w:rsidRPr="00AD60AE">
          <w:rPr>
            <w:rFonts w:cs="Times New Roman"/>
            <w:sz w:val="24"/>
            <w:szCs w:val="24"/>
          </w:rPr>
          <w:tab/>
        </w:r>
        <w:r w:rsidR="00514FFD" w:rsidRPr="00AD60AE">
          <w:rPr>
            <w:rFonts w:cs="Times New Roman"/>
            <w:sz w:val="24"/>
            <w:szCs w:val="24"/>
          </w:rPr>
          <w:fldChar w:fldCharType="begin"/>
        </w:r>
        <w:r w:rsidR="00514FFD" w:rsidRPr="00AD60AE">
          <w:rPr>
            <w:rFonts w:cs="Times New Roman"/>
            <w:sz w:val="24"/>
            <w:szCs w:val="24"/>
          </w:rPr>
          <w:instrText xml:space="preserve"> PAGEREF _Toc494718584 \h </w:instrText>
        </w:r>
        <w:r w:rsidR="00514FFD" w:rsidRPr="00AD60AE">
          <w:rPr>
            <w:rFonts w:cs="Times New Roman"/>
            <w:sz w:val="24"/>
            <w:szCs w:val="24"/>
          </w:rPr>
        </w:r>
        <w:r w:rsidR="00514FFD" w:rsidRPr="00AD60AE">
          <w:rPr>
            <w:rFonts w:cs="Times New Roman"/>
            <w:sz w:val="24"/>
            <w:szCs w:val="24"/>
          </w:rPr>
          <w:fldChar w:fldCharType="separate"/>
        </w:r>
        <w:r w:rsidR="00514FFD" w:rsidRPr="00AD60AE">
          <w:rPr>
            <w:rFonts w:cs="Times New Roman"/>
            <w:sz w:val="24"/>
            <w:szCs w:val="24"/>
          </w:rPr>
          <w:t>3</w:t>
        </w:r>
        <w:r w:rsidR="00514FFD" w:rsidRPr="00AD60AE">
          <w:rPr>
            <w:rFonts w:cs="Times New Roman"/>
            <w:sz w:val="24"/>
            <w:szCs w:val="24"/>
          </w:rPr>
          <w:fldChar w:fldCharType="end"/>
        </w:r>
      </w:hyperlink>
    </w:p>
    <w:p w:rsidR="009F386A" w:rsidRPr="00AD60AE" w:rsidRDefault="00BD52B8" w:rsidP="00AD60AE">
      <w:pPr>
        <w:pStyle w:val="TOC1"/>
        <w:jc w:val="both"/>
        <w:rPr>
          <w:rFonts w:eastAsia="MS Mincho" w:cs="Times New Roman"/>
          <w:lang w:val="vi-VN" w:eastAsia="ja-JP"/>
        </w:rPr>
      </w:pPr>
      <w:hyperlink w:anchor="_Toc494718585" w:history="1">
        <w:r w:rsidR="00514FFD" w:rsidRPr="00AD60AE">
          <w:rPr>
            <w:rStyle w:val="Hyperlink"/>
            <w:rFonts w:cs="Times New Roman"/>
          </w:rPr>
          <w:t>5.</w:t>
        </w:r>
        <w:r w:rsidR="00514FFD" w:rsidRPr="00AD60AE">
          <w:rPr>
            <w:rFonts w:eastAsia="MS Mincho" w:cs="Times New Roman"/>
            <w:lang w:val="vi-VN" w:eastAsia="ja-JP"/>
          </w:rPr>
          <w:tab/>
        </w:r>
        <w:r w:rsidR="00514FFD" w:rsidRPr="00AD60AE">
          <w:rPr>
            <w:rStyle w:val="Hyperlink"/>
            <w:rFonts w:cs="Times New Roman"/>
          </w:rPr>
          <w:t>Communication &amp; Reporting</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_Toc494718585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BD52B8" w:rsidP="00AD60AE">
      <w:pPr>
        <w:pStyle w:val="TOC1"/>
        <w:jc w:val="both"/>
        <w:rPr>
          <w:rFonts w:eastAsia="MS Mincho" w:cs="Times New Roman"/>
          <w:lang w:val="vi-VN" w:eastAsia="ja-JP"/>
        </w:rPr>
      </w:pPr>
      <w:hyperlink w:anchor="_Toc494718586" w:history="1">
        <w:r w:rsidR="00514FFD" w:rsidRPr="00AD60AE">
          <w:rPr>
            <w:rStyle w:val="Hyperlink"/>
            <w:rFonts w:cs="Times New Roman"/>
          </w:rPr>
          <w:t>6.</w:t>
        </w:r>
        <w:r w:rsidR="00514FFD" w:rsidRPr="00AD60AE">
          <w:rPr>
            <w:rFonts w:eastAsia="MS Mincho" w:cs="Times New Roman"/>
            <w:lang w:val="vi-VN" w:eastAsia="ja-JP"/>
          </w:rPr>
          <w:tab/>
        </w:r>
        <w:r w:rsidR="00514FFD" w:rsidRPr="00AD60AE">
          <w:rPr>
            <w:rStyle w:val="Hyperlink"/>
            <w:rFonts w:cs="Times New Roman"/>
          </w:rPr>
          <w:t>Configuration Management</w:t>
        </w:r>
        <w:r w:rsidR="00514FFD" w:rsidRPr="00AD60AE">
          <w:rPr>
            <w:rFonts w:cs="Times New Roman"/>
          </w:rPr>
          <w:tab/>
        </w:r>
        <w:r w:rsidR="00514FFD" w:rsidRPr="00AD60AE">
          <w:rPr>
            <w:rFonts w:cs="Times New Roman"/>
          </w:rPr>
          <w:fldChar w:fldCharType="begin"/>
        </w:r>
        <w:r w:rsidR="00514FFD" w:rsidRPr="00AD60AE">
          <w:rPr>
            <w:rFonts w:cs="Times New Roman"/>
          </w:rPr>
          <w:instrText xml:space="preserve"> PAGEREF _Toc494718586 \h </w:instrText>
        </w:r>
        <w:r w:rsidR="00514FFD" w:rsidRPr="00AD60AE">
          <w:rPr>
            <w:rFonts w:cs="Times New Roman"/>
          </w:rPr>
        </w:r>
        <w:r w:rsidR="00514FFD" w:rsidRPr="00AD60AE">
          <w:rPr>
            <w:rFonts w:cs="Times New Roman"/>
          </w:rPr>
          <w:fldChar w:fldCharType="separate"/>
        </w:r>
        <w:r w:rsidR="00514FFD" w:rsidRPr="00AD60AE">
          <w:rPr>
            <w:rFonts w:cs="Times New Roman"/>
          </w:rPr>
          <w:t>3</w:t>
        </w:r>
        <w:r w:rsidR="00514FFD" w:rsidRPr="00AD60AE">
          <w:rPr>
            <w:rFonts w:cs="Times New Roman"/>
          </w:rPr>
          <w:fldChar w:fldCharType="end"/>
        </w:r>
      </w:hyperlink>
    </w:p>
    <w:p w:rsidR="009F386A" w:rsidRPr="00AD60AE" w:rsidRDefault="00514FFD" w:rsidP="00AD60AE">
      <w:pPr>
        <w:jc w:val="both"/>
      </w:pPr>
      <w:r w:rsidRPr="00AD60AE">
        <w:rPr>
          <w:rFonts w:cs="Times New Roman"/>
        </w:rPr>
        <w:fldChar w:fldCharType="end"/>
      </w:r>
    </w:p>
    <w:p w:rsidR="009F386A" w:rsidRPr="00AD60AE" w:rsidRDefault="00514FFD" w:rsidP="00AD60AE">
      <w:pPr>
        <w:pStyle w:val="NormalH"/>
        <w:jc w:val="both"/>
      </w:pPr>
      <w:r w:rsidRPr="00AD60AE">
        <w:lastRenderedPageBreak/>
        <w:t>Definitions and Acronyms</w:t>
      </w:r>
    </w:p>
    <w:p w:rsidR="009F386A" w:rsidRPr="00AD60AE" w:rsidRDefault="009F386A" w:rsidP="00AD60AE">
      <w:pPr>
        <w:pStyle w:val="HelpCont"/>
        <w:jc w:val="both"/>
        <w:rPr>
          <w:i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4A0" w:firstRow="1" w:lastRow="0" w:firstColumn="1" w:lastColumn="0" w:noHBand="0" w:noVBand="1"/>
      </w:tblPr>
      <w:tblGrid>
        <w:gridCol w:w="2520"/>
        <w:gridCol w:w="3690"/>
        <w:gridCol w:w="2610"/>
      </w:tblGrid>
      <w:tr w:rsidR="009F386A" w:rsidRPr="00AD60AE">
        <w:trPr>
          <w:tblHeader/>
        </w:trPr>
        <w:tc>
          <w:tcPr>
            <w:tcW w:w="2520" w:type="dxa"/>
            <w:shd w:val="clear" w:color="auto" w:fill="CCCCCC"/>
            <w:vAlign w:val="center"/>
          </w:tcPr>
          <w:p w:rsidR="009F386A" w:rsidRPr="00AD60AE" w:rsidRDefault="00514FFD" w:rsidP="00AD60AE">
            <w:pPr>
              <w:pStyle w:val="Bangheader"/>
              <w:jc w:val="both"/>
            </w:pPr>
            <w:r w:rsidRPr="00AD60AE">
              <w:t>Acronym</w:t>
            </w:r>
          </w:p>
        </w:tc>
        <w:tc>
          <w:tcPr>
            <w:tcW w:w="3690" w:type="dxa"/>
            <w:shd w:val="clear" w:color="auto" w:fill="CCCCCC"/>
            <w:vAlign w:val="center"/>
          </w:tcPr>
          <w:p w:rsidR="009F386A" w:rsidRPr="00AD60AE" w:rsidRDefault="00514FFD" w:rsidP="00AD60AE">
            <w:pPr>
              <w:pStyle w:val="Bangheader"/>
              <w:jc w:val="both"/>
            </w:pPr>
            <w:r w:rsidRPr="00AD60AE">
              <w:t>Definition</w:t>
            </w:r>
          </w:p>
        </w:tc>
        <w:tc>
          <w:tcPr>
            <w:tcW w:w="2610" w:type="dxa"/>
            <w:shd w:val="clear" w:color="auto" w:fill="CCCCCC"/>
            <w:vAlign w:val="center"/>
          </w:tcPr>
          <w:p w:rsidR="009F386A" w:rsidRPr="00AD60AE" w:rsidRDefault="00514FFD" w:rsidP="00AD60AE">
            <w:pPr>
              <w:pStyle w:val="Bangheader"/>
              <w:jc w:val="both"/>
            </w:pPr>
            <w:r w:rsidRPr="00AD60AE">
              <w:t>Note</w:t>
            </w: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CC</w:t>
            </w:r>
          </w:p>
        </w:tc>
        <w:tc>
          <w:tcPr>
            <w:tcW w:w="3690" w:type="dxa"/>
          </w:tcPr>
          <w:p w:rsidR="009F386A" w:rsidRPr="00AD60AE" w:rsidRDefault="00514FFD" w:rsidP="00AD60AE">
            <w:pPr>
              <w:pStyle w:val="Bang"/>
              <w:jc w:val="both"/>
              <w:rPr>
                <w:sz w:val="24"/>
                <w:szCs w:val="24"/>
              </w:rPr>
            </w:pPr>
            <w:r w:rsidRPr="00AD60AE">
              <w:rPr>
                <w:sz w:val="24"/>
                <w:szCs w:val="24"/>
              </w:rPr>
              <w:t>Infrastructure Configuration Controller</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CCB</w:t>
            </w:r>
          </w:p>
        </w:tc>
        <w:tc>
          <w:tcPr>
            <w:tcW w:w="3690" w:type="dxa"/>
          </w:tcPr>
          <w:p w:rsidR="009F386A" w:rsidRPr="00AD60AE" w:rsidRDefault="00514FFD" w:rsidP="00AD60AE">
            <w:pPr>
              <w:pStyle w:val="Bang"/>
              <w:jc w:val="both"/>
              <w:rPr>
                <w:sz w:val="24"/>
                <w:szCs w:val="24"/>
              </w:rPr>
            </w:pPr>
            <w:r w:rsidRPr="00AD60AE">
              <w:rPr>
                <w:sz w:val="24"/>
                <w:szCs w:val="24"/>
              </w:rPr>
              <w:t>Change Control Board</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CI</w:t>
            </w:r>
          </w:p>
        </w:tc>
        <w:tc>
          <w:tcPr>
            <w:tcW w:w="3690" w:type="dxa"/>
          </w:tcPr>
          <w:p w:rsidR="009F386A" w:rsidRPr="00AD60AE" w:rsidRDefault="00514FFD" w:rsidP="00AD60AE">
            <w:pPr>
              <w:pStyle w:val="Bang"/>
              <w:jc w:val="both"/>
              <w:rPr>
                <w:sz w:val="24"/>
                <w:szCs w:val="24"/>
              </w:rPr>
            </w:pPr>
            <w:r w:rsidRPr="00AD60AE">
              <w:rPr>
                <w:sz w:val="24"/>
                <w:szCs w:val="24"/>
              </w:rPr>
              <w:t>Configuration  Item</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CM</w:t>
            </w:r>
          </w:p>
        </w:tc>
        <w:tc>
          <w:tcPr>
            <w:tcW w:w="3690" w:type="dxa"/>
          </w:tcPr>
          <w:p w:rsidR="009F386A" w:rsidRPr="00AD60AE" w:rsidRDefault="00514FFD" w:rsidP="00AD60AE">
            <w:pPr>
              <w:pStyle w:val="Bang"/>
              <w:jc w:val="both"/>
              <w:rPr>
                <w:sz w:val="24"/>
                <w:szCs w:val="24"/>
              </w:rPr>
            </w:pPr>
            <w:r w:rsidRPr="00AD60AE">
              <w:rPr>
                <w:sz w:val="24"/>
                <w:szCs w:val="24"/>
              </w:rPr>
              <w:t>Configuration  Management</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CSCI</w:t>
            </w:r>
          </w:p>
        </w:tc>
        <w:tc>
          <w:tcPr>
            <w:tcW w:w="3690" w:type="dxa"/>
          </w:tcPr>
          <w:p w:rsidR="009F386A" w:rsidRPr="00AD60AE" w:rsidRDefault="00514FFD" w:rsidP="00AD60AE">
            <w:pPr>
              <w:pStyle w:val="Bang"/>
              <w:jc w:val="both"/>
              <w:rPr>
                <w:sz w:val="24"/>
                <w:szCs w:val="24"/>
              </w:rPr>
            </w:pPr>
            <w:r w:rsidRPr="00AD60AE">
              <w:rPr>
                <w:sz w:val="24"/>
                <w:szCs w:val="24"/>
              </w:rPr>
              <w:t>Computer Software Configuration Items</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DEV</w:t>
            </w:r>
          </w:p>
        </w:tc>
        <w:tc>
          <w:tcPr>
            <w:tcW w:w="3690" w:type="dxa"/>
          </w:tcPr>
          <w:p w:rsidR="009F386A" w:rsidRPr="00AD60AE" w:rsidRDefault="00514FFD" w:rsidP="00AD60AE">
            <w:pPr>
              <w:pStyle w:val="Bang"/>
              <w:jc w:val="both"/>
              <w:rPr>
                <w:sz w:val="24"/>
                <w:szCs w:val="24"/>
              </w:rPr>
            </w:pPr>
            <w:r w:rsidRPr="00AD60AE">
              <w:rPr>
                <w:sz w:val="24"/>
                <w:szCs w:val="24"/>
              </w:rPr>
              <w:t>Developer</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PIC</w:t>
            </w:r>
          </w:p>
        </w:tc>
        <w:tc>
          <w:tcPr>
            <w:tcW w:w="3690" w:type="dxa"/>
          </w:tcPr>
          <w:p w:rsidR="009F386A" w:rsidRPr="00AD60AE" w:rsidRDefault="00514FFD" w:rsidP="00AD60AE">
            <w:pPr>
              <w:pStyle w:val="Bang"/>
              <w:jc w:val="both"/>
              <w:rPr>
                <w:sz w:val="24"/>
                <w:szCs w:val="24"/>
              </w:rPr>
            </w:pPr>
            <w:r w:rsidRPr="00AD60AE">
              <w:rPr>
                <w:sz w:val="24"/>
                <w:szCs w:val="24"/>
              </w:rPr>
              <w:t>Person in charge</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PM</w:t>
            </w:r>
          </w:p>
        </w:tc>
        <w:tc>
          <w:tcPr>
            <w:tcW w:w="3690" w:type="dxa"/>
          </w:tcPr>
          <w:p w:rsidR="009F386A" w:rsidRPr="00AD60AE" w:rsidRDefault="00514FFD" w:rsidP="00AD60AE">
            <w:pPr>
              <w:pStyle w:val="Bang"/>
              <w:jc w:val="both"/>
              <w:rPr>
                <w:sz w:val="24"/>
                <w:szCs w:val="24"/>
              </w:rPr>
            </w:pPr>
            <w:r w:rsidRPr="00AD60AE">
              <w:rPr>
                <w:sz w:val="24"/>
                <w:szCs w:val="24"/>
              </w:rPr>
              <w:t>Project Manager</w:t>
            </w:r>
          </w:p>
        </w:tc>
        <w:tc>
          <w:tcPr>
            <w:tcW w:w="2610" w:type="dxa"/>
          </w:tcPr>
          <w:p w:rsidR="009F386A" w:rsidRPr="00AD60AE" w:rsidRDefault="009F386A" w:rsidP="00AD60AE">
            <w:pPr>
              <w:pStyle w:val="Bang"/>
              <w:jc w:val="both"/>
              <w:rPr>
                <w:sz w:val="24"/>
                <w:szCs w:val="24"/>
              </w:rPr>
            </w:pPr>
          </w:p>
        </w:tc>
      </w:tr>
      <w:tr w:rsidR="009F386A" w:rsidRPr="00AD60AE">
        <w:tc>
          <w:tcPr>
            <w:tcW w:w="2520" w:type="dxa"/>
            <w:vAlign w:val="center"/>
          </w:tcPr>
          <w:p w:rsidR="009F386A" w:rsidRPr="00AD60AE" w:rsidRDefault="00514FFD" w:rsidP="00AD60AE">
            <w:pPr>
              <w:pStyle w:val="Bang"/>
              <w:jc w:val="both"/>
              <w:rPr>
                <w:sz w:val="24"/>
                <w:szCs w:val="24"/>
              </w:rPr>
            </w:pPr>
            <w:r w:rsidRPr="00AD60AE">
              <w:rPr>
                <w:sz w:val="24"/>
                <w:szCs w:val="24"/>
              </w:rPr>
              <w:t>PTL</w:t>
            </w:r>
          </w:p>
        </w:tc>
        <w:tc>
          <w:tcPr>
            <w:tcW w:w="3690" w:type="dxa"/>
          </w:tcPr>
          <w:p w:rsidR="009F386A" w:rsidRPr="00AD60AE" w:rsidRDefault="00514FFD" w:rsidP="00AD60AE">
            <w:pPr>
              <w:pStyle w:val="Bang"/>
              <w:jc w:val="both"/>
              <w:rPr>
                <w:sz w:val="24"/>
                <w:szCs w:val="24"/>
              </w:rPr>
            </w:pPr>
            <w:r w:rsidRPr="00AD60AE">
              <w:rPr>
                <w:sz w:val="24"/>
                <w:szCs w:val="24"/>
              </w:rPr>
              <w:t>Project Technical Leader</w:t>
            </w:r>
          </w:p>
        </w:tc>
        <w:tc>
          <w:tcPr>
            <w:tcW w:w="2610" w:type="dxa"/>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QA</w:t>
            </w:r>
          </w:p>
        </w:tc>
        <w:tc>
          <w:tcPr>
            <w:tcW w:w="3690" w:type="dxa"/>
          </w:tcPr>
          <w:p w:rsidR="009F386A" w:rsidRPr="00AD60AE" w:rsidRDefault="00514FFD" w:rsidP="00AD60AE">
            <w:pPr>
              <w:pStyle w:val="Bang"/>
              <w:jc w:val="both"/>
              <w:rPr>
                <w:sz w:val="24"/>
                <w:szCs w:val="24"/>
              </w:rPr>
            </w:pPr>
            <w:r w:rsidRPr="00AD60AE">
              <w:rPr>
                <w:sz w:val="24"/>
                <w:szCs w:val="24"/>
              </w:rPr>
              <w:t>Quality Assurance Officer</w:t>
            </w:r>
          </w:p>
        </w:tc>
        <w:tc>
          <w:tcPr>
            <w:tcW w:w="2610" w:type="dxa"/>
          </w:tcPr>
          <w:p w:rsidR="009F386A" w:rsidRPr="00AD60AE" w:rsidRDefault="009F386A" w:rsidP="00AD60AE">
            <w:pPr>
              <w:pStyle w:val="Bang"/>
              <w:jc w:val="both"/>
              <w:rPr>
                <w:sz w:val="24"/>
                <w:szCs w:val="24"/>
              </w:rPr>
            </w:pPr>
          </w:p>
        </w:tc>
      </w:tr>
      <w:tr w:rsidR="009F386A" w:rsidRPr="00AD60AE">
        <w:tc>
          <w:tcPr>
            <w:tcW w:w="2520" w:type="dxa"/>
            <w:tcBorders>
              <w:bottom w:val="dotted" w:sz="4" w:space="0" w:color="808080"/>
            </w:tcBorders>
          </w:tcPr>
          <w:p w:rsidR="009F386A" w:rsidRPr="00AD60AE" w:rsidRDefault="00514FFD" w:rsidP="00AD60AE">
            <w:pPr>
              <w:pStyle w:val="Bang"/>
              <w:jc w:val="both"/>
              <w:rPr>
                <w:sz w:val="24"/>
                <w:szCs w:val="24"/>
              </w:rPr>
            </w:pPr>
            <w:r w:rsidRPr="00AD60AE">
              <w:rPr>
                <w:sz w:val="24"/>
                <w:szCs w:val="24"/>
              </w:rPr>
              <w:t>SRS</w:t>
            </w:r>
          </w:p>
        </w:tc>
        <w:tc>
          <w:tcPr>
            <w:tcW w:w="3690" w:type="dxa"/>
            <w:tcBorders>
              <w:bottom w:val="dotted" w:sz="4" w:space="0" w:color="808080"/>
            </w:tcBorders>
          </w:tcPr>
          <w:p w:rsidR="009F386A" w:rsidRPr="00AD60AE" w:rsidRDefault="00514FFD" w:rsidP="00AD60AE">
            <w:pPr>
              <w:pStyle w:val="Bang"/>
              <w:jc w:val="both"/>
              <w:rPr>
                <w:sz w:val="24"/>
                <w:szCs w:val="24"/>
              </w:rPr>
            </w:pPr>
            <w:r w:rsidRPr="00AD60AE">
              <w:rPr>
                <w:sz w:val="24"/>
                <w:szCs w:val="24"/>
              </w:rPr>
              <w:t>Software Requirement Specification</w:t>
            </w:r>
          </w:p>
        </w:tc>
        <w:tc>
          <w:tcPr>
            <w:tcW w:w="2610" w:type="dxa"/>
            <w:tcBorders>
              <w:bottom w:val="dotted" w:sz="4" w:space="0" w:color="808080"/>
            </w:tcBorders>
          </w:tcPr>
          <w:p w:rsidR="009F386A" w:rsidRPr="00AD60AE" w:rsidRDefault="009F386A" w:rsidP="00AD60AE">
            <w:pPr>
              <w:pStyle w:val="Bang"/>
              <w:jc w:val="both"/>
              <w:rPr>
                <w:sz w:val="24"/>
                <w:szCs w:val="24"/>
              </w:rPr>
            </w:pPr>
          </w:p>
        </w:tc>
      </w:tr>
      <w:tr w:rsidR="009F386A" w:rsidRPr="00AD60AE">
        <w:tc>
          <w:tcPr>
            <w:tcW w:w="2520" w:type="dxa"/>
          </w:tcPr>
          <w:p w:rsidR="009F386A" w:rsidRPr="00AD60AE" w:rsidRDefault="00514FFD" w:rsidP="00AD60AE">
            <w:pPr>
              <w:pStyle w:val="Bang"/>
              <w:jc w:val="both"/>
              <w:rPr>
                <w:sz w:val="24"/>
                <w:szCs w:val="24"/>
              </w:rPr>
            </w:pPr>
            <w:r w:rsidRPr="00AD60AE">
              <w:rPr>
                <w:sz w:val="24"/>
                <w:szCs w:val="24"/>
              </w:rPr>
              <w:t>TP</w:t>
            </w:r>
          </w:p>
        </w:tc>
        <w:tc>
          <w:tcPr>
            <w:tcW w:w="3690" w:type="dxa"/>
          </w:tcPr>
          <w:p w:rsidR="009F386A" w:rsidRPr="00AD60AE" w:rsidRDefault="00514FFD" w:rsidP="00AD60AE">
            <w:pPr>
              <w:pStyle w:val="Bang"/>
              <w:jc w:val="both"/>
              <w:rPr>
                <w:sz w:val="24"/>
                <w:szCs w:val="24"/>
              </w:rPr>
            </w:pPr>
            <w:r w:rsidRPr="00AD60AE">
              <w:rPr>
                <w:sz w:val="24"/>
                <w:szCs w:val="24"/>
              </w:rPr>
              <w:t>Test Plan</w:t>
            </w:r>
          </w:p>
        </w:tc>
        <w:tc>
          <w:tcPr>
            <w:tcW w:w="2610" w:type="dxa"/>
          </w:tcPr>
          <w:p w:rsidR="009F386A" w:rsidRPr="00AD60AE" w:rsidRDefault="009F386A" w:rsidP="00AD60AE">
            <w:pPr>
              <w:pStyle w:val="Bang"/>
              <w:jc w:val="both"/>
              <w:rPr>
                <w:sz w:val="24"/>
                <w:szCs w:val="24"/>
              </w:rPr>
            </w:pPr>
          </w:p>
        </w:tc>
      </w:tr>
      <w:tr w:rsidR="009F386A" w:rsidRPr="00AD60AE">
        <w:trPr>
          <w:trHeight w:val="90"/>
        </w:trPr>
        <w:tc>
          <w:tcPr>
            <w:tcW w:w="2520" w:type="dxa"/>
          </w:tcPr>
          <w:p w:rsidR="009F386A" w:rsidRPr="00AD60AE" w:rsidRDefault="00514FFD" w:rsidP="00AD60AE">
            <w:pPr>
              <w:pStyle w:val="Bang"/>
              <w:jc w:val="both"/>
              <w:rPr>
                <w:sz w:val="24"/>
                <w:szCs w:val="24"/>
              </w:rPr>
            </w:pPr>
            <w:r w:rsidRPr="00AD60AE">
              <w:rPr>
                <w:sz w:val="24"/>
                <w:szCs w:val="24"/>
              </w:rPr>
              <w:t>TC</w:t>
            </w:r>
          </w:p>
        </w:tc>
        <w:tc>
          <w:tcPr>
            <w:tcW w:w="3690" w:type="dxa"/>
          </w:tcPr>
          <w:p w:rsidR="009F386A" w:rsidRPr="00AD60AE" w:rsidRDefault="00514FFD" w:rsidP="00AD60AE">
            <w:pPr>
              <w:pStyle w:val="Bang"/>
              <w:jc w:val="both"/>
              <w:rPr>
                <w:sz w:val="24"/>
                <w:szCs w:val="24"/>
              </w:rPr>
            </w:pPr>
            <w:r w:rsidRPr="00AD60AE">
              <w:rPr>
                <w:sz w:val="24"/>
                <w:szCs w:val="24"/>
              </w:rPr>
              <w:t>Test Case</w:t>
            </w:r>
          </w:p>
        </w:tc>
        <w:tc>
          <w:tcPr>
            <w:tcW w:w="2610" w:type="dxa"/>
          </w:tcPr>
          <w:p w:rsidR="009F386A" w:rsidRPr="00AD60AE" w:rsidRDefault="009F386A" w:rsidP="00AD60AE">
            <w:pPr>
              <w:pStyle w:val="Bang"/>
              <w:jc w:val="both"/>
              <w:rPr>
                <w:sz w:val="24"/>
                <w:szCs w:val="24"/>
              </w:rPr>
            </w:pPr>
          </w:p>
        </w:tc>
      </w:tr>
      <w:tr w:rsidR="009F386A" w:rsidRPr="00AD60AE">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9F386A" w:rsidRPr="00AD60AE" w:rsidRDefault="009F386A" w:rsidP="00AD60AE">
            <w:pPr>
              <w:pStyle w:val="Bang"/>
              <w:jc w:val="both"/>
              <w:rPr>
                <w:sz w:val="24"/>
                <w:szCs w:val="24"/>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9F386A" w:rsidRPr="00AD60AE" w:rsidRDefault="009F386A" w:rsidP="00AD60AE">
            <w:pPr>
              <w:pStyle w:val="Bang"/>
              <w:jc w:val="both"/>
              <w:rPr>
                <w:sz w:val="24"/>
                <w:szCs w:val="24"/>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9F386A" w:rsidRPr="00AD60AE" w:rsidRDefault="009F386A" w:rsidP="00AD60AE">
            <w:pPr>
              <w:pStyle w:val="Bang"/>
              <w:jc w:val="both"/>
              <w:rPr>
                <w:sz w:val="24"/>
                <w:szCs w:val="24"/>
              </w:rPr>
            </w:pPr>
          </w:p>
        </w:tc>
      </w:tr>
    </w:tbl>
    <w:p w:rsidR="009F386A" w:rsidRPr="00AD60AE" w:rsidRDefault="00514FFD" w:rsidP="00AD60AE">
      <w:pPr>
        <w:pStyle w:val="Heading1"/>
        <w:jc w:val="both"/>
      </w:pPr>
      <w:bookmarkStart w:id="3" w:name="_Toc494718561"/>
      <w:bookmarkStart w:id="4" w:name="_Toc452446886"/>
      <w:bookmarkStart w:id="5" w:name="_Toc336527255"/>
      <w:r w:rsidRPr="00AD60AE">
        <w:lastRenderedPageBreak/>
        <w:t>Project Overview</w:t>
      </w:r>
      <w:bookmarkEnd w:id="3"/>
      <w:bookmarkEnd w:id="4"/>
      <w:bookmarkEnd w:id="5"/>
    </w:p>
    <w:p w:rsidR="009F386A" w:rsidRPr="00AD60AE" w:rsidRDefault="00514FFD" w:rsidP="00AD60AE">
      <w:pPr>
        <w:pStyle w:val="Heading2"/>
        <w:jc w:val="both"/>
        <w:rPr>
          <w:i w:val="0"/>
          <w:sz w:val="24"/>
          <w:szCs w:val="24"/>
        </w:rPr>
      </w:pPr>
      <w:bookmarkStart w:id="6" w:name="_Toc494718562"/>
      <w:bookmarkStart w:id="7" w:name="_Toc336527256"/>
      <w:r w:rsidRPr="00AD60AE">
        <w:rPr>
          <w:i w:val="0"/>
          <w:sz w:val="24"/>
          <w:szCs w:val="24"/>
        </w:rPr>
        <w:t>Project Description</w:t>
      </w:r>
      <w:bookmarkEnd w:id="6"/>
      <w:bookmarkEnd w:id="7"/>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363"/>
        <w:gridCol w:w="2790"/>
        <w:gridCol w:w="1710"/>
        <w:gridCol w:w="2610"/>
      </w:tblGrid>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Project Code</w:t>
            </w:r>
          </w:p>
        </w:tc>
        <w:tc>
          <w:tcPr>
            <w:tcW w:w="2790" w:type="dxa"/>
            <w:vAlign w:val="center"/>
          </w:tcPr>
          <w:p w:rsidR="009F386A" w:rsidRPr="00AD60AE" w:rsidRDefault="008460C3" w:rsidP="00AD60AE">
            <w:pPr>
              <w:pStyle w:val="bang0"/>
              <w:ind w:left="0"/>
              <w:jc w:val="both"/>
              <w:rPr>
                <w:lang w:val="vi-VN"/>
              </w:rPr>
            </w:pPr>
            <w:r w:rsidRPr="00AD60AE">
              <w:rPr>
                <w:lang w:val="vi-VN"/>
              </w:rPr>
              <w:t>BS</w:t>
            </w:r>
          </w:p>
        </w:tc>
        <w:tc>
          <w:tcPr>
            <w:tcW w:w="1710" w:type="dxa"/>
            <w:shd w:val="clear" w:color="auto" w:fill="D9D9D9"/>
            <w:vAlign w:val="center"/>
          </w:tcPr>
          <w:p w:rsidR="009F386A" w:rsidRPr="00AD60AE" w:rsidRDefault="00514FFD" w:rsidP="00AD60AE">
            <w:pPr>
              <w:pStyle w:val="bangcategory"/>
              <w:jc w:val="both"/>
            </w:pPr>
            <w:r w:rsidRPr="00AD60AE">
              <w:t>Contract Type</w:t>
            </w:r>
          </w:p>
        </w:tc>
        <w:tc>
          <w:tcPr>
            <w:tcW w:w="2610" w:type="dxa"/>
            <w:vAlign w:val="center"/>
          </w:tcPr>
          <w:p w:rsidR="009F386A" w:rsidRPr="00AD60AE" w:rsidRDefault="00514FFD" w:rsidP="00AD60AE">
            <w:pPr>
              <w:pStyle w:val="bang0"/>
              <w:ind w:left="0"/>
              <w:jc w:val="both"/>
              <w:rPr>
                <w:lang w:val="vi-VN"/>
              </w:rPr>
            </w:pPr>
            <w:r w:rsidRPr="00AD60AE">
              <w:rPr>
                <w:lang w:val="vi-VN"/>
              </w:rPr>
              <w:t>None</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Customer</w:t>
            </w:r>
          </w:p>
        </w:tc>
        <w:tc>
          <w:tcPr>
            <w:tcW w:w="2790" w:type="dxa"/>
            <w:vAlign w:val="center"/>
          </w:tcPr>
          <w:p w:rsidR="009F386A" w:rsidRPr="00AD60AE" w:rsidRDefault="00514FFD" w:rsidP="00AD60AE">
            <w:pPr>
              <w:pStyle w:val="bang0"/>
              <w:ind w:left="0"/>
              <w:jc w:val="both"/>
              <w:rPr>
                <w:lang w:val="vi-VN"/>
              </w:rPr>
            </w:pPr>
            <w:r w:rsidRPr="00AD60AE">
              <w:rPr>
                <w:lang w:val="vi-VN"/>
              </w:rPr>
              <w:t>FPT University</w:t>
            </w:r>
          </w:p>
        </w:tc>
        <w:tc>
          <w:tcPr>
            <w:tcW w:w="1710" w:type="dxa"/>
            <w:shd w:val="clear" w:color="auto" w:fill="D9D9D9"/>
            <w:vAlign w:val="center"/>
          </w:tcPr>
          <w:p w:rsidR="009F386A" w:rsidRPr="00AD60AE" w:rsidRDefault="00514FFD" w:rsidP="00AD60AE">
            <w:pPr>
              <w:pStyle w:val="bangcategory"/>
              <w:jc w:val="both"/>
            </w:pPr>
            <w:r w:rsidRPr="00AD60AE">
              <w:t>2nd Customer</w:t>
            </w:r>
          </w:p>
        </w:tc>
        <w:tc>
          <w:tcPr>
            <w:tcW w:w="2610" w:type="dxa"/>
            <w:vAlign w:val="center"/>
          </w:tcPr>
          <w:p w:rsidR="009F386A" w:rsidRPr="00AD60AE" w:rsidRDefault="00514FFD" w:rsidP="00AD60AE">
            <w:pPr>
              <w:pStyle w:val="bang0"/>
              <w:ind w:left="0"/>
              <w:jc w:val="both"/>
              <w:rPr>
                <w:lang w:val="vi-VN"/>
              </w:rPr>
            </w:pPr>
            <w:r w:rsidRPr="00AD60AE">
              <w:rPr>
                <w:lang w:val="vi-VN"/>
              </w:rPr>
              <w:t>None</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Project Level</w:t>
            </w:r>
          </w:p>
        </w:tc>
        <w:tc>
          <w:tcPr>
            <w:tcW w:w="2790" w:type="dxa"/>
            <w:vAlign w:val="center"/>
          </w:tcPr>
          <w:p w:rsidR="009F386A" w:rsidRPr="00AD60AE" w:rsidRDefault="00514FFD" w:rsidP="00AD60AE">
            <w:pPr>
              <w:pStyle w:val="bang0"/>
              <w:ind w:left="0"/>
              <w:jc w:val="both"/>
              <w:rPr>
                <w:lang w:val="vi-VN"/>
              </w:rPr>
            </w:pPr>
            <w:r w:rsidRPr="00AD60AE">
              <w:rPr>
                <w:lang w:val="vi-VN"/>
              </w:rPr>
              <w:t>Group</w:t>
            </w:r>
          </w:p>
        </w:tc>
        <w:tc>
          <w:tcPr>
            <w:tcW w:w="1710" w:type="dxa"/>
            <w:shd w:val="clear" w:color="auto" w:fill="D9D9D9"/>
            <w:vAlign w:val="center"/>
          </w:tcPr>
          <w:p w:rsidR="009F386A" w:rsidRPr="00AD60AE" w:rsidRDefault="00514FFD" w:rsidP="00AD60AE">
            <w:pPr>
              <w:pStyle w:val="bangcategory"/>
              <w:jc w:val="both"/>
            </w:pPr>
            <w:r w:rsidRPr="00AD60AE">
              <w:t>Project Rank</w:t>
            </w:r>
          </w:p>
        </w:tc>
        <w:tc>
          <w:tcPr>
            <w:tcW w:w="2610" w:type="dxa"/>
            <w:vAlign w:val="center"/>
          </w:tcPr>
          <w:p w:rsidR="009F386A" w:rsidRPr="00AD60AE" w:rsidRDefault="00514FFD" w:rsidP="00AD60AE">
            <w:pPr>
              <w:pStyle w:val="bang0"/>
              <w:ind w:left="0"/>
              <w:jc w:val="both"/>
              <w:rPr>
                <w:lang w:val="vi-VN"/>
              </w:rPr>
            </w:pPr>
            <w:r w:rsidRPr="00AD60AE">
              <w:rPr>
                <w:lang w:val="vi-VN"/>
              </w:rPr>
              <w:t>None</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Application Type</w:t>
            </w:r>
          </w:p>
        </w:tc>
        <w:tc>
          <w:tcPr>
            <w:tcW w:w="2790" w:type="dxa"/>
            <w:vAlign w:val="center"/>
          </w:tcPr>
          <w:p w:rsidR="009F386A" w:rsidRPr="00AD60AE" w:rsidRDefault="00514FFD" w:rsidP="00AD60AE">
            <w:pPr>
              <w:pStyle w:val="bang0"/>
              <w:ind w:left="0"/>
              <w:jc w:val="both"/>
              <w:rPr>
                <w:lang w:val="vi-VN"/>
              </w:rPr>
            </w:pPr>
            <w:r w:rsidRPr="00AD60AE">
              <w:rPr>
                <w:lang w:val="vi-VN"/>
              </w:rPr>
              <w:t>Website</w:t>
            </w:r>
          </w:p>
        </w:tc>
        <w:tc>
          <w:tcPr>
            <w:tcW w:w="1710" w:type="dxa"/>
            <w:shd w:val="clear" w:color="auto" w:fill="D9D9D9"/>
            <w:vAlign w:val="center"/>
          </w:tcPr>
          <w:p w:rsidR="009F386A" w:rsidRPr="00AD60AE" w:rsidRDefault="00514FFD" w:rsidP="00AD60AE">
            <w:pPr>
              <w:pStyle w:val="bangcategory"/>
              <w:jc w:val="both"/>
            </w:pPr>
            <w:r w:rsidRPr="00AD60AE">
              <w:t>Project Manager</w:t>
            </w:r>
          </w:p>
        </w:tc>
        <w:tc>
          <w:tcPr>
            <w:tcW w:w="2610" w:type="dxa"/>
            <w:vAlign w:val="center"/>
          </w:tcPr>
          <w:p w:rsidR="009F386A" w:rsidRPr="00AD60AE" w:rsidRDefault="00514FFD" w:rsidP="00AD60AE">
            <w:pPr>
              <w:pStyle w:val="bang0"/>
              <w:ind w:left="0"/>
              <w:jc w:val="both"/>
              <w:rPr>
                <w:lang w:val="vi-VN"/>
              </w:rPr>
            </w:pPr>
            <w:r w:rsidRPr="00AD60AE">
              <w:rPr>
                <w:lang w:val="vi-VN"/>
              </w:rPr>
              <w:t>Pham Thi Minh Phuong</w:t>
            </w:r>
          </w:p>
        </w:tc>
      </w:tr>
      <w:tr w:rsidR="009F386A" w:rsidRPr="00AD60AE" w:rsidTr="00AD60AE">
        <w:tc>
          <w:tcPr>
            <w:tcW w:w="2363" w:type="dxa"/>
            <w:shd w:val="clear" w:color="auto" w:fill="D9D9D9"/>
            <w:vAlign w:val="center"/>
          </w:tcPr>
          <w:p w:rsidR="009F386A" w:rsidRPr="00AD60AE" w:rsidRDefault="00514FFD" w:rsidP="00AD60AE">
            <w:pPr>
              <w:pStyle w:val="bangcategory"/>
              <w:jc w:val="both"/>
            </w:pPr>
            <w:r w:rsidRPr="00AD60AE">
              <w:t>Project Category</w:t>
            </w:r>
          </w:p>
        </w:tc>
        <w:tc>
          <w:tcPr>
            <w:tcW w:w="2790" w:type="dxa"/>
            <w:vAlign w:val="center"/>
          </w:tcPr>
          <w:p w:rsidR="009F386A" w:rsidRPr="00AD60AE" w:rsidRDefault="00514FFD" w:rsidP="00AD60AE">
            <w:pPr>
              <w:pStyle w:val="bang0"/>
              <w:ind w:left="0"/>
              <w:jc w:val="both"/>
            </w:pPr>
            <w:r w:rsidRPr="00AD60AE">
              <w:t>Development</w:t>
            </w:r>
          </w:p>
        </w:tc>
        <w:tc>
          <w:tcPr>
            <w:tcW w:w="1710" w:type="dxa"/>
            <w:shd w:val="clear" w:color="auto" w:fill="D9D9D9"/>
            <w:vAlign w:val="center"/>
          </w:tcPr>
          <w:p w:rsidR="009F386A" w:rsidRPr="00AD60AE" w:rsidRDefault="00514FFD" w:rsidP="00AD60AE">
            <w:pPr>
              <w:pStyle w:val="bangcategory"/>
              <w:jc w:val="both"/>
            </w:pPr>
            <w:r w:rsidRPr="00AD60AE">
              <w:t>Business Domain</w:t>
            </w:r>
          </w:p>
        </w:tc>
        <w:tc>
          <w:tcPr>
            <w:tcW w:w="2610" w:type="dxa"/>
            <w:vAlign w:val="center"/>
          </w:tcPr>
          <w:p w:rsidR="009F386A" w:rsidRPr="00AD60AE" w:rsidRDefault="00514FFD" w:rsidP="00AD60AE">
            <w:pPr>
              <w:pStyle w:val="bang0"/>
              <w:ind w:left="0"/>
              <w:jc w:val="both"/>
              <w:rPr>
                <w:lang w:val="vi-VN"/>
              </w:rPr>
            </w:pPr>
            <w:r w:rsidRPr="00AD60AE">
              <w:rPr>
                <w:lang w:val="vi-VN"/>
              </w:rPr>
              <w:t>E-commerce</w:t>
            </w:r>
          </w:p>
        </w:tc>
      </w:tr>
    </w:tbl>
    <w:p w:rsidR="009F386A" w:rsidRPr="00AD60AE" w:rsidRDefault="00514FFD" w:rsidP="00AD60AE">
      <w:pPr>
        <w:pStyle w:val="Heading2"/>
        <w:jc w:val="both"/>
        <w:rPr>
          <w:i w:val="0"/>
          <w:sz w:val="24"/>
          <w:szCs w:val="24"/>
        </w:rPr>
      </w:pPr>
      <w:bookmarkStart w:id="8" w:name="_Toc494718563"/>
      <w:bookmarkStart w:id="9" w:name="_Toc336527257"/>
      <w:r w:rsidRPr="00AD60AE">
        <w:rPr>
          <w:i w:val="0"/>
          <w:sz w:val="24"/>
          <w:szCs w:val="24"/>
        </w:rPr>
        <w:t>Scope and Purpose</w:t>
      </w:r>
      <w:bookmarkEnd w:id="8"/>
      <w:bookmarkEnd w:id="9"/>
    </w:p>
    <w:p w:rsidR="00514FFD" w:rsidRPr="00AD60AE" w:rsidRDefault="00514FFD" w:rsidP="00AD60AE">
      <w:pPr>
        <w:pStyle w:val="Heading3"/>
        <w:ind w:left="360"/>
        <w:jc w:val="both"/>
      </w:pPr>
      <w:r w:rsidRPr="00AD60AE">
        <w:t>Purpose of Project</w:t>
      </w:r>
    </w:p>
    <w:p w:rsidR="00693C75" w:rsidRPr="00AD60AE" w:rsidRDefault="00693C75" w:rsidP="00AD60AE">
      <w:pPr>
        <w:ind w:left="0"/>
        <w:jc w:val="both"/>
        <w:rPr>
          <w:rFonts w:eastAsia="Calibri"/>
          <w:shd w:val="clear" w:color="auto" w:fill="FFFFFF"/>
        </w:rPr>
      </w:pPr>
      <w:r w:rsidRPr="00AD60AE">
        <w:rPr>
          <w:rFonts w:eastAsia="Calibri"/>
          <w:shd w:val="clear" w:color="auto" w:fill="FFFFFF"/>
        </w:rPr>
        <w:t xml:space="preserve">The need to enjoy delicious cakes is the constant need of every person, now we make our work become art, the more stimulated the demand is increasing. Society is growing thanks to the internet, we do not have to run out to buy bread. </w:t>
      </w:r>
    </w:p>
    <w:p w:rsidR="00693C75" w:rsidRPr="00AD60AE" w:rsidRDefault="00693C75" w:rsidP="00AD60AE">
      <w:pPr>
        <w:ind w:left="0"/>
        <w:jc w:val="both"/>
        <w:rPr>
          <w:rFonts w:eastAsia="Calibri"/>
          <w:shd w:val="clear" w:color="auto" w:fill="FFFFFF"/>
        </w:rPr>
      </w:pPr>
      <w:r w:rsidRPr="00AD60AE">
        <w:rPr>
          <w:rFonts w:eastAsia="Calibri"/>
          <w:shd w:val="clear" w:color="auto" w:fill="FFFFFF"/>
        </w:rPr>
        <w:t>Bakery Store - is an online website that sells cakes. With a friendly interface and easy to use, anyone can buy the cake they need (for example, birthday cake, biscuits, diabetic cake ...). In addition, the site shares some simple recipes that people can reference and perform at home.</w:t>
      </w:r>
    </w:p>
    <w:p w:rsidR="009F386A" w:rsidRPr="00AD60AE" w:rsidRDefault="00514FFD" w:rsidP="00AD60AE">
      <w:pPr>
        <w:pStyle w:val="Heading3"/>
        <w:ind w:left="360"/>
        <w:jc w:val="both"/>
      </w:pPr>
      <w:r w:rsidRPr="00AD60AE">
        <w:t>Scope of Project</w:t>
      </w:r>
    </w:p>
    <w:p w:rsidR="009F386A" w:rsidRPr="00AD60AE" w:rsidRDefault="00514FFD" w:rsidP="00AD60AE">
      <w:pPr>
        <w:ind w:left="0"/>
        <w:jc w:val="both"/>
        <w:rPr>
          <w:lang w:val="vi-VN" w:eastAsia="ja-JP"/>
        </w:rPr>
      </w:pPr>
      <w:r w:rsidRPr="00AD60AE">
        <w:t>The scope of this project contains: Requirement Analysis, Design, Coding and Testing (Unit Test, Integration Test, and System Test).</w:t>
      </w:r>
    </w:p>
    <w:p w:rsidR="009F386A" w:rsidRPr="00AD60AE" w:rsidRDefault="00514FFD" w:rsidP="00AD60AE">
      <w:pPr>
        <w:pStyle w:val="Heading3"/>
        <w:ind w:left="360"/>
        <w:jc w:val="both"/>
      </w:pPr>
      <w:r w:rsidRPr="00AD60AE">
        <w:t>The function of Project</w:t>
      </w:r>
    </w:p>
    <w:p w:rsidR="009F386A" w:rsidRPr="00AD60AE" w:rsidRDefault="00514FFD" w:rsidP="00AD60AE">
      <w:pPr>
        <w:pStyle w:val="Heading5"/>
        <w:ind w:left="0"/>
        <w:jc w:val="both"/>
      </w:pPr>
      <w:r w:rsidRPr="00AD60AE">
        <w:t>1.2.3.1</w:t>
      </w:r>
      <w:r w:rsidRPr="00AD60AE">
        <w:tab/>
        <w:t>Client Module</w:t>
      </w:r>
    </w:p>
    <w:p w:rsidR="00C53F93" w:rsidRPr="00AD60AE" w:rsidRDefault="00C53F93" w:rsidP="00AD60AE">
      <w:pPr>
        <w:pStyle w:val="ListParagraph1"/>
        <w:numPr>
          <w:ilvl w:val="0"/>
          <w:numId w:val="9"/>
        </w:numPr>
        <w:spacing w:before="60" w:beforeAutospacing="0" w:after="60" w:afterAutospacing="0" w:line="268" w:lineRule="auto"/>
        <w:ind w:left="360"/>
        <w:rPr>
          <w:iCs/>
        </w:rPr>
      </w:pPr>
      <w:r w:rsidRPr="00AD60AE">
        <w:rPr>
          <w:bCs/>
        </w:rPr>
        <w:t>Register:</w:t>
      </w:r>
      <w:r w:rsidRPr="00AD60AE">
        <w:t xml:space="preserve"> User can register an account and login to use all features of BS.</w:t>
      </w:r>
    </w:p>
    <w:p w:rsidR="00C53F93" w:rsidRPr="00AD60AE" w:rsidRDefault="00C53F93" w:rsidP="00AD60AE">
      <w:pPr>
        <w:pStyle w:val="ListParagraph1"/>
        <w:numPr>
          <w:ilvl w:val="0"/>
          <w:numId w:val="9"/>
        </w:numPr>
        <w:spacing w:before="60" w:beforeAutospacing="0" w:after="60" w:afterAutospacing="0" w:line="268" w:lineRule="auto"/>
        <w:ind w:left="360"/>
      </w:pPr>
      <w:r w:rsidRPr="00AD60AE">
        <w:rPr>
          <w:bCs/>
        </w:rPr>
        <w:t>Login/Logout:</w:t>
      </w:r>
      <w:r w:rsidRPr="00AD60AE">
        <w:t xml:space="preserve"> Users login/logout an account to use or exit system BS.</w:t>
      </w:r>
    </w:p>
    <w:p w:rsidR="00C53F93" w:rsidRPr="00AD60AE" w:rsidRDefault="00C53F93" w:rsidP="00AD60AE">
      <w:pPr>
        <w:pStyle w:val="ListParagraph1"/>
        <w:numPr>
          <w:ilvl w:val="0"/>
          <w:numId w:val="9"/>
        </w:numPr>
        <w:spacing w:before="60" w:beforeAutospacing="0" w:after="60" w:afterAutospacing="0" w:line="268" w:lineRule="auto"/>
        <w:ind w:left="360"/>
      </w:pPr>
      <w:r w:rsidRPr="00AD60AE">
        <w:rPr>
          <w:bCs/>
        </w:rPr>
        <w:t>Search:</w:t>
      </w:r>
      <w:r w:rsidRPr="00AD60AE">
        <w:t xml:space="preserve"> User can search with name of cake and system will display all of cake relate to keywords.</w:t>
      </w:r>
    </w:p>
    <w:p w:rsidR="00C53F93" w:rsidRPr="00AD60AE" w:rsidRDefault="00C53F93" w:rsidP="00AD60AE">
      <w:pPr>
        <w:pStyle w:val="ListParagraph1"/>
        <w:numPr>
          <w:ilvl w:val="0"/>
          <w:numId w:val="9"/>
        </w:numPr>
        <w:spacing w:before="60" w:beforeAutospacing="0" w:after="60" w:afterAutospacing="0" w:line="268" w:lineRule="auto"/>
        <w:ind w:left="360"/>
      </w:pPr>
      <w:r w:rsidRPr="00AD60AE">
        <w:rPr>
          <w:bCs/>
        </w:rPr>
        <w:t>Filter:</w:t>
      </w:r>
      <w:r w:rsidRPr="00AD60AE">
        <w:t xml:space="preserve"> User can filter with category (Introduce, Product, News, Service, Blog, Contact). And system will display projects relate to these selected options.</w:t>
      </w:r>
    </w:p>
    <w:p w:rsidR="00C53F93" w:rsidRPr="00AD60AE" w:rsidRDefault="00C53F93" w:rsidP="00AD60AE">
      <w:pPr>
        <w:pStyle w:val="ListParagraph1"/>
        <w:numPr>
          <w:ilvl w:val="0"/>
          <w:numId w:val="9"/>
        </w:numPr>
        <w:spacing w:before="60" w:beforeAutospacing="0" w:after="60" w:afterAutospacing="0" w:line="268" w:lineRule="auto"/>
        <w:ind w:left="360"/>
        <w:rPr>
          <w:bCs/>
        </w:rPr>
      </w:pPr>
      <w:r w:rsidRPr="00AD60AE">
        <w:rPr>
          <w:bCs/>
        </w:rPr>
        <w:t>Cake:</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t>Shopping cart:</w:t>
      </w:r>
      <w:r w:rsidRPr="00AD60AE">
        <w:t xml:space="preserve"> after choose the cake and order, the cake will be in the cart.</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t>View order history:</w:t>
      </w:r>
      <w:r w:rsidRPr="00AD60AE">
        <w:t xml:space="preserve"> after order success, user can review all the cake odered.</w:t>
      </w:r>
    </w:p>
    <w:p w:rsidR="00C53F93" w:rsidRPr="00AD60AE" w:rsidRDefault="00C53F93" w:rsidP="00AD60AE">
      <w:pPr>
        <w:pStyle w:val="ListParagraph1"/>
        <w:numPr>
          <w:ilvl w:val="0"/>
          <w:numId w:val="9"/>
        </w:numPr>
        <w:spacing w:before="60" w:beforeAutospacing="0" w:after="60" w:afterAutospacing="0" w:line="268" w:lineRule="auto"/>
        <w:ind w:left="360"/>
        <w:rPr>
          <w:bCs/>
        </w:rPr>
      </w:pPr>
      <w:r w:rsidRPr="00AD60AE">
        <w:rPr>
          <w:bCs/>
        </w:rPr>
        <w:t>Profile:</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lastRenderedPageBreak/>
        <w:t>Change password:</w:t>
      </w:r>
      <w:r w:rsidRPr="00AD60AE">
        <w:t xml:space="preserve"> User can change password to keep security.</w:t>
      </w:r>
    </w:p>
    <w:p w:rsidR="00C53F93" w:rsidRPr="00AD60AE" w:rsidRDefault="00C53F93" w:rsidP="00AD60AE">
      <w:pPr>
        <w:pStyle w:val="ListParagraph1"/>
        <w:numPr>
          <w:ilvl w:val="1"/>
          <w:numId w:val="9"/>
        </w:numPr>
        <w:spacing w:before="60" w:beforeAutospacing="0" w:after="60" w:afterAutospacing="0" w:line="268" w:lineRule="auto"/>
        <w:ind w:left="723"/>
      </w:pPr>
      <w:r w:rsidRPr="00AD60AE">
        <w:rPr>
          <w:bCs/>
        </w:rPr>
        <w:t>Update profile:</w:t>
      </w:r>
      <w:r w:rsidRPr="00AD60AE">
        <w:t xml:space="preserve"> User can change or update information.</w:t>
      </w:r>
    </w:p>
    <w:p w:rsidR="009F386A" w:rsidRPr="00AD60AE" w:rsidRDefault="00514FFD" w:rsidP="00AD60AE">
      <w:pPr>
        <w:pStyle w:val="Heading5"/>
        <w:numPr>
          <w:ilvl w:val="3"/>
          <w:numId w:val="10"/>
        </w:numPr>
        <w:ind w:left="720"/>
        <w:jc w:val="both"/>
        <w:rPr>
          <w:lang w:val="vi-VN"/>
        </w:rPr>
      </w:pPr>
      <w:r w:rsidRPr="00AD60AE">
        <w:rPr>
          <w:lang w:val="vi-VN"/>
        </w:rPr>
        <w:t>Admin Module</w:t>
      </w:r>
    </w:p>
    <w:p w:rsidR="00C53F93" w:rsidRPr="00AD60AE" w:rsidRDefault="00C53F93" w:rsidP="00AD60AE">
      <w:pPr>
        <w:pStyle w:val="ListParagraph1"/>
        <w:numPr>
          <w:ilvl w:val="0"/>
          <w:numId w:val="14"/>
        </w:numPr>
        <w:spacing w:before="60" w:beforeAutospacing="0" w:after="60" w:afterAutospacing="0" w:line="268" w:lineRule="auto"/>
        <w:ind w:left="360"/>
      </w:pPr>
      <w:bookmarkStart w:id="10" w:name="_Toc495017967"/>
      <w:bookmarkStart w:id="11" w:name="_Toc430290458"/>
      <w:r w:rsidRPr="00AD60AE">
        <w:rPr>
          <w:bCs/>
        </w:rPr>
        <w:t>Login/Logout:</w:t>
      </w:r>
      <w:r w:rsidRPr="00AD60AE">
        <w:t xml:space="preserve"> Amin login/logout an account to use or exit system BS.</w:t>
      </w:r>
    </w:p>
    <w:p w:rsidR="00C53F93" w:rsidRPr="00AD60AE" w:rsidRDefault="00C53F93" w:rsidP="00AD60AE">
      <w:pPr>
        <w:pStyle w:val="ListParagraph1"/>
        <w:numPr>
          <w:ilvl w:val="0"/>
          <w:numId w:val="15"/>
        </w:numPr>
        <w:spacing w:before="60" w:beforeAutospacing="0" w:after="60" w:afterAutospacing="0" w:line="268" w:lineRule="auto"/>
        <w:ind w:left="360"/>
        <w:rPr>
          <w:bCs/>
          <w:iCs/>
        </w:rPr>
      </w:pPr>
      <w:r w:rsidRPr="00AD60AE">
        <w:rPr>
          <w:bCs/>
        </w:rPr>
        <w:t>Manage customer: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Search customer:</w:t>
      </w:r>
      <w:r w:rsidRPr="00AD60AE">
        <w:rPr>
          <w:bCs/>
          <w:color w:val="000000"/>
        </w:rPr>
        <w:t xml:space="preserve"> </w:t>
      </w:r>
      <w:r w:rsidRPr="00AD60AE">
        <w:rPr>
          <w:color w:val="000000"/>
        </w:rPr>
        <w:t>Admin can search with name of customer and system will display simple information about that customer(name, email, phone number…)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 xml:space="preserve">Active/Deactivate user: admin can set customer’s account to active or deactivate. </w:t>
      </w:r>
    </w:p>
    <w:p w:rsidR="00C53F93" w:rsidRPr="00AD60AE" w:rsidRDefault="00C53F93" w:rsidP="00AD60AE">
      <w:pPr>
        <w:pStyle w:val="ListParagraph1"/>
        <w:numPr>
          <w:ilvl w:val="0"/>
          <w:numId w:val="15"/>
        </w:numPr>
        <w:spacing w:before="60" w:beforeAutospacing="0" w:after="60" w:afterAutospacing="0" w:line="268" w:lineRule="auto"/>
        <w:ind w:left="360"/>
        <w:rPr>
          <w:bCs/>
          <w:iCs/>
        </w:rPr>
      </w:pPr>
      <w:r w:rsidRPr="00AD60AE">
        <w:rPr>
          <w:bCs/>
        </w:rPr>
        <w:t>Manage staff:</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Search staff:</w:t>
      </w:r>
      <w:r w:rsidRPr="00AD60AE">
        <w:rPr>
          <w:bCs/>
          <w:color w:val="000000"/>
        </w:rPr>
        <w:t xml:space="preserve"> </w:t>
      </w:r>
      <w:r w:rsidRPr="00AD60AE">
        <w:rPr>
          <w:color w:val="000000"/>
        </w:rPr>
        <w:t>Admin can search with name of staff and system will display simple information about that staff(name, email, phone number…)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color w:val="000000"/>
        </w:rPr>
        <w:t xml:space="preserve">Active/Deactivate staff: admin can set staff’s account to active or deactivate. </w:t>
      </w:r>
    </w:p>
    <w:p w:rsidR="00C53F93" w:rsidRPr="00AD60AE" w:rsidRDefault="00C53F93" w:rsidP="00AD60AE">
      <w:pPr>
        <w:pStyle w:val="ListParagraph1"/>
        <w:numPr>
          <w:ilvl w:val="0"/>
          <w:numId w:val="15"/>
        </w:numPr>
        <w:spacing w:before="60" w:beforeAutospacing="0" w:after="60" w:afterAutospacing="0" w:line="268" w:lineRule="auto"/>
        <w:ind w:left="360"/>
        <w:rPr>
          <w:bCs/>
          <w:iCs/>
        </w:rPr>
      </w:pPr>
      <w:r w:rsidRPr="00AD60AE">
        <w:rPr>
          <w:bCs/>
          <w:iCs/>
        </w:rPr>
        <w:t>Manage cake:</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Search cake: Admin can search with name of cake and system will display information about cake (name, size, cost,…)</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Update cake: admin can change information about cake (name, size, number,…)</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Add cake: admin can add new cake</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 xml:space="preserve">Block cake: admin can block cake when it will not sale </w:t>
      </w:r>
    </w:p>
    <w:p w:rsidR="00C53F93" w:rsidRPr="00AD60AE" w:rsidRDefault="00C53F93" w:rsidP="00AD60AE">
      <w:pPr>
        <w:pStyle w:val="ListParagraph1"/>
        <w:numPr>
          <w:ilvl w:val="1"/>
          <w:numId w:val="15"/>
        </w:numPr>
        <w:spacing w:before="60" w:beforeAutospacing="0" w:after="60" w:afterAutospacing="0" w:line="268" w:lineRule="auto"/>
        <w:ind w:left="723"/>
        <w:rPr>
          <w:bCs/>
          <w:iCs/>
        </w:rPr>
      </w:pPr>
      <w:r w:rsidRPr="00AD60AE">
        <w:rPr>
          <w:bCs/>
          <w:iCs/>
        </w:rPr>
        <w:t>Unblock cake: admin can unblock cake when it will sale</w:t>
      </w:r>
    </w:p>
    <w:p w:rsidR="00C53F93" w:rsidRPr="00AD60AE" w:rsidRDefault="00C53F93" w:rsidP="00AD60AE">
      <w:pPr>
        <w:pStyle w:val="ListParagraph1"/>
        <w:numPr>
          <w:ilvl w:val="0"/>
          <w:numId w:val="15"/>
        </w:numPr>
        <w:spacing w:before="60" w:beforeAutospacing="0" w:after="60" w:afterAutospacing="0" w:line="268" w:lineRule="auto"/>
        <w:ind w:left="360"/>
        <w:rPr>
          <w:bCs/>
        </w:rPr>
      </w:pPr>
      <w:r w:rsidRPr="00AD60AE">
        <w:rPr>
          <w:bCs/>
        </w:rPr>
        <w:t>Manage blog:</w:t>
      </w:r>
    </w:p>
    <w:p w:rsidR="00C53F93" w:rsidRPr="00AD60AE" w:rsidRDefault="00C53F93" w:rsidP="00AD60AE">
      <w:pPr>
        <w:pStyle w:val="ListParagraph1"/>
        <w:numPr>
          <w:ilvl w:val="1"/>
          <w:numId w:val="15"/>
        </w:numPr>
        <w:spacing w:before="0" w:beforeAutospacing="0" w:after="0" w:afterAutospacing="0" w:line="268" w:lineRule="auto"/>
        <w:ind w:left="723"/>
        <w:rPr>
          <w:iCs/>
        </w:rPr>
      </w:pPr>
      <w:r w:rsidRPr="00AD60AE">
        <w:rPr>
          <w:bCs/>
        </w:rPr>
        <w:t>Search blog: Admin can search with title of blog and system will display blog</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 xml:space="preserve">Add blog: admin can add new post </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Block blog: admin can block blog</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Update blog: admin can update blog</w:t>
      </w:r>
    </w:p>
    <w:p w:rsidR="00C53F93" w:rsidRPr="00AD60AE" w:rsidRDefault="00C53F93" w:rsidP="00AD60AE">
      <w:pPr>
        <w:pStyle w:val="ListParagraph1"/>
        <w:numPr>
          <w:ilvl w:val="0"/>
          <w:numId w:val="15"/>
        </w:numPr>
        <w:spacing w:before="0" w:beforeAutospacing="0" w:after="0" w:afterAutospacing="0" w:line="268" w:lineRule="auto"/>
        <w:ind w:left="360"/>
        <w:rPr>
          <w:iCs/>
        </w:rPr>
      </w:pPr>
      <w:r w:rsidRPr="00AD60AE">
        <w:rPr>
          <w:bCs/>
        </w:rPr>
        <w:t xml:space="preserve">Manage event: </w:t>
      </w:r>
    </w:p>
    <w:p w:rsidR="00C53F93" w:rsidRPr="00AD60AE" w:rsidRDefault="00C53F93" w:rsidP="00AD60AE">
      <w:pPr>
        <w:pStyle w:val="ListParagraph1"/>
        <w:numPr>
          <w:ilvl w:val="1"/>
          <w:numId w:val="15"/>
        </w:numPr>
        <w:spacing w:before="0" w:beforeAutospacing="0" w:after="0" w:afterAutospacing="0" w:line="268" w:lineRule="auto"/>
        <w:ind w:left="723"/>
        <w:rPr>
          <w:iCs/>
        </w:rPr>
      </w:pPr>
      <w:r w:rsidRPr="00AD60AE">
        <w:rPr>
          <w:bCs/>
        </w:rPr>
        <w:t>Search event: Admin can search with title of event and system will display event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Add event: admin can add new event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Block event: admin can block event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Update event: admin can update event</w:t>
      </w:r>
    </w:p>
    <w:p w:rsidR="00C53F93" w:rsidRPr="00AD60AE" w:rsidRDefault="00C53F93" w:rsidP="00AD60AE">
      <w:pPr>
        <w:pStyle w:val="ListParagraph1"/>
        <w:tabs>
          <w:tab w:val="left" w:pos="810"/>
        </w:tabs>
        <w:spacing w:before="0" w:beforeAutospacing="0" w:after="0" w:afterAutospacing="0" w:line="268" w:lineRule="auto"/>
        <w:rPr>
          <w:iCs/>
        </w:rPr>
      </w:pPr>
    </w:p>
    <w:p w:rsidR="00C53F93" w:rsidRPr="00AD60AE" w:rsidRDefault="00C53F93" w:rsidP="00AD60AE">
      <w:pPr>
        <w:pStyle w:val="ListParagraph1"/>
        <w:numPr>
          <w:ilvl w:val="0"/>
          <w:numId w:val="15"/>
        </w:numPr>
        <w:spacing w:before="0" w:beforeAutospacing="0" w:after="0" w:afterAutospacing="0" w:line="268" w:lineRule="auto"/>
        <w:ind w:left="360"/>
      </w:pPr>
      <w:r w:rsidRPr="00AD60AE">
        <w:rPr>
          <w:bCs/>
        </w:rPr>
        <w:t xml:space="preserve">Manage category: </w:t>
      </w:r>
    </w:p>
    <w:p w:rsidR="00C53F93" w:rsidRPr="00AD60AE" w:rsidRDefault="00C53F93" w:rsidP="00AD60AE">
      <w:pPr>
        <w:pStyle w:val="ListParagraph1"/>
        <w:numPr>
          <w:ilvl w:val="1"/>
          <w:numId w:val="15"/>
        </w:numPr>
        <w:spacing w:before="0" w:beforeAutospacing="0" w:after="0" w:afterAutospacing="0" w:line="268" w:lineRule="auto"/>
        <w:ind w:left="723"/>
        <w:rPr>
          <w:iCs/>
        </w:rPr>
      </w:pPr>
      <w:r w:rsidRPr="00AD60AE">
        <w:rPr>
          <w:bCs/>
        </w:rPr>
        <w:t>Search category: Admin can search with title of category and system will display category</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Add category: admin can add new category</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Block category: admin can block category</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Update category: admin can update category</w:t>
      </w:r>
    </w:p>
    <w:p w:rsidR="00C53F93" w:rsidRPr="00AD60AE" w:rsidRDefault="00C53F93" w:rsidP="00AD60AE">
      <w:pPr>
        <w:pStyle w:val="ListParagraph1"/>
        <w:tabs>
          <w:tab w:val="left" w:pos="810"/>
        </w:tabs>
        <w:spacing w:before="0" w:beforeAutospacing="0" w:after="0" w:afterAutospacing="0" w:line="268" w:lineRule="auto"/>
      </w:pPr>
    </w:p>
    <w:p w:rsidR="00C53F93" w:rsidRPr="00AD60AE" w:rsidRDefault="00C53F93" w:rsidP="00AD60AE">
      <w:pPr>
        <w:pStyle w:val="ListParagraph1"/>
        <w:numPr>
          <w:ilvl w:val="0"/>
          <w:numId w:val="15"/>
        </w:numPr>
        <w:spacing w:before="0" w:beforeAutospacing="0" w:after="0" w:afterAutospacing="0" w:line="268" w:lineRule="auto"/>
        <w:ind w:left="360"/>
      </w:pPr>
      <w:r w:rsidRPr="00AD60AE">
        <w:rPr>
          <w:bCs/>
        </w:rPr>
        <w:t>Manage benefit:</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Search by date: admin can search benefit by date of BS</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Search by from date to date: admin can search benefit by from date to date of BS</w:t>
      </w:r>
    </w:p>
    <w:p w:rsidR="00C53F93" w:rsidRPr="00AD60AE" w:rsidRDefault="00C53F93" w:rsidP="00AD60AE">
      <w:pPr>
        <w:pStyle w:val="ListParagraph1"/>
        <w:numPr>
          <w:ilvl w:val="1"/>
          <w:numId w:val="15"/>
        </w:numPr>
        <w:spacing w:before="0" w:beforeAutospacing="0" w:after="0" w:afterAutospacing="0" w:line="268" w:lineRule="auto"/>
        <w:ind w:left="723"/>
      </w:pPr>
      <w:r w:rsidRPr="00AD60AE">
        <w:rPr>
          <w:bCs/>
        </w:rPr>
        <w:t>View benefit: admin can view detail benefit of BS</w:t>
      </w:r>
    </w:p>
    <w:bookmarkEnd w:id="10"/>
    <w:bookmarkEnd w:id="11"/>
    <w:p w:rsidR="009F386A" w:rsidRPr="00AD60AE" w:rsidRDefault="009F386A" w:rsidP="00AD60AE">
      <w:pPr>
        <w:ind w:left="0"/>
        <w:jc w:val="both"/>
        <w:rPr>
          <w:lang w:val="vi-VN"/>
        </w:rPr>
      </w:pPr>
    </w:p>
    <w:p w:rsidR="009F386A" w:rsidRPr="00AD60AE" w:rsidRDefault="00514FFD" w:rsidP="00AD60AE">
      <w:pPr>
        <w:pStyle w:val="Heading5"/>
        <w:numPr>
          <w:ilvl w:val="3"/>
          <w:numId w:val="10"/>
        </w:numPr>
        <w:ind w:left="720"/>
        <w:jc w:val="both"/>
        <w:rPr>
          <w:lang w:val="vi-VN"/>
        </w:rPr>
      </w:pPr>
      <w:r w:rsidRPr="00AD60AE">
        <w:rPr>
          <w:lang w:val="vi-VN"/>
        </w:rPr>
        <w:lastRenderedPageBreak/>
        <w:t>Staff Module</w:t>
      </w:r>
    </w:p>
    <w:p w:rsidR="00C53F93" w:rsidRPr="00AD60AE" w:rsidRDefault="00C53F93" w:rsidP="00AD60AE">
      <w:pPr>
        <w:pStyle w:val="ListParagraph1"/>
        <w:numPr>
          <w:ilvl w:val="0"/>
          <w:numId w:val="14"/>
        </w:numPr>
        <w:spacing w:before="60" w:beforeAutospacing="0" w:after="60" w:afterAutospacing="0" w:line="268" w:lineRule="auto"/>
        <w:ind w:left="360"/>
      </w:pPr>
      <w:r w:rsidRPr="00AD60AE">
        <w:rPr>
          <w:iCs/>
        </w:rPr>
        <w:t>Lo</w:t>
      </w:r>
      <w:r w:rsidRPr="00AD60AE">
        <w:rPr>
          <w:bCs/>
        </w:rPr>
        <w:t>gin/Logout:</w:t>
      </w:r>
      <w:r w:rsidRPr="00AD60AE">
        <w:t xml:space="preserve"> Staff login/logout an account to use or exit system BS.</w:t>
      </w:r>
    </w:p>
    <w:p w:rsidR="00C53F93" w:rsidRPr="00AD60AE" w:rsidRDefault="00C53F93" w:rsidP="00AD60AE">
      <w:pPr>
        <w:pStyle w:val="ListParagraph1"/>
        <w:numPr>
          <w:ilvl w:val="0"/>
          <w:numId w:val="14"/>
        </w:numPr>
        <w:spacing w:before="60" w:beforeAutospacing="0" w:after="60" w:afterAutospacing="0" w:line="268" w:lineRule="auto"/>
        <w:ind w:left="360"/>
      </w:pPr>
      <w:r w:rsidRPr="00AD60AE">
        <w:t>Forgot pasword: when staff forgot their password  to login the system, this function will receiving their password to email.</w:t>
      </w:r>
    </w:p>
    <w:p w:rsidR="00C53F93" w:rsidRPr="00AD60AE" w:rsidRDefault="00C53F93" w:rsidP="00AD60AE">
      <w:pPr>
        <w:pStyle w:val="ListParagraph1"/>
        <w:numPr>
          <w:ilvl w:val="0"/>
          <w:numId w:val="16"/>
        </w:numPr>
        <w:spacing w:before="0" w:beforeAutospacing="0" w:after="0" w:afterAutospacing="0" w:line="268" w:lineRule="auto"/>
        <w:ind w:left="360"/>
        <w:rPr>
          <w:iCs/>
        </w:rPr>
      </w:pPr>
      <w:r w:rsidRPr="00AD60AE">
        <w:rPr>
          <w:bCs/>
        </w:rPr>
        <w:t>Manage order:</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 xml:space="preserve">Search order: </w:t>
      </w:r>
      <w:r w:rsidRPr="00AD60AE">
        <w:t>staff can search order of staff</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Confirm order: staff can confirm order transaction successful</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Unconfirm order: staff can confirm order transaction unsuccessful</w:t>
      </w:r>
    </w:p>
    <w:p w:rsidR="00C53F93" w:rsidRPr="00AD60AE" w:rsidRDefault="00C53F93" w:rsidP="00AD60AE">
      <w:pPr>
        <w:pStyle w:val="ListParagraph1"/>
        <w:numPr>
          <w:ilvl w:val="1"/>
          <w:numId w:val="16"/>
        </w:numPr>
        <w:spacing w:before="0" w:beforeAutospacing="0" w:after="0" w:afterAutospacing="0" w:line="268" w:lineRule="auto"/>
        <w:ind w:left="723"/>
      </w:pPr>
      <w:r w:rsidRPr="00AD60AE">
        <w:rPr>
          <w:bCs/>
        </w:rPr>
        <w:t>Cancel order: staff can cancel order of customer</w:t>
      </w:r>
    </w:p>
    <w:p w:rsidR="009F386A" w:rsidRPr="00AD60AE" w:rsidRDefault="00C53F93" w:rsidP="00AD60AE">
      <w:pPr>
        <w:pStyle w:val="ListParagraph1"/>
        <w:numPr>
          <w:ilvl w:val="0"/>
          <w:numId w:val="16"/>
        </w:numPr>
        <w:spacing w:before="0" w:beforeAutospacing="0" w:after="0" w:afterAutospacing="0" w:line="268" w:lineRule="auto"/>
        <w:ind w:left="360"/>
      </w:pPr>
      <w:r w:rsidRPr="00AD60AE">
        <w:rPr>
          <w:bCs/>
        </w:rPr>
        <w:t>Update profile: staff can edit profile</w:t>
      </w:r>
    </w:p>
    <w:p w:rsidR="009F386A" w:rsidRPr="00AD60AE" w:rsidRDefault="00514FFD" w:rsidP="00AD60AE">
      <w:pPr>
        <w:pStyle w:val="Heading2"/>
        <w:jc w:val="both"/>
        <w:rPr>
          <w:i w:val="0"/>
          <w:sz w:val="24"/>
          <w:szCs w:val="24"/>
        </w:rPr>
      </w:pPr>
      <w:bookmarkStart w:id="12" w:name="_Toc336527258"/>
      <w:bookmarkStart w:id="13" w:name="_Toc494718564"/>
      <w:r w:rsidRPr="00AD60AE">
        <w:rPr>
          <w:i w:val="0"/>
          <w:sz w:val="24"/>
          <w:szCs w:val="24"/>
        </w:rPr>
        <w:t>Assumptions and Constraints</w:t>
      </w:r>
      <w:bookmarkEnd w:id="12"/>
      <w:bookmarkEnd w:id="13"/>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851"/>
        <w:gridCol w:w="6642"/>
        <w:gridCol w:w="1980"/>
      </w:tblGrid>
      <w:tr w:rsidR="009F386A" w:rsidRPr="00AD60AE" w:rsidTr="00AD60AE">
        <w:trPr>
          <w:tblHeader/>
        </w:trPr>
        <w:tc>
          <w:tcPr>
            <w:tcW w:w="851" w:type="dxa"/>
            <w:tcBorders>
              <w:bottom w:val="dotted" w:sz="2" w:space="0" w:color="808080"/>
            </w:tcBorders>
            <w:shd w:val="clear" w:color="auto" w:fill="D9D9D9"/>
          </w:tcPr>
          <w:p w:rsidR="009F386A" w:rsidRPr="00AD60AE" w:rsidRDefault="00514FFD" w:rsidP="00AD60AE">
            <w:pPr>
              <w:pStyle w:val="Bangheader"/>
              <w:jc w:val="both"/>
            </w:pPr>
            <w:r w:rsidRPr="00AD60AE">
              <w:t>No</w:t>
            </w:r>
          </w:p>
        </w:tc>
        <w:tc>
          <w:tcPr>
            <w:tcW w:w="6642" w:type="dxa"/>
            <w:tcBorders>
              <w:bottom w:val="dotted" w:sz="2" w:space="0" w:color="808080"/>
            </w:tcBorders>
            <w:shd w:val="clear" w:color="auto" w:fill="D9D9D9"/>
          </w:tcPr>
          <w:p w:rsidR="009F386A" w:rsidRPr="00AD60AE" w:rsidRDefault="00514FFD" w:rsidP="00AD60AE">
            <w:pPr>
              <w:pStyle w:val="Bangheader"/>
              <w:jc w:val="both"/>
            </w:pPr>
            <w:r w:rsidRPr="00AD60AE">
              <w:t>Description</w:t>
            </w:r>
          </w:p>
        </w:tc>
        <w:tc>
          <w:tcPr>
            <w:tcW w:w="1980" w:type="dxa"/>
            <w:tcBorders>
              <w:bottom w:val="dotted" w:sz="2" w:space="0" w:color="808080"/>
            </w:tcBorders>
            <w:shd w:val="clear" w:color="auto" w:fill="D9D9D9"/>
          </w:tcPr>
          <w:p w:rsidR="009F386A" w:rsidRPr="00AD60AE" w:rsidRDefault="00514FFD" w:rsidP="00AD60AE">
            <w:pPr>
              <w:pStyle w:val="Bangheader"/>
              <w:jc w:val="both"/>
            </w:pPr>
            <w:r w:rsidRPr="00AD60AE">
              <w:t>Note</w:t>
            </w: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9473" w:type="dxa"/>
            <w:gridSpan w:val="3"/>
            <w:shd w:val="clear" w:color="auto" w:fill="auto"/>
          </w:tcPr>
          <w:p w:rsidR="009F386A" w:rsidRPr="00AD60AE" w:rsidRDefault="00514FFD" w:rsidP="00AD60AE">
            <w:pPr>
              <w:pStyle w:val="StylebangcategoryWhiteLeft"/>
              <w:jc w:val="both"/>
              <w:rPr>
                <w:szCs w:val="24"/>
              </w:rPr>
            </w:pPr>
            <w:r w:rsidRPr="00AD60AE">
              <w:rPr>
                <w:szCs w:val="24"/>
              </w:rPr>
              <w:t>Constraints</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pPr>
            <w:r w:rsidRPr="00AD60AE">
              <w:t>1</w:t>
            </w:r>
          </w:p>
        </w:tc>
        <w:tc>
          <w:tcPr>
            <w:tcW w:w="6642" w:type="dxa"/>
            <w:tcBorders>
              <w:bottom w:val="dotted" w:sz="2" w:space="0" w:color="808080"/>
            </w:tcBorders>
            <w:shd w:val="clear" w:color="auto" w:fill="C0DED8"/>
            <w:vAlign w:val="center"/>
          </w:tcPr>
          <w:p w:rsidR="009F386A" w:rsidRPr="00AD60AE" w:rsidRDefault="00514FFD" w:rsidP="00AD60AE">
            <w:pPr>
              <w:ind w:left="0"/>
              <w:jc w:val="both"/>
              <w:rPr>
                <w:lang w:val="vi-VN" w:eastAsia="ja-JP"/>
              </w:rPr>
            </w:pPr>
            <w:r w:rsidRPr="00AD60AE">
              <w:t>This project must be completed and delivered before 25/12/2017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2</w:t>
            </w:r>
          </w:p>
        </w:tc>
        <w:tc>
          <w:tcPr>
            <w:tcW w:w="6642" w:type="dxa"/>
            <w:tcBorders>
              <w:bottom w:val="dotted" w:sz="2" w:space="0" w:color="808080"/>
            </w:tcBorders>
            <w:shd w:val="clear" w:color="auto" w:fill="C0DED8"/>
            <w:vAlign w:val="center"/>
          </w:tcPr>
          <w:p w:rsidR="009F386A" w:rsidRPr="00AD60AE" w:rsidRDefault="00514FFD" w:rsidP="00AD60AE">
            <w:pPr>
              <w:ind w:left="0"/>
              <w:jc w:val="both"/>
              <w:rPr>
                <w:lang w:val="vi-VN" w:eastAsia="ja-JP"/>
              </w:rPr>
            </w:pPr>
            <w:r w:rsidRPr="00AD60AE">
              <w:t>In doing project processing, PM must submit report (include 6 reports) on certain date.</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3</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Software Requirement Specification Document and Project Plan must be completed</w:t>
            </w:r>
            <w:r w:rsidRPr="00AD60AE">
              <w:rPr>
                <w:b/>
                <w:bCs/>
              </w:rPr>
              <w:t xml:space="preserve"> </w:t>
            </w:r>
            <w:r w:rsidRPr="00AD60AE">
              <w:t>within</w:t>
            </w:r>
            <w:r w:rsidRPr="00AD60AE">
              <w:rPr>
                <w:b/>
                <w:bCs/>
              </w:rPr>
              <w:t xml:space="preserve"> </w:t>
            </w:r>
            <w:r w:rsidRPr="00AD60AE">
              <w:t>12</w:t>
            </w:r>
            <w:r w:rsidRPr="00AD60AE">
              <w:rPr>
                <w:b/>
                <w:bCs/>
              </w:rPr>
              <w:t xml:space="preserve"> </w:t>
            </w:r>
            <w:r w:rsidRPr="00AD60AE">
              <w:t>days</w:t>
            </w:r>
            <w:r w:rsidRPr="00AD60AE">
              <w:rPr>
                <w:b/>
                <w:bCs/>
              </w:rPr>
              <w:t xml:space="preserve"> </w:t>
            </w:r>
            <w:r w:rsidRPr="00AD60AE">
              <w:t>since</w:t>
            </w:r>
            <w:r w:rsidRPr="00AD60AE">
              <w:rPr>
                <w:b/>
                <w:bCs/>
              </w:rPr>
              <w:t xml:space="preserve"> </w:t>
            </w:r>
            <w:r w:rsidRPr="00AD60AE">
              <w:t>10/09/2017</w:t>
            </w:r>
          </w:p>
          <w:p w:rsidR="009F386A" w:rsidRPr="00AD60AE" w:rsidRDefault="00514FFD" w:rsidP="00AD60AE">
            <w:pPr>
              <w:ind w:left="0"/>
              <w:jc w:val="both"/>
            </w:pPr>
            <w:r w:rsidRPr="00AD60AE">
              <w:rPr>
                <w:b/>
                <w:bCs/>
              </w:rPr>
              <w:t>Deadline</w:t>
            </w:r>
            <w:r w:rsidRPr="00AD60AE">
              <w:t>: 28/09/2017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4</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Design Document (include Architecture Design, Screen Design, Database Design) must be completed within 18 days since 25/09/</w:t>
            </w:r>
            <w:r w:rsidRPr="00AD60AE">
              <w:rPr>
                <w:lang w:val="vi-VN"/>
              </w:rPr>
              <w:t>2017</w:t>
            </w:r>
          </w:p>
          <w:p w:rsidR="009F386A" w:rsidRPr="00AD60AE" w:rsidRDefault="00514FFD" w:rsidP="00AD60AE">
            <w:pPr>
              <w:ind w:left="0"/>
              <w:jc w:val="both"/>
            </w:pPr>
            <w:r w:rsidRPr="00AD60AE">
              <w:t>Deadline:</w:t>
            </w:r>
            <w:r w:rsidRPr="00AD60AE">
              <w:rPr>
                <w:b/>
                <w:bCs/>
              </w:rPr>
              <w:t xml:space="preserve"> </w:t>
            </w:r>
            <w:r w:rsidRPr="00AD60AE">
              <w:t>20/10/</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5</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Integration Test</w:t>
            </w:r>
            <w:r w:rsidRPr="00AD60AE">
              <w:rPr>
                <w:b/>
                <w:bCs/>
              </w:rPr>
              <w:t xml:space="preserve"> </w:t>
            </w:r>
            <w:r w:rsidRPr="00AD60AE">
              <w:t>Plan (include test plan and test case…) must be completed within</w:t>
            </w:r>
            <w:r w:rsidRPr="00AD60AE">
              <w:rPr>
                <w:b/>
                <w:bCs/>
              </w:rPr>
              <w:t xml:space="preserve"> </w:t>
            </w:r>
            <w:r w:rsidRPr="00AD60AE">
              <w:t>15</w:t>
            </w:r>
            <w:r w:rsidRPr="00AD60AE">
              <w:rPr>
                <w:b/>
                <w:bCs/>
              </w:rPr>
              <w:t xml:space="preserve"> </w:t>
            </w:r>
            <w:r w:rsidRPr="00AD60AE">
              <w:t>days</w:t>
            </w:r>
            <w:r w:rsidRPr="00AD60AE">
              <w:rPr>
                <w:b/>
                <w:bCs/>
              </w:rPr>
              <w:t xml:space="preserve"> </w:t>
            </w:r>
            <w:r w:rsidRPr="00AD60AE">
              <w:t>since</w:t>
            </w:r>
            <w:r w:rsidRPr="00AD60AE">
              <w:rPr>
                <w:b/>
                <w:bCs/>
              </w:rPr>
              <w:t xml:space="preserve"> </w:t>
            </w:r>
            <w:r w:rsidRPr="00AD60AE">
              <w:t>22/10/</w:t>
            </w:r>
            <w:r w:rsidRPr="00AD60AE">
              <w:rPr>
                <w:lang w:val="vi-VN"/>
              </w:rPr>
              <w:t>2017</w:t>
            </w:r>
          </w:p>
          <w:p w:rsidR="009F386A" w:rsidRPr="00AD60AE" w:rsidRDefault="00514FFD" w:rsidP="00AD60AE">
            <w:pPr>
              <w:ind w:left="0"/>
              <w:jc w:val="both"/>
            </w:pPr>
            <w:r w:rsidRPr="00AD60AE">
              <w:rPr>
                <w:b/>
                <w:bCs/>
              </w:rPr>
              <w:t>Deadline</w:t>
            </w:r>
            <w:r w:rsidRPr="00AD60AE">
              <w:t>: 16/11/</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6</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Completed coding activity and have unit test result within 20 days since 03/11/</w:t>
            </w:r>
            <w:r w:rsidRPr="00AD60AE">
              <w:rPr>
                <w:lang w:val="vi-VN"/>
              </w:rPr>
              <w:t>2017</w:t>
            </w:r>
          </w:p>
          <w:p w:rsidR="009F386A" w:rsidRPr="00AD60AE" w:rsidRDefault="00514FFD" w:rsidP="00AD60AE">
            <w:pPr>
              <w:ind w:left="0"/>
              <w:jc w:val="both"/>
            </w:pPr>
            <w:r w:rsidRPr="00AD60AE">
              <w:rPr>
                <w:b/>
                <w:bCs/>
              </w:rPr>
              <w:t>Deadline</w:t>
            </w:r>
            <w:r w:rsidRPr="00AD60AE">
              <w:t>: 30/11/</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7</w:t>
            </w:r>
          </w:p>
        </w:tc>
        <w:tc>
          <w:tcPr>
            <w:tcW w:w="6642" w:type="dxa"/>
            <w:tcBorders>
              <w:bottom w:val="dotted" w:sz="2" w:space="0" w:color="808080"/>
            </w:tcBorders>
            <w:shd w:val="clear" w:color="auto" w:fill="C0DED8"/>
            <w:vAlign w:val="center"/>
          </w:tcPr>
          <w:p w:rsidR="009F386A" w:rsidRPr="00AD60AE" w:rsidRDefault="00514FFD" w:rsidP="00AD60AE">
            <w:pPr>
              <w:pStyle w:val="NormalIndent"/>
              <w:jc w:val="both"/>
              <w:rPr>
                <w:lang w:val="vi-VN" w:eastAsia="ja-JP"/>
              </w:rPr>
            </w:pPr>
            <w:r w:rsidRPr="00AD60AE">
              <w:t>Deliver report about User manual, software package and installation guide on 5 days since 13/11/</w:t>
            </w:r>
            <w:r w:rsidRPr="00AD60AE">
              <w:rPr>
                <w:lang w:val="vi-VN"/>
              </w:rPr>
              <w:t>2017</w:t>
            </w:r>
          </w:p>
          <w:p w:rsidR="009F386A" w:rsidRPr="00AD60AE" w:rsidRDefault="00514FFD" w:rsidP="00AD60AE">
            <w:pPr>
              <w:ind w:left="0"/>
              <w:jc w:val="both"/>
            </w:pPr>
            <w:r w:rsidRPr="00AD60AE">
              <w:rPr>
                <w:b/>
                <w:bCs/>
              </w:rPr>
              <w:t>Deadline</w:t>
            </w:r>
            <w:r w:rsidRPr="00AD60AE">
              <w:t>: 16/12/</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tcBorders>
              <w:bottom w:val="dotted" w:sz="2" w:space="0" w:color="808080"/>
            </w:tcBorders>
            <w:shd w:val="clear" w:color="auto" w:fill="C0DED8"/>
            <w:vAlign w:val="center"/>
          </w:tcPr>
          <w:p w:rsidR="009F386A" w:rsidRPr="00AD60AE" w:rsidRDefault="00514FFD" w:rsidP="00AD60AE">
            <w:pPr>
              <w:pStyle w:val="bang0"/>
              <w:ind w:left="0"/>
              <w:jc w:val="both"/>
              <w:rPr>
                <w:lang w:val="vi-VN"/>
              </w:rPr>
            </w:pPr>
            <w:r w:rsidRPr="00AD60AE">
              <w:rPr>
                <w:lang w:val="vi-VN"/>
              </w:rPr>
              <w:t>8</w:t>
            </w:r>
          </w:p>
        </w:tc>
        <w:tc>
          <w:tcPr>
            <w:tcW w:w="6642" w:type="dxa"/>
            <w:tcBorders>
              <w:bottom w:val="dotted" w:sz="2" w:space="0" w:color="808080"/>
            </w:tcBorders>
            <w:shd w:val="clear" w:color="auto" w:fill="C0DED8"/>
            <w:vAlign w:val="center"/>
          </w:tcPr>
          <w:p w:rsidR="009F386A" w:rsidRPr="00AD60AE" w:rsidRDefault="00514FFD" w:rsidP="00AD60AE">
            <w:pPr>
              <w:ind w:left="0"/>
              <w:jc w:val="both"/>
              <w:rPr>
                <w:lang w:val="vi-VN" w:eastAsia="ja-JP"/>
              </w:rPr>
            </w:pPr>
            <w:r w:rsidRPr="00AD60AE">
              <w:t>Complete all of document and application before finishing</w:t>
            </w:r>
            <w:r w:rsidRPr="00AD60AE">
              <w:rPr>
                <w:b/>
                <w:bCs/>
              </w:rPr>
              <w:t xml:space="preserve"> </w:t>
            </w:r>
            <w:r w:rsidRPr="00AD60AE">
              <w:t>the</w:t>
            </w:r>
            <w:r w:rsidRPr="00AD60AE">
              <w:rPr>
                <w:b/>
                <w:bCs/>
              </w:rPr>
              <w:t xml:space="preserve"> </w:t>
            </w:r>
            <w:r w:rsidRPr="00AD60AE">
              <w:t>project</w:t>
            </w:r>
            <w:r w:rsidRPr="00AD60AE">
              <w:rPr>
                <w:b/>
                <w:bCs/>
              </w:rPr>
              <w:t xml:space="preserve"> </w:t>
            </w:r>
            <w:r w:rsidRPr="00AD60AE">
              <w:t>on</w:t>
            </w:r>
            <w:r w:rsidRPr="00AD60AE">
              <w:rPr>
                <w:b/>
                <w:bCs/>
              </w:rPr>
              <w:t xml:space="preserve"> </w:t>
            </w:r>
            <w:r w:rsidRPr="00AD60AE">
              <w:t>23/12/</w:t>
            </w:r>
            <w:r w:rsidRPr="00AD60AE">
              <w:rPr>
                <w:lang w:val="vi-VN"/>
              </w:rPr>
              <w:t>2017</w:t>
            </w:r>
          </w:p>
        </w:tc>
        <w:tc>
          <w:tcPr>
            <w:tcW w:w="1980" w:type="dxa"/>
            <w:tcBorders>
              <w:bottom w:val="dotted" w:sz="2" w:space="0" w:color="808080"/>
            </w:tcBorders>
            <w:shd w:val="clear" w:color="auto" w:fill="C0DED8"/>
          </w:tcPr>
          <w:p w:rsidR="009F386A" w:rsidRPr="00AD60AE" w:rsidRDefault="00514FFD" w:rsidP="00AD60AE">
            <w:pPr>
              <w:pStyle w:val="bang0"/>
              <w:ind w:left="0"/>
              <w:jc w:val="both"/>
            </w:pPr>
            <w:r w:rsidRPr="00AD60AE">
              <w:t>Schedule</w:t>
            </w:r>
          </w:p>
        </w:tc>
      </w:tr>
      <w:tr w:rsidR="009F386A" w:rsidRPr="00AD60AE" w:rsidTr="00AD60AE">
        <w:tc>
          <w:tcPr>
            <w:tcW w:w="851" w:type="dxa"/>
            <w:shd w:val="clear" w:color="auto" w:fill="C0DED8"/>
            <w:vAlign w:val="center"/>
          </w:tcPr>
          <w:p w:rsidR="009F386A" w:rsidRPr="00AD60AE" w:rsidRDefault="00514FFD" w:rsidP="00AD60AE">
            <w:pPr>
              <w:pStyle w:val="bang0"/>
              <w:ind w:left="0"/>
              <w:jc w:val="both"/>
              <w:rPr>
                <w:lang w:val="vi-VN"/>
              </w:rPr>
            </w:pPr>
            <w:r w:rsidRPr="00AD60AE">
              <w:rPr>
                <w:lang w:val="vi-VN"/>
              </w:rPr>
              <w:t>9</w:t>
            </w:r>
          </w:p>
        </w:tc>
        <w:tc>
          <w:tcPr>
            <w:tcW w:w="6642" w:type="dxa"/>
            <w:shd w:val="clear" w:color="auto" w:fill="C0DED8"/>
            <w:vAlign w:val="center"/>
          </w:tcPr>
          <w:p w:rsidR="009F386A" w:rsidRPr="00AD60AE" w:rsidRDefault="00514FFD" w:rsidP="00AD60AE">
            <w:pPr>
              <w:ind w:left="0"/>
              <w:jc w:val="both"/>
              <w:rPr>
                <w:lang w:val="vi-VN" w:eastAsia="ja-JP"/>
              </w:rPr>
            </w:pPr>
            <w:r w:rsidRPr="00AD60AE">
              <w:t>Project contains 5 members</w:t>
            </w:r>
          </w:p>
          <w:p w:rsidR="009F386A" w:rsidRPr="00AD60AE" w:rsidRDefault="009F386A" w:rsidP="00AD60AE">
            <w:pPr>
              <w:pStyle w:val="bang0"/>
              <w:ind w:left="0"/>
              <w:jc w:val="both"/>
            </w:pPr>
          </w:p>
        </w:tc>
        <w:tc>
          <w:tcPr>
            <w:tcW w:w="1980" w:type="dxa"/>
            <w:shd w:val="clear" w:color="auto" w:fill="C0DED8"/>
          </w:tcPr>
          <w:p w:rsidR="009F386A" w:rsidRPr="00AD60AE" w:rsidRDefault="00514FFD" w:rsidP="00AD60AE">
            <w:pPr>
              <w:ind w:left="0"/>
              <w:jc w:val="both"/>
              <w:rPr>
                <w:lang w:val="vi-VN" w:eastAsia="ja-JP"/>
              </w:rPr>
            </w:pPr>
            <w:r w:rsidRPr="00AD60AE">
              <w:lastRenderedPageBreak/>
              <w:t>Resource</w:t>
            </w:r>
          </w:p>
          <w:p w:rsidR="009F386A" w:rsidRPr="00AD60AE" w:rsidRDefault="009F386A" w:rsidP="00AD60AE">
            <w:pPr>
              <w:pStyle w:val="bang0"/>
              <w:ind w:left="0"/>
              <w:jc w:val="both"/>
            </w:pPr>
          </w:p>
        </w:tc>
      </w:tr>
    </w:tbl>
    <w:p w:rsidR="009F386A" w:rsidRPr="00AD60AE" w:rsidRDefault="00514FFD" w:rsidP="00AD60AE">
      <w:pPr>
        <w:pStyle w:val="Heading2"/>
        <w:jc w:val="both"/>
        <w:rPr>
          <w:i w:val="0"/>
          <w:sz w:val="24"/>
          <w:szCs w:val="24"/>
        </w:rPr>
      </w:pPr>
      <w:bookmarkStart w:id="14" w:name="_Project_Objectives"/>
      <w:bookmarkStart w:id="15" w:name="_Toc336527259"/>
      <w:bookmarkStart w:id="16" w:name="_Toc494718565"/>
      <w:bookmarkEnd w:id="14"/>
      <w:r w:rsidRPr="00AD60AE">
        <w:rPr>
          <w:i w:val="0"/>
          <w:sz w:val="24"/>
          <w:szCs w:val="24"/>
        </w:rPr>
        <w:lastRenderedPageBreak/>
        <w:t>Project Objectives</w:t>
      </w:r>
      <w:bookmarkEnd w:id="15"/>
      <w:bookmarkEnd w:id="16"/>
    </w:p>
    <w:p w:rsidR="009F386A" w:rsidRPr="00AD60AE" w:rsidRDefault="00514FFD" w:rsidP="00AD60AE">
      <w:pPr>
        <w:pStyle w:val="Heading3"/>
        <w:ind w:left="360"/>
        <w:jc w:val="both"/>
      </w:pPr>
      <w:r w:rsidRPr="00AD60AE">
        <w:t>Standard Objectives</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3173"/>
        <w:gridCol w:w="1530"/>
        <w:gridCol w:w="1506"/>
        <w:gridCol w:w="1701"/>
        <w:gridCol w:w="1563"/>
      </w:tblGrid>
      <w:tr w:rsidR="009F386A" w:rsidRPr="00AD60AE" w:rsidTr="00AD60AE">
        <w:tc>
          <w:tcPr>
            <w:tcW w:w="3173" w:type="dxa"/>
            <w:shd w:val="clear" w:color="auto" w:fill="D9D9D9"/>
          </w:tcPr>
          <w:p w:rsidR="009F386A" w:rsidRPr="00AD60AE" w:rsidRDefault="00514FFD" w:rsidP="00AD60AE">
            <w:pPr>
              <w:pStyle w:val="Bangheader"/>
              <w:jc w:val="both"/>
            </w:pPr>
            <w:r w:rsidRPr="00AD60AE">
              <w:t>Metrics</w:t>
            </w:r>
          </w:p>
        </w:tc>
        <w:tc>
          <w:tcPr>
            <w:tcW w:w="1530" w:type="dxa"/>
            <w:shd w:val="clear" w:color="auto" w:fill="D9D9D9"/>
          </w:tcPr>
          <w:p w:rsidR="009F386A" w:rsidRPr="00AD60AE" w:rsidRDefault="00514FFD" w:rsidP="00AD60AE">
            <w:pPr>
              <w:pStyle w:val="Bangheader"/>
              <w:jc w:val="both"/>
            </w:pPr>
            <w:r w:rsidRPr="00AD60AE">
              <w:t>Unit</w:t>
            </w:r>
          </w:p>
        </w:tc>
        <w:tc>
          <w:tcPr>
            <w:tcW w:w="1506" w:type="dxa"/>
            <w:shd w:val="clear" w:color="auto" w:fill="D9D9D9"/>
          </w:tcPr>
          <w:p w:rsidR="009F386A" w:rsidRPr="00AD60AE" w:rsidRDefault="00514FFD" w:rsidP="00AD60AE">
            <w:pPr>
              <w:pStyle w:val="Bangheader"/>
              <w:jc w:val="both"/>
            </w:pPr>
            <w:r w:rsidRPr="00AD60AE">
              <w:t>Committed</w:t>
            </w:r>
          </w:p>
        </w:tc>
        <w:tc>
          <w:tcPr>
            <w:tcW w:w="1701" w:type="dxa"/>
            <w:shd w:val="clear" w:color="auto" w:fill="D9D9D9"/>
          </w:tcPr>
          <w:p w:rsidR="009F386A" w:rsidRPr="00AD60AE" w:rsidRDefault="00514FFD" w:rsidP="00AD60AE">
            <w:pPr>
              <w:pStyle w:val="Bangheader"/>
              <w:jc w:val="both"/>
            </w:pPr>
            <w:r w:rsidRPr="00AD60AE">
              <w:t>Re-committed</w:t>
            </w:r>
          </w:p>
        </w:tc>
        <w:tc>
          <w:tcPr>
            <w:tcW w:w="1563" w:type="dxa"/>
            <w:shd w:val="clear" w:color="auto" w:fill="D9D9D9"/>
          </w:tcPr>
          <w:p w:rsidR="009F386A" w:rsidRPr="00AD60AE" w:rsidRDefault="00514FFD" w:rsidP="00AD60AE">
            <w:pPr>
              <w:pStyle w:val="Bangheader"/>
              <w:jc w:val="both"/>
            </w:pPr>
            <w:r w:rsidRPr="00AD60AE">
              <w:t>Note</w:t>
            </w: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Start Date</w:t>
            </w:r>
          </w:p>
        </w:tc>
        <w:tc>
          <w:tcPr>
            <w:tcW w:w="1530" w:type="dxa"/>
            <w:shd w:val="clear" w:color="auto" w:fill="C0DED8"/>
            <w:vAlign w:val="center"/>
          </w:tcPr>
          <w:p w:rsidR="009F386A" w:rsidRPr="00AD60AE" w:rsidRDefault="009F386A" w:rsidP="00AD60AE">
            <w:pPr>
              <w:pStyle w:val="bang0"/>
              <w:ind w:left="0"/>
              <w:jc w:val="both"/>
            </w:pPr>
          </w:p>
        </w:tc>
        <w:tc>
          <w:tcPr>
            <w:tcW w:w="1506" w:type="dxa"/>
            <w:shd w:val="clear" w:color="auto" w:fill="C0DED8"/>
            <w:vAlign w:val="center"/>
          </w:tcPr>
          <w:p w:rsidR="009F386A" w:rsidRPr="00AD60AE" w:rsidRDefault="009F386A" w:rsidP="00AD60AE">
            <w:pPr>
              <w:pStyle w:val="bang0"/>
              <w:ind w:left="0"/>
              <w:jc w:val="both"/>
            </w:pP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End Date</w:t>
            </w:r>
          </w:p>
        </w:tc>
        <w:tc>
          <w:tcPr>
            <w:tcW w:w="1530" w:type="dxa"/>
            <w:shd w:val="clear" w:color="auto" w:fill="C0DED8"/>
            <w:vAlign w:val="center"/>
          </w:tcPr>
          <w:p w:rsidR="009F386A" w:rsidRPr="00AD60AE" w:rsidRDefault="009F386A" w:rsidP="00AD60AE">
            <w:pPr>
              <w:pStyle w:val="bang0"/>
              <w:ind w:left="0"/>
              <w:jc w:val="both"/>
            </w:pPr>
          </w:p>
        </w:tc>
        <w:tc>
          <w:tcPr>
            <w:tcW w:w="1506" w:type="dxa"/>
            <w:shd w:val="clear" w:color="auto" w:fill="C0DED8"/>
            <w:vAlign w:val="center"/>
          </w:tcPr>
          <w:p w:rsidR="009F386A" w:rsidRPr="00AD60AE" w:rsidRDefault="009F386A" w:rsidP="00AD60AE">
            <w:pPr>
              <w:pStyle w:val="bang0"/>
              <w:ind w:left="0"/>
              <w:jc w:val="both"/>
            </w:pP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Duration</w:t>
            </w:r>
          </w:p>
        </w:tc>
        <w:tc>
          <w:tcPr>
            <w:tcW w:w="1530" w:type="dxa"/>
            <w:shd w:val="clear" w:color="auto" w:fill="C0DED8"/>
            <w:vAlign w:val="center"/>
          </w:tcPr>
          <w:p w:rsidR="009F386A" w:rsidRPr="00AD60AE" w:rsidRDefault="00514FFD" w:rsidP="00AD60AE">
            <w:pPr>
              <w:pStyle w:val="bang0"/>
              <w:ind w:left="0"/>
              <w:jc w:val="both"/>
              <w:rPr>
                <w:lang w:val="vi-VN"/>
              </w:rPr>
            </w:pPr>
            <w:r w:rsidRPr="00AD60AE">
              <w:rPr>
                <w:lang w:val="vi-VN"/>
              </w:rPr>
              <w:t>Day</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81</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Maximum Team Size</w:t>
            </w:r>
          </w:p>
        </w:tc>
        <w:tc>
          <w:tcPr>
            <w:tcW w:w="1530" w:type="dxa"/>
            <w:shd w:val="clear" w:color="auto" w:fill="C0DED8"/>
            <w:vAlign w:val="center"/>
          </w:tcPr>
          <w:p w:rsidR="009F386A" w:rsidRPr="00AD60AE" w:rsidRDefault="00514FFD" w:rsidP="00AD60AE">
            <w:pPr>
              <w:pStyle w:val="bang0"/>
              <w:ind w:left="0"/>
              <w:jc w:val="both"/>
            </w:pPr>
            <w:r w:rsidRPr="00AD60AE">
              <w:t>Person</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5</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9F386A" w:rsidP="00AD60AE">
            <w:pPr>
              <w:pStyle w:val="bang0"/>
              <w:ind w:left="0"/>
              <w:jc w:val="both"/>
            </w:pP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Calendar effort</w:t>
            </w:r>
          </w:p>
        </w:tc>
        <w:tc>
          <w:tcPr>
            <w:tcW w:w="1530" w:type="dxa"/>
            <w:shd w:val="clear" w:color="auto" w:fill="C0DED8"/>
            <w:vAlign w:val="center"/>
          </w:tcPr>
          <w:p w:rsidR="009F386A" w:rsidRPr="00AD60AE" w:rsidRDefault="00514FFD" w:rsidP="00AD60AE">
            <w:pPr>
              <w:pStyle w:val="bang0"/>
              <w:ind w:left="0"/>
              <w:jc w:val="both"/>
            </w:pPr>
            <w:r w:rsidRPr="00AD60AE">
              <w:t>Person-day</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405</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514FFD" w:rsidP="00AD60AE">
            <w:pPr>
              <w:pStyle w:val="bang0"/>
              <w:ind w:left="0"/>
              <w:jc w:val="both"/>
            </w:pPr>
            <w:r w:rsidRPr="00AD60AE">
              <w:t>1 Person-day = 5 hours</w:t>
            </w:r>
          </w:p>
        </w:tc>
      </w:tr>
      <w:tr w:rsidR="009F386A" w:rsidRPr="00AD60AE" w:rsidTr="00AD60AE">
        <w:tc>
          <w:tcPr>
            <w:tcW w:w="3173" w:type="dxa"/>
            <w:shd w:val="clear" w:color="auto" w:fill="C0DED8"/>
            <w:vAlign w:val="center"/>
          </w:tcPr>
          <w:p w:rsidR="009F386A" w:rsidRPr="00AD60AE" w:rsidRDefault="00514FFD" w:rsidP="00AD60AE">
            <w:pPr>
              <w:pStyle w:val="bang0"/>
              <w:ind w:left="0"/>
              <w:jc w:val="both"/>
            </w:pPr>
            <w:r w:rsidRPr="00AD60AE">
              <w:t>Effort Usage</w:t>
            </w:r>
          </w:p>
        </w:tc>
        <w:tc>
          <w:tcPr>
            <w:tcW w:w="1530" w:type="dxa"/>
            <w:shd w:val="clear" w:color="auto" w:fill="C0DED8"/>
            <w:vAlign w:val="center"/>
          </w:tcPr>
          <w:p w:rsidR="009F386A" w:rsidRPr="00AD60AE" w:rsidRDefault="00514FFD" w:rsidP="00AD60AE">
            <w:pPr>
              <w:pStyle w:val="bang0"/>
              <w:ind w:left="0"/>
              <w:jc w:val="both"/>
            </w:pPr>
            <w:r w:rsidRPr="00AD60AE">
              <w:t>Person-day</w:t>
            </w:r>
          </w:p>
        </w:tc>
        <w:tc>
          <w:tcPr>
            <w:tcW w:w="1506" w:type="dxa"/>
            <w:shd w:val="clear" w:color="auto" w:fill="C0DED8"/>
            <w:vAlign w:val="center"/>
          </w:tcPr>
          <w:p w:rsidR="009F386A" w:rsidRPr="00AD60AE" w:rsidRDefault="00514FFD" w:rsidP="00AD60AE">
            <w:pPr>
              <w:pStyle w:val="bang0"/>
              <w:ind w:left="0"/>
              <w:jc w:val="both"/>
              <w:rPr>
                <w:lang w:val="vi-VN"/>
              </w:rPr>
            </w:pPr>
            <w:r w:rsidRPr="00AD60AE">
              <w:rPr>
                <w:lang w:val="vi-VN"/>
              </w:rPr>
              <w:t>100</w:t>
            </w:r>
          </w:p>
        </w:tc>
        <w:tc>
          <w:tcPr>
            <w:tcW w:w="1701" w:type="dxa"/>
            <w:shd w:val="clear" w:color="auto" w:fill="C0DED8"/>
            <w:vAlign w:val="center"/>
          </w:tcPr>
          <w:p w:rsidR="009F386A" w:rsidRPr="00AD60AE" w:rsidRDefault="009F386A" w:rsidP="00AD60AE">
            <w:pPr>
              <w:pStyle w:val="bang0"/>
              <w:ind w:left="0"/>
              <w:jc w:val="both"/>
            </w:pPr>
          </w:p>
        </w:tc>
        <w:tc>
          <w:tcPr>
            <w:tcW w:w="1563" w:type="dxa"/>
            <w:shd w:val="clear" w:color="auto" w:fill="C0DED8"/>
            <w:vAlign w:val="center"/>
          </w:tcPr>
          <w:p w:rsidR="009F386A" w:rsidRPr="00AD60AE" w:rsidRDefault="00514FFD" w:rsidP="00AD60AE">
            <w:pPr>
              <w:pStyle w:val="bang0"/>
              <w:ind w:left="0"/>
              <w:jc w:val="both"/>
            </w:pPr>
            <w:r w:rsidRPr="00AD60AE">
              <w:t>1 Person-day = 5 hours</w:t>
            </w:r>
          </w:p>
        </w:tc>
      </w:tr>
    </w:tbl>
    <w:p w:rsidR="009F386A" w:rsidRPr="00AD60AE" w:rsidRDefault="009F386A" w:rsidP="00AD60AE">
      <w:pPr>
        <w:ind w:left="0"/>
        <w:jc w:val="both"/>
      </w:pPr>
    </w:p>
    <w:p w:rsidR="009F386A" w:rsidRPr="00AD60AE" w:rsidRDefault="009F386A" w:rsidP="00AD60AE">
      <w:pPr>
        <w:ind w:left="0"/>
        <w:jc w:val="both"/>
      </w:pPr>
    </w:p>
    <w:tbl>
      <w:tblPr>
        <w:tblW w:w="9498"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3088"/>
        <w:gridCol w:w="31"/>
        <w:gridCol w:w="1528"/>
        <w:gridCol w:w="31"/>
        <w:gridCol w:w="4820"/>
      </w:tblGrid>
      <w:tr w:rsidR="009F386A" w:rsidRPr="00AD60AE" w:rsidTr="00BD4ACE">
        <w:trPr>
          <w:trHeight w:val="356"/>
          <w:tblHeader/>
        </w:trPr>
        <w:tc>
          <w:tcPr>
            <w:tcW w:w="3119" w:type="dxa"/>
            <w:gridSpan w:val="2"/>
            <w:shd w:val="clear" w:color="auto" w:fill="D9D9D9"/>
            <w:vAlign w:val="center"/>
          </w:tcPr>
          <w:p w:rsidR="009F386A" w:rsidRPr="00AD60AE" w:rsidRDefault="00514FFD" w:rsidP="00AD60AE">
            <w:pPr>
              <w:pStyle w:val="Bangheader"/>
              <w:jc w:val="both"/>
            </w:pPr>
            <w:r w:rsidRPr="00AD60AE">
              <w:t>Metrics</w:t>
            </w:r>
          </w:p>
        </w:tc>
        <w:tc>
          <w:tcPr>
            <w:tcW w:w="1559" w:type="dxa"/>
            <w:gridSpan w:val="2"/>
            <w:shd w:val="clear" w:color="auto" w:fill="D9D9D9"/>
            <w:vAlign w:val="center"/>
          </w:tcPr>
          <w:p w:rsidR="009F386A" w:rsidRPr="00AD60AE" w:rsidRDefault="00514FFD" w:rsidP="00AD60AE">
            <w:pPr>
              <w:pStyle w:val="Bangheader"/>
              <w:jc w:val="both"/>
            </w:pPr>
            <w:r w:rsidRPr="00AD60AE">
              <w:t>Unit</w:t>
            </w:r>
          </w:p>
        </w:tc>
        <w:tc>
          <w:tcPr>
            <w:tcW w:w="4820" w:type="dxa"/>
            <w:shd w:val="clear" w:color="auto" w:fill="D9D9D9"/>
            <w:vAlign w:val="center"/>
          </w:tcPr>
          <w:p w:rsidR="009F386A" w:rsidRPr="00AD60AE" w:rsidRDefault="00514FFD" w:rsidP="00AD60AE">
            <w:pPr>
              <w:pStyle w:val="Bangheader"/>
              <w:jc w:val="both"/>
            </w:pPr>
            <w:r w:rsidRPr="00AD60AE">
              <w:t>Basic for setting Goals</w:t>
            </w:r>
          </w:p>
        </w:tc>
      </w:tr>
      <w:tr w:rsidR="009F386A" w:rsidRPr="00AD60AE" w:rsidTr="00AD60AE">
        <w:trPr>
          <w:trHeight w:val="436"/>
          <w:tblHeader/>
        </w:trPr>
        <w:tc>
          <w:tcPr>
            <w:tcW w:w="3088" w:type="dxa"/>
            <w:tcBorders>
              <w:bottom w:val="dotted" w:sz="2" w:space="0" w:color="808080"/>
            </w:tcBorders>
            <w:shd w:val="clear" w:color="auto" w:fill="C0DED8"/>
          </w:tcPr>
          <w:p w:rsidR="009F386A" w:rsidRPr="00AD60AE" w:rsidRDefault="009F386A" w:rsidP="00AD60AE">
            <w:pPr>
              <w:pStyle w:val="Bangheader"/>
              <w:jc w:val="both"/>
            </w:pPr>
          </w:p>
        </w:tc>
        <w:tc>
          <w:tcPr>
            <w:tcW w:w="1559" w:type="dxa"/>
            <w:gridSpan w:val="2"/>
            <w:tcBorders>
              <w:bottom w:val="dotted" w:sz="2" w:space="0" w:color="808080"/>
            </w:tcBorders>
            <w:shd w:val="clear" w:color="auto" w:fill="C0DED8"/>
          </w:tcPr>
          <w:p w:rsidR="009F386A" w:rsidRPr="00AD60AE" w:rsidRDefault="009F386A" w:rsidP="00AD60AE">
            <w:pPr>
              <w:pStyle w:val="Bangheader"/>
              <w:jc w:val="both"/>
            </w:pPr>
          </w:p>
        </w:tc>
        <w:tc>
          <w:tcPr>
            <w:tcW w:w="4851" w:type="dxa"/>
            <w:gridSpan w:val="2"/>
            <w:tcBorders>
              <w:bottom w:val="dotted" w:sz="2" w:space="0" w:color="808080"/>
            </w:tcBorders>
            <w:shd w:val="clear" w:color="auto" w:fill="C0DED8"/>
          </w:tcPr>
          <w:p w:rsidR="009F386A" w:rsidRPr="00AD60AE" w:rsidRDefault="009F386A" w:rsidP="00AD60AE">
            <w:pPr>
              <w:pStyle w:val="Bangheader"/>
              <w:jc w:val="both"/>
            </w:pP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Customer Satisfaction</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Point</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9.5</w:t>
            </w: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Leakage</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def/mm</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5</w:t>
            </w: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Effort Efficiency</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80</w:t>
            </w:r>
          </w:p>
        </w:tc>
      </w:tr>
      <w:tr w:rsidR="009F386A" w:rsidRPr="00AD60AE" w:rsidTr="00AD60AE">
        <w:tc>
          <w:tcPr>
            <w:tcW w:w="3088" w:type="dxa"/>
            <w:shd w:val="clear" w:color="auto" w:fill="C0DED8"/>
            <w:vAlign w:val="center"/>
          </w:tcPr>
          <w:p w:rsidR="009F386A" w:rsidRPr="00AD60AE" w:rsidRDefault="00514FFD" w:rsidP="00AD60AE">
            <w:pPr>
              <w:pStyle w:val="StylebangLatinArialBefore5ptAfter5pt"/>
              <w:ind w:left="0"/>
              <w:jc w:val="both"/>
            </w:pPr>
            <w:r w:rsidRPr="00AD60AE">
              <w:t>Timeliness</w:t>
            </w:r>
          </w:p>
        </w:tc>
        <w:tc>
          <w:tcPr>
            <w:tcW w:w="1559" w:type="dxa"/>
            <w:gridSpan w:val="2"/>
            <w:shd w:val="clear" w:color="auto" w:fill="C0DED8"/>
            <w:vAlign w:val="center"/>
          </w:tcPr>
          <w:p w:rsidR="009F386A" w:rsidRPr="00AD60AE" w:rsidRDefault="00514FFD" w:rsidP="00AD60AE">
            <w:pPr>
              <w:pStyle w:val="StylebangLatinArialBefore5ptAfter5pt"/>
              <w:ind w:left="0"/>
              <w:jc w:val="both"/>
            </w:pPr>
            <w:r w:rsidRPr="00AD60AE">
              <w:t>%</w:t>
            </w:r>
          </w:p>
        </w:tc>
        <w:tc>
          <w:tcPr>
            <w:tcW w:w="4851" w:type="dxa"/>
            <w:gridSpan w:val="2"/>
            <w:shd w:val="clear" w:color="auto" w:fill="C0DED8"/>
            <w:vAlign w:val="center"/>
          </w:tcPr>
          <w:p w:rsidR="009F386A" w:rsidRPr="00AD60AE" w:rsidRDefault="00514FFD" w:rsidP="00AD60AE">
            <w:pPr>
              <w:pStyle w:val="bang0"/>
              <w:ind w:left="0"/>
              <w:jc w:val="both"/>
              <w:rPr>
                <w:lang w:val="vi-VN"/>
              </w:rPr>
            </w:pPr>
            <w:r w:rsidRPr="00AD60AE">
              <w:rPr>
                <w:lang w:val="vi-VN"/>
              </w:rPr>
              <w:t>100</w:t>
            </w:r>
          </w:p>
        </w:tc>
      </w:tr>
    </w:tbl>
    <w:p w:rsidR="009F386A" w:rsidRPr="00AD60AE" w:rsidRDefault="00514FFD" w:rsidP="00AD60AE">
      <w:pPr>
        <w:pStyle w:val="Heading3"/>
        <w:ind w:left="360"/>
        <w:jc w:val="both"/>
      </w:pPr>
      <w:r w:rsidRPr="00AD60AE">
        <w:t>Specific Objectives</w:t>
      </w:r>
    </w:p>
    <w:p w:rsidR="009F386A" w:rsidRPr="00AD60AE" w:rsidRDefault="009F386A" w:rsidP="00AD60AE">
      <w:pPr>
        <w:jc w:val="both"/>
      </w:pPr>
    </w:p>
    <w:tbl>
      <w:tblPr>
        <w:tblW w:w="9498"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4A0" w:firstRow="1" w:lastRow="0" w:firstColumn="1" w:lastColumn="0" w:noHBand="0" w:noVBand="1"/>
      </w:tblPr>
      <w:tblGrid>
        <w:gridCol w:w="4222"/>
        <w:gridCol w:w="1701"/>
        <w:gridCol w:w="1335"/>
        <w:gridCol w:w="2240"/>
      </w:tblGrid>
      <w:tr w:rsidR="009F386A" w:rsidRPr="00AD60AE" w:rsidTr="00AD60AE">
        <w:trPr>
          <w:trHeight w:val="356"/>
        </w:trPr>
        <w:tc>
          <w:tcPr>
            <w:tcW w:w="4222" w:type="dxa"/>
            <w:vMerge w:val="restart"/>
            <w:shd w:val="clear" w:color="auto" w:fill="D9D9D9"/>
            <w:vAlign w:val="center"/>
          </w:tcPr>
          <w:p w:rsidR="009F386A" w:rsidRPr="00AD60AE" w:rsidRDefault="00514FFD" w:rsidP="00AD60AE">
            <w:pPr>
              <w:pStyle w:val="Bangheader"/>
              <w:jc w:val="both"/>
            </w:pPr>
            <w:r w:rsidRPr="00AD60AE">
              <w:t>Metrics</w:t>
            </w:r>
          </w:p>
        </w:tc>
        <w:tc>
          <w:tcPr>
            <w:tcW w:w="1701" w:type="dxa"/>
            <w:vMerge w:val="restart"/>
            <w:shd w:val="clear" w:color="auto" w:fill="D9D9D9"/>
            <w:vAlign w:val="center"/>
          </w:tcPr>
          <w:p w:rsidR="009F386A" w:rsidRPr="00AD60AE" w:rsidRDefault="00514FFD" w:rsidP="00AD60AE">
            <w:pPr>
              <w:pStyle w:val="Bangheader"/>
              <w:jc w:val="both"/>
            </w:pPr>
            <w:r w:rsidRPr="00AD60AE">
              <w:t>Unit</w:t>
            </w:r>
          </w:p>
        </w:tc>
        <w:tc>
          <w:tcPr>
            <w:tcW w:w="3575" w:type="dxa"/>
            <w:gridSpan w:val="2"/>
            <w:tcBorders>
              <w:bottom w:val="single" w:sz="4" w:space="0" w:color="auto"/>
            </w:tcBorders>
            <w:shd w:val="clear" w:color="auto" w:fill="D9D9D9"/>
            <w:vAlign w:val="center"/>
          </w:tcPr>
          <w:p w:rsidR="009F386A" w:rsidRPr="00AD60AE" w:rsidRDefault="00514FFD" w:rsidP="00AD60AE">
            <w:pPr>
              <w:pStyle w:val="Bangheader"/>
              <w:jc w:val="both"/>
            </w:pPr>
            <w:r w:rsidRPr="00AD60AE">
              <w:t>Basic for setting Goals</w:t>
            </w:r>
          </w:p>
        </w:tc>
      </w:tr>
      <w:tr w:rsidR="009F386A" w:rsidRPr="00AD60AE" w:rsidTr="00AD60AE">
        <w:trPr>
          <w:trHeight w:val="436"/>
        </w:trPr>
        <w:tc>
          <w:tcPr>
            <w:tcW w:w="4222" w:type="dxa"/>
            <w:vMerge/>
            <w:tcBorders>
              <w:bottom w:val="dotted" w:sz="2" w:space="0" w:color="808080"/>
            </w:tcBorders>
            <w:shd w:val="clear" w:color="auto" w:fill="C0DED8"/>
          </w:tcPr>
          <w:p w:rsidR="009F386A" w:rsidRPr="00AD60AE" w:rsidRDefault="009F386A" w:rsidP="00AD60AE">
            <w:pPr>
              <w:pStyle w:val="Bangheader"/>
              <w:jc w:val="both"/>
            </w:pPr>
          </w:p>
        </w:tc>
        <w:tc>
          <w:tcPr>
            <w:tcW w:w="1701" w:type="dxa"/>
            <w:vMerge/>
            <w:tcBorders>
              <w:bottom w:val="dotted" w:sz="2" w:space="0" w:color="808080"/>
            </w:tcBorders>
            <w:shd w:val="clear" w:color="auto" w:fill="C0DED8"/>
          </w:tcPr>
          <w:p w:rsidR="009F386A" w:rsidRPr="00AD60AE" w:rsidRDefault="009F386A" w:rsidP="00AD60AE">
            <w:pPr>
              <w:pStyle w:val="Bangheader"/>
              <w:jc w:val="both"/>
            </w:pPr>
          </w:p>
        </w:tc>
        <w:tc>
          <w:tcPr>
            <w:tcW w:w="1335" w:type="dxa"/>
            <w:tcBorders>
              <w:top w:val="single" w:sz="4" w:space="0" w:color="auto"/>
              <w:bottom w:val="dotted" w:sz="2" w:space="0" w:color="808080"/>
              <w:right w:val="single" w:sz="4" w:space="0" w:color="auto"/>
            </w:tcBorders>
            <w:shd w:val="clear" w:color="auto" w:fill="C0DED8"/>
          </w:tcPr>
          <w:p w:rsidR="009F386A" w:rsidRPr="00AD60AE" w:rsidRDefault="00514FFD" w:rsidP="00AD60AE">
            <w:pPr>
              <w:pStyle w:val="Bangheader"/>
              <w:jc w:val="both"/>
              <w:rPr>
                <w:lang w:val="vi-VN"/>
              </w:rPr>
            </w:pPr>
            <w:r w:rsidRPr="00AD60AE">
              <w:rPr>
                <w:lang w:val="vi-VN"/>
              </w:rPr>
              <w:t>Plan</w:t>
            </w:r>
          </w:p>
        </w:tc>
        <w:tc>
          <w:tcPr>
            <w:tcW w:w="2240" w:type="dxa"/>
            <w:tcBorders>
              <w:top w:val="single" w:sz="4" w:space="0" w:color="auto"/>
              <w:left w:val="single" w:sz="4" w:space="0" w:color="auto"/>
              <w:bottom w:val="dotted" w:sz="2" w:space="0" w:color="808080"/>
            </w:tcBorders>
            <w:shd w:val="clear" w:color="auto" w:fill="C0DED8"/>
          </w:tcPr>
          <w:p w:rsidR="009F386A" w:rsidRPr="00AD60AE" w:rsidRDefault="00514FFD" w:rsidP="00AD60AE">
            <w:pPr>
              <w:pStyle w:val="Bangheader"/>
              <w:jc w:val="both"/>
              <w:rPr>
                <w:lang w:val="vi-VN"/>
              </w:rPr>
            </w:pPr>
            <w:r w:rsidRPr="00AD60AE">
              <w:rPr>
                <w:lang w:val="vi-VN"/>
              </w:rPr>
              <w:t>Actual</w:t>
            </w:r>
          </w:p>
        </w:tc>
      </w:tr>
      <w:tr w:rsidR="009F386A" w:rsidRPr="00AD60AE" w:rsidTr="00AD60AE">
        <w:tc>
          <w:tcPr>
            <w:tcW w:w="4222" w:type="dxa"/>
            <w:shd w:val="clear" w:color="auto" w:fill="C0DED8"/>
            <w:vAlign w:val="center"/>
          </w:tcPr>
          <w:p w:rsidR="009F386A" w:rsidRPr="00AD60AE" w:rsidRDefault="00514FFD" w:rsidP="00AD60AE">
            <w:pPr>
              <w:ind w:left="0"/>
              <w:jc w:val="both"/>
              <w:rPr>
                <w:rFonts w:ascii="Calibri" w:hAnsi="Calibri" w:cs="Times New Roman"/>
                <w:lang w:val="vi-VN" w:eastAsia="ja-JP"/>
              </w:rPr>
            </w:pPr>
            <w:r w:rsidRPr="00AD60AE">
              <w:t>Training te</w:t>
            </w:r>
            <w:r w:rsidR="0074796D">
              <w:t>chnology: MVC, Bootstrap, Mongod</w:t>
            </w:r>
            <w:r w:rsidRPr="00AD60AE">
              <w:t>, Node</w:t>
            </w:r>
            <w:r w:rsidRPr="00AD60AE">
              <w:rPr>
                <w:lang w:val="vi-VN"/>
              </w:rPr>
              <w:t>.</w:t>
            </w:r>
            <w:r w:rsidRPr="00AD60AE">
              <w:t>js</w:t>
            </w:r>
          </w:p>
          <w:p w:rsidR="009F386A" w:rsidRPr="00AD60AE" w:rsidRDefault="009F386A" w:rsidP="00AD60AE">
            <w:pPr>
              <w:pStyle w:val="StylebangLatinArialBefore5ptAfter5pt"/>
              <w:ind w:left="0"/>
              <w:jc w:val="both"/>
              <w:rPr>
                <w:lang w:val="vi-VN"/>
              </w:rPr>
            </w:pPr>
          </w:p>
        </w:tc>
        <w:tc>
          <w:tcPr>
            <w:tcW w:w="1701" w:type="dxa"/>
            <w:shd w:val="clear" w:color="auto" w:fill="C0DED8"/>
            <w:vAlign w:val="center"/>
          </w:tcPr>
          <w:p w:rsidR="009F386A" w:rsidRPr="00AD60AE" w:rsidRDefault="00514FFD" w:rsidP="00AD60AE">
            <w:pPr>
              <w:ind w:left="0"/>
              <w:jc w:val="both"/>
              <w:rPr>
                <w:rFonts w:ascii="Calibri" w:hAnsi="Calibri" w:cs="Times New Roman"/>
                <w:lang w:val="vi-VN" w:eastAsia="ja-JP"/>
              </w:rPr>
            </w:pPr>
            <w:r w:rsidRPr="00AD60AE">
              <w:t>Person-day</w:t>
            </w:r>
          </w:p>
          <w:p w:rsidR="009F386A" w:rsidRPr="00AD60AE" w:rsidRDefault="009F386A" w:rsidP="00AD60AE">
            <w:pPr>
              <w:pStyle w:val="StylebangLatinArialBefore5ptAfter5pt"/>
              <w:ind w:left="0"/>
              <w:jc w:val="both"/>
            </w:pPr>
          </w:p>
        </w:tc>
        <w:tc>
          <w:tcPr>
            <w:tcW w:w="1335" w:type="dxa"/>
            <w:tcBorders>
              <w:right w:val="single" w:sz="4" w:space="0" w:color="auto"/>
            </w:tcBorders>
            <w:shd w:val="clear" w:color="auto" w:fill="C0DED8"/>
            <w:vAlign w:val="center"/>
          </w:tcPr>
          <w:p w:rsidR="009F386A" w:rsidRPr="00AD60AE" w:rsidRDefault="00514FFD" w:rsidP="00AD60AE">
            <w:pPr>
              <w:pStyle w:val="bang0"/>
              <w:ind w:left="0"/>
              <w:jc w:val="both"/>
              <w:rPr>
                <w:lang w:val="vi-VN"/>
              </w:rPr>
            </w:pPr>
            <w:r w:rsidRPr="00AD60AE">
              <w:rPr>
                <w:lang w:val="vi-VN"/>
              </w:rPr>
              <w:t>15</w:t>
            </w:r>
          </w:p>
        </w:tc>
        <w:tc>
          <w:tcPr>
            <w:tcW w:w="2240" w:type="dxa"/>
            <w:tcBorders>
              <w:left w:val="single" w:sz="4" w:space="0" w:color="auto"/>
            </w:tcBorders>
            <w:shd w:val="clear" w:color="auto" w:fill="C0DED8"/>
            <w:vAlign w:val="center"/>
          </w:tcPr>
          <w:p w:rsidR="009F386A" w:rsidRPr="00AD60AE" w:rsidRDefault="00514FFD" w:rsidP="00AD60AE">
            <w:pPr>
              <w:pStyle w:val="bang0"/>
              <w:ind w:left="0"/>
              <w:jc w:val="both"/>
              <w:rPr>
                <w:lang w:val="vi-VN"/>
              </w:rPr>
            </w:pPr>
            <w:r w:rsidRPr="00AD60AE">
              <w:rPr>
                <w:lang w:val="vi-VN"/>
              </w:rPr>
              <w:t>15</w:t>
            </w:r>
          </w:p>
        </w:tc>
      </w:tr>
      <w:tr w:rsidR="009F386A" w:rsidRPr="00AD60AE" w:rsidTr="00AD60AE">
        <w:tc>
          <w:tcPr>
            <w:tcW w:w="4222" w:type="dxa"/>
            <w:tcBorders>
              <w:bottom w:val="dotted" w:sz="2" w:space="0" w:color="808080"/>
            </w:tcBorders>
            <w:shd w:val="clear" w:color="auto" w:fill="C0DED8"/>
          </w:tcPr>
          <w:p w:rsidR="009F386A" w:rsidRPr="00AD60AE" w:rsidRDefault="00514FFD" w:rsidP="00AD60AE">
            <w:pPr>
              <w:pStyle w:val="bang0"/>
              <w:ind w:left="0"/>
              <w:jc w:val="both"/>
              <w:rPr>
                <w:lang w:val="vi-VN" w:eastAsia="ja-JP"/>
              </w:rPr>
            </w:pPr>
            <w:r w:rsidRPr="00AD60AE">
              <w:lastRenderedPageBreak/>
              <w:t>Execute group review</w:t>
            </w:r>
          </w:p>
        </w:tc>
        <w:tc>
          <w:tcPr>
            <w:tcW w:w="1701" w:type="dxa"/>
            <w:tcBorders>
              <w:bottom w:val="dotted" w:sz="2" w:space="0" w:color="808080"/>
            </w:tcBorders>
            <w:shd w:val="clear" w:color="auto" w:fill="C0DED8"/>
          </w:tcPr>
          <w:p w:rsidR="009F386A" w:rsidRPr="00AD60AE" w:rsidRDefault="00514FFD" w:rsidP="00AD60AE">
            <w:pPr>
              <w:pStyle w:val="bang0"/>
              <w:ind w:left="0"/>
              <w:jc w:val="both"/>
            </w:pPr>
            <w:r w:rsidRPr="00AD60AE">
              <w:t>Person-day</w:t>
            </w:r>
          </w:p>
        </w:tc>
        <w:tc>
          <w:tcPr>
            <w:tcW w:w="1335" w:type="dxa"/>
            <w:tcBorders>
              <w:bottom w:val="dotted" w:sz="2" w:space="0" w:color="808080"/>
              <w:right w:val="single" w:sz="4" w:space="0" w:color="auto"/>
            </w:tcBorders>
            <w:shd w:val="clear" w:color="auto" w:fill="C0DED8"/>
          </w:tcPr>
          <w:p w:rsidR="009F386A" w:rsidRPr="00AD60AE" w:rsidRDefault="00514FFD" w:rsidP="00AD60AE">
            <w:pPr>
              <w:pStyle w:val="bang0"/>
              <w:ind w:left="0"/>
              <w:jc w:val="both"/>
            </w:pPr>
            <w:r w:rsidRPr="00AD60AE">
              <w:t>8</w:t>
            </w:r>
          </w:p>
        </w:tc>
        <w:tc>
          <w:tcPr>
            <w:tcW w:w="2240" w:type="dxa"/>
            <w:tcBorders>
              <w:left w:val="single" w:sz="4" w:space="0" w:color="auto"/>
              <w:bottom w:val="dotted" w:sz="2" w:space="0" w:color="808080"/>
            </w:tcBorders>
            <w:shd w:val="clear" w:color="auto" w:fill="C0DED8"/>
          </w:tcPr>
          <w:p w:rsidR="009F386A" w:rsidRPr="00AD60AE" w:rsidRDefault="00514FFD" w:rsidP="00AD60AE">
            <w:pPr>
              <w:pStyle w:val="bang0"/>
              <w:ind w:left="0"/>
              <w:jc w:val="both"/>
            </w:pPr>
            <w:r w:rsidRPr="00AD60AE">
              <w:t>5</w:t>
            </w:r>
          </w:p>
        </w:tc>
      </w:tr>
      <w:tr w:rsidR="009F386A" w:rsidRPr="00AD60AE" w:rsidTr="00AD60AE">
        <w:tc>
          <w:tcPr>
            <w:tcW w:w="4222" w:type="dxa"/>
            <w:shd w:val="clear" w:color="auto" w:fill="C0DED8"/>
          </w:tcPr>
          <w:p w:rsidR="009F386A" w:rsidRPr="00AD60AE" w:rsidRDefault="00514FFD" w:rsidP="00AD60AE">
            <w:pPr>
              <w:pStyle w:val="bang0"/>
              <w:ind w:left="0"/>
              <w:jc w:val="both"/>
            </w:pPr>
            <w:r w:rsidRPr="00AD60AE">
              <w:t>Training requirements, process before coding</w:t>
            </w:r>
          </w:p>
        </w:tc>
        <w:tc>
          <w:tcPr>
            <w:tcW w:w="1701" w:type="dxa"/>
            <w:shd w:val="clear" w:color="auto" w:fill="C0DED8"/>
          </w:tcPr>
          <w:p w:rsidR="009F386A" w:rsidRPr="00AD60AE" w:rsidRDefault="00514FFD" w:rsidP="00AD60AE">
            <w:pPr>
              <w:pStyle w:val="bang0"/>
              <w:ind w:left="0"/>
              <w:jc w:val="both"/>
            </w:pPr>
            <w:r w:rsidRPr="00AD60AE">
              <w:t>Person-day</w:t>
            </w:r>
          </w:p>
        </w:tc>
        <w:tc>
          <w:tcPr>
            <w:tcW w:w="1335" w:type="dxa"/>
            <w:tcBorders>
              <w:right w:val="single" w:sz="4" w:space="0" w:color="auto"/>
            </w:tcBorders>
            <w:shd w:val="clear" w:color="auto" w:fill="C0DED8"/>
          </w:tcPr>
          <w:p w:rsidR="009F386A" w:rsidRPr="00AD60AE" w:rsidRDefault="00514FFD" w:rsidP="00AD60AE">
            <w:pPr>
              <w:pStyle w:val="bang0"/>
              <w:ind w:left="0"/>
              <w:jc w:val="both"/>
            </w:pPr>
            <w:r w:rsidRPr="00AD60AE">
              <w:t>8</w:t>
            </w:r>
          </w:p>
        </w:tc>
        <w:tc>
          <w:tcPr>
            <w:tcW w:w="2240" w:type="dxa"/>
            <w:tcBorders>
              <w:left w:val="single" w:sz="4" w:space="0" w:color="auto"/>
            </w:tcBorders>
            <w:shd w:val="clear" w:color="auto" w:fill="C0DED8"/>
          </w:tcPr>
          <w:p w:rsidR="009F386A" w:rsidRPr="00AD60AE" w:rsidRDefault="00514FFD" w:rsidP="00AD60AE">
            <w:pPr>
              <w:pStyle w:val="bang0"/>
              <w:ind w:left="0"/>
              <w:jc w:val="both"/>
            </w:pPr>
            <w:r w:rsidRPr="00AD60AE">
              <w:t>5</w:t>
            </w:r>
          </w:p>
        </w:tc>
      </w:tr>
    </w:tbl>
    <w:p w:rsidR="009F386A" w:rsidRPr="00AD60AE" w:rsidRDefault="00514FFD" w:rsidP="00AD60AE">
      <w:pPr>
        <w:pStyle w:val="Heading2"/>
        <w:jc w:val="both"/>
        <w:rPr>
          <w:i w:val="0"/>
          <w:sz w:val="24"/>
          <w:szCs w:val="24"/>
        </w:rPr>
      </w:pPr>
      <w:bookmarkStart w:id="17" w:name="_Toc494718566"/>
      <w:bookmarkStart w:id="18" w:name="_Toc336527260"/>
      <w:r w:rsidRPr="00AD60AE">
        <w:rPr>
          <w:i w:val="0"/>
          <w:sz w:val="24"/>
          <w:szCs w:val="24"/>
        </w:rPr>
        <w:t>Critical Dependencies</w:t>
      </w:r>
      <w:bookmarkEnd w:id="17"/>
      <w:bookmarkEnd w:id="18"/>
    </w:p>
    <w:tbl>
      <w:tblPr>
        <w:tblW w:w="9498"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709"/>
        <w:gridCol w:w="4487"/>
        <w:gridCol w:w="2226"/>
        <w:gridCol w:w="2076"/>
      </w:tblGrid>
      <w:tr w:rsidR="009F386A" w:rsidRPr="00AD60AE" w:rsidTr="0074796D">
        <w:trPr>
          <w:trHeight w:val="721"/>
          <w:tblHeader/>
        </w:trPr>
        <w:tc>
          <w:tcPr>
            <w:tcW w:w="709" w:type="dxa"/>
            <w:tcBorders>
              <w:bottom w:val="dotted" w:sz="2" w:space="0" w:color="808080"/>
            </w:tcBorders>
            <w:shd w:val="clear" w:color="auto" w:fill="D9D9D9"/>
          </w:tcPr>
          <w:p w:rsidR="009F386A" w:rsidRPr="00AD60AE" w:rsidRDefault="00514FFD" w:rsidP="00AD60AE">
            <w:pPr>
              <w:pStyle w:val="Bangheader"/>
              <w:jc w:val="both"/>
            </w:pPr>
            <w:r w:rsidRPr="00AD60AE">
              <w:t>No</w:t>
            </w:r>
          </w:p>
        </w:tc>
        <w:tc>
          <w:tcPr>
            <w:tcW w:w="4487" w:type="dxa"/>
            <w:tcBorders>
              <w:bottom w:val="dotted" w:sz="2" w:space="0" w:color="808080"/>
            </w:tcBorders>
            <w:shd w:val="clear" w:color="auto" w:fill="D9D9D9"/>
          </w:tcPr>
          <w:p w:rsidR="009F386A" w:rsidRPr="00AD60AE" w:rsidRDefault="00514FFD" w:rsidP="00AD60AE">
            <w:pPr>
              <w:pStyle w:val="Bangheader"/>
              <w:jc w:val="both"/>
            </w:pPr>
            <w:r w:rsidRPr="00AD60AE">
              <w:t>Dependency</w:t>
            </w:r>
          </w:p>
        </w:tc>
        <w:tc>
          <w:tcPr>
            <w:tcW w:w="2226" w:type="dxa"/>
            <w:tcBorders>
              <w:bottom w:val="dotted" w:sz="2" w:space="0" w:color="808080"/>
            </w:tcBorders>
            <w:shd w:val="clear" w:color="auto" w:fill="D9D9D9"/>
          </w:tcPr>
          <w:p w:rsidR="009F386A" w:rsidRPr="00AD60AE" w:rsidRDefault="00514FFD" w:rsidP="00AD60AE">
            <w:pPr>
              <w:pStyle w:val="Bangheader"/>
              <w:jc w:val="both"/>
            </w:pPr>
            <w:r w:rsidRPr="00AD60AE">
              <w:t>Expected delivery date</w:t>
            </w:r>
          </w:p>
        </w:tc>
        <w:tc>
          <w:tcPr>
            <w:tcW w:w="2076" w:type="dxa"/>
            <w:tcBorders>
              <w:bottom w:val="dotted" w:sz="2" w:space="0" w:color="808080"/>
            </w:tcBorders>
            <w:shd w:val="clear" w:color="auto" w:fill="D9D9D9"/>
          </w:tcPr>
          <w:p w:rsidR="009F386A" w:rsidRPr="00AD60AE" w:rsidRDefault="00514FFD" w:rsidP="00AD60AE">
            <w:pPr>
              <w:pStyle w:val="Bangheader"/>
              <w:jc w:val="both"/>
            </w:pPr>
            <w:r w:rsidRPr="00AD60AE">
              <w:t>Note</w:t>
            </w:r>
          </w:p>
        </w:tc>
      </w:tr>
      <w:tr w:rsidR="009F386A" w:rsidRPr="00AD60AE" w:rsidTr="0074796D">
        <w:trPr>
          <w:trHeight w:val="798"/>
        </w:trPr>
        <w:tc>
          <w:tcPr>
            <w:tcW w:w="709" w:type="dxa"/>
            <w:shd w:val="clear" w:color="auto" w:fill="C0DED8"/>
          </w:tcPr>
          <w:p w:rsidR="009F386A" w:rsidRPr="00AD60AE" w:rsidRDefault="00514FFD" w:rsidP="00AD60AE">
            <w:pPr>
              <w:pStyle w:val="bang0"/>
              <w:ind w:left="0"/>
              <w:jc w:val="both"/>
              <w:rPr>
                <w:lang w:val="vi-VN" w:eastAsia="ja-JP"/>
              </w:rPr>
            </w:pPr>
            <w:r w:rsidRPr="00AD60AE">
              <w:t>1</w:t>
            </w:r>
          </w:p>
        </w:tc>
        <w:tc>
          <w:tcPr>
            <w:tcW w:w="4487" w:type="dxa"/>
            <w:shd w:val="clear" w:color="auto" w:fill="C0DED8"/>
          </w:tcPr>
          <w:p w:rsidR="009F386A" w:rsidRPr="00AD60AE" w:rsidRDefault="00514FFD" w:rsidP="00AD60AE">
            <w:pPr>
              <w:pStyle w:val="bang0"/>
              <w:ind w:left="0"/>
              <w:jc w:val="both"/>
            </w:pPr>
            <w:r w:rsidRPr="00AD60AE">
              <w:t>This project must be completed and delivered to FPT University.</w:t>
            </w:r>
          </w:p>
        </w:tc>
        <w:tc>
          <w:tcPr>
            <w:tcW w:w="2226" w:type="dxa"/>
            <w:shd w:val="clear" w:color="auto" w:fill="C0DED8"/>
          </w:tcPr>
          <w:p w:rsidR="009F386A" w:rsidRPr="00AD60AE" w:rsidRDefault="00514FFD" w:rsidP="00AD60AE">
            <w:pPr>
              <w:pStyle w:val="bang0"/>
              <w:ind w:left="0"/>
              <w:jc w:val="both"/>
            </w:pPr>
            <w:r w:rsidRPr="00AD60AE">
              <w:t>25/12/</w:t>
            </w:r>
            <w:r w:rsidRPr="00AD60AE">
              <w:rPr>
                <w:lang w:val="vi-VN"/>
              </w:rPr>
              <w:t>2017</w:t>
            </w:r>
          </w:p>
        </w:tc>
        <w:tc>
          <w:tcPr>
            <w:tcW w:w="2076" w:type="dxa"/>
            <w:shd w:val="clear" w:color="auto" w:fill="C0DED8"/>
          </w:tcPr>
          <w:p w:rsidR="009F386A" w:rsidRPr="00AD60AE" w:rsidRDefault="009F386A" w:rsidP="00AD60AE">
            <w:pPr>
              <w:pStyle w:val="bang0"/>
              <w:ind w:left="0"/>
              <w:jc w:val="both"/>
            </w:pPr>
          </w:p>
        </w:tc>
      </w:tr>
      <w:tr w:rsidR="009F386A" w:rsidRPr="00AD60AE" w:rsidTr="0074796D">
        <w:trPr>
          <w:trHeight w:val="813"/>
        </w:trPr>
        <w:tc>
          <w:tcPr>
            <w:tcW w:w="709" w:type="dxa"/>
            <w:shd w:val="clear" w:color="auto" w:fill="C0DED8"/>
          </w:tcPr>
          <w:p w:rsidR="009F386A" w:rsidRPr="00AD60AE" w:rsidRDefault="00514FFD" w:rsidP="00AD60AE">
            <w:pPr>
              <w:pStyle w:val="bang0"/>
              <w:ind w:left="0"/>
              <w:jc w:val="both"/>
            </w:pPr>
            <w:r w:rsidRPr="00AD60AE">
              <w:t>2</w:t>
            </w:r>
          </w:p>
        </w:tc>
        <w:tc>
          <w:tcPr>
            <w:tcW w:w="4487" w:type="dxa"/>
            <w:shd w:val="clear" w:color="auto" w:fill="C0DED8"/>
          </w:tcPr>
          <w:p w:rsidR="009F386A" w:rsidRPr="00AD60AE" w:rsidRDefault="00514FFD" w:rsidP="00AD60AE">
            <w:pPr>
              <w:pStyle w:val="bang0"/>
              <w:ind w:left="0"/>
              <w:jc w:val="both"/>
            </w:pPr>
            <w:r w:rsidRPr="00AD60AE">
              <w:t>Project Plan and SRS must be completed and delivered to Supervisor.</w:t>
            </w:r>
          </w:p>
        </w:tc>
        <w:tc>
          <w:tcPr>
            <w:tcW w:w="2226" w:type="dxa"/>
            <w:shd w:val="clear" w:color="auto" w:fill="C0DED8"/>
          </w:tcPr>
          <w:p w:rsidR="009F386A" w:rsidRPr="00AD60AE" w:rsidRDefault="00514FFD" w:rsidP="00AD60AE">
            <w:pPr>
              <w:pStyle w:val="bang0"/>
              <w:ind w:left="0"/>
              <w:jc w:val="both"/>
            </w:pPr>
            <w:r w:rsidRPr="00AD60AE">
              <w:t>28/09/</w:t>
            </w:r>
            <w:r w:rsidRPr="00AD60AE">
              <w:rPr>
                <w:lang w:val="vi-VN"/>
              </w:rPr>
              <w:t>2017</w:t>
            </w:r>
          </w:p>
        </w:tc>
        <w:tc>
          <w:tcPr>
            <w:tcW w:w="2076" w:type="dxa"/>
            <w:shd w:val="clear" w:color="auto" w:fill="C0DED8"/>
          </w:tcPr>
          <w:p w:rsidR="009F386A" w:rsidRPr="00AD60AE" w:rsidRDefault="009F386A" w:rsidP="00AD60AE">
            <w:pPr>
              <w:pStyle w:val="bang0"/>
              <w:ind w:left="0"/>
              <w:jc w:val="both"/>
            </w:pPr>
          </w:p>
        </w:tc>
      </w:tr>
      <w:tr w:rsidR="009F386A" w:rsidRPr="00AD60AE" w:rsidTr="0074796D">
        <w:trPr>
          <w:trHeight w:val="1442"/>
        </w:trPr>
        <w:tc>
          <w:tcPr>
            <w:tcW w:w="709" w:type="dxa"/>
            <w:tcBorders>
              <w:bottom w:val="dotted" w:sz="2" w:space="0" w:color="808080"/>
            </w:tcBorders>
            <w:shd w:val="clear" w:color="auto" w:fill="C0DED8"/>
          </w:tcPr>
          <w:p w:rsidR="009F386A" w:rsidRPr="00AD60AE" w:rsidRDefault="00514FFD" w:rsidP="00AD60AE">
            <w:pPr>
              <w:pStyle w:val="bang0"/>
              <w:ind w:left="0"/>
              <w:jc w:val="both"/>
            </w:pPr>
            <w:r w:rsidRPr="00AD60AE">
              <w:t>3</w:t>
            </w:r>
          </w:p>
        </w:tc>
        <w:tc>
          <w:tcPr>
            <w:tcW w:w="4487" w:type="dxa"/>
            <w:tcBorders>
              <w:bottom w:val="dotted" w:sz="2" w:space="0" w:color="808080"/>
            </w:tcBorders>
            <w:shd w:val="clear" w:color="auto" w:fill="C0DED8"/>
          </w:tcPr>
          <w:p w:rsidR="009F386A" w:rsidRPr="00AD60AE" w:rsidRDefault="00514FFD" w:rsidP="00AD60AE">
            <w:pPr>
              <w:pStyle w:val="bang0"/>
              <w:ind w:left="0"/>
              <w:jc w:val="both"/>
            </w:pPr>
            <w:r w:rsidRPr="00AD60AE">
              <w:t>User manual, Software Package and Installation Guide must be completed and delivered to Supervisor and FPT University.</w:t>
            </w:r>
          </w:p>
        </w:tc>
        <w:tc>
          <w:tcPr>
            <w:tcW w:w="2226" w:type="dxa"/>
            <w:tcBorders>
              <w:bottom w:val="dotted" w:sz="2" w:space="0" w:color="808080"/>
            </w:tcBorders>
            <w:shd w:val="clear" w:color="auto" w:fill="C0DED8"/>
          </w:tcPr>
          <w:p w:rsidR="009F386A" w:rsidRPr="00AD60AE" w:rsidRDefault="00514FFD" w:rsidP="00AD60AE">
            <w:pPr>
              <w:pStyle w:val="bang0"/>
              <w:ind w:left="0"/>
              <w:jc w:val="both"/>
            </w:pPr>
            <w:r w:rsidRPr="00AD60AE">
              <w:t>18/12/</w:t>
            </w:r>
            <w:r w:rsidRPr="00AD60AE">
              <w:rPr>
                <w:lang w:val="vi-VN"/>
              </w:rPr>
              <w:t>2017</w:t>
            </w:r>
          </w:p>
        </w:tc>
        <w:tc>
          <w:tcPr>
            <w:tcW w:w="2076" w:type="dxa"/>
            <w:tcBorders>
              <w:bottom w:val="dotted" w:sz="2" w:space="0" w:color="808080"/>
            </w:tcBorders>
            <w:shd w:val="clear" w:color="auto" w:fill="C0DED8"/>
          </w:tcPr>
          <w:p w:rsidR="009F386A" w:rsidRPr="00AD60AE" w:rsidRDefault="009F386A" w:rsidP="00AD60AE">
            <w:pPr>
              <w:pStyle w:val="bang0"/>
              <w:ind w:left="0"/>
              <w:jc w:val="both"/>
            </w:pPr>
          </w:p>
        </w:tc>
      </w:tr>
      <w:tr w:rsidR="009F386A" w:rsidRPr="00AD60AE" w:rsidTr="0074796D">
        <w:trPr>
          <w:trHeight w:val="1427"/>
        </w:trPr>
        <w:tc>
          <w:tcPr>
            <w:tcW w:w="709" w:type="dxa"/>
            <w:tcBorders>
              <w:bottom w:val="dotted" w:sz="2" w:space="0" w:color="808080"/>
            </w:tcBorders>
            <w:shd w:val="clear" w:color="auto" w:fill="C0DED8"/>
          </w:tcPr>
          <w:p w:rsidR="009F386A" w:rsidRPr="00AD60AE" w:rsidRDefault="00514FFD" w:rsidP="00AD60AE">
            <w:pPr>
              <w:pStyle w:val="bang0"/>
              <w:ind w:left="0"/>
              <w:jc w:val="both"/>
            </w:pPr>
            <w:r w:rsidRPr="00AD60AE">
              <w:t>4</w:t>
            </w:r>
          </w:p>
        </w:tc>
        <w:tc>
          <w:tcPr>
            <w:tcW w:w="4487" w:type="dxa"/>
            <w:tcBorders>
              <w:bottom w:val="dotted" w:sz="2" w:space="0" w:color="808080"/>
            </w:tcBorders>
            <w:shd w:val="clear" w:color="auto" w:fill="C0DED8"/>
          </w:tcPr>
          <w:p w:rsidR="009F386A" w:rsidRPr="00AD60AE" w:rsidRDefault="00514FFD" w:rsidP="00AD60AE">
            <w:pPr>
              <w:pStyle w:val="bang0"/>
              <w:ind w:left="0"/>
              <w:jc w:val="both"/>
            </w:pPr>
            <w:r w:rsidRPr="00AD60AE">
              <w:t>Beside Capstone Project, Team members have to joining in Japanese class and Japanese Fundamental Exam class.</w:t>
            </w:r>
          </w:p>
        </w:tc>
        <w:tc>
          <w:tcPr>
            <w:tcW w:w="2226" w:type="dxa"/>
            <w:tcBorders>
              <w:bottom w:val="dotted" w:sz="2" w:space="0" w:color="808080"/>
            </w:tcBorders>
            <w:shd w:val="clear" w:color="auto" w:fill="C0DED8"/>
          </w:tcPr>
          <w:p w:rsidR="009F386A" w:rsidRPr="00AD60AE" w:rsidRDefault="00514FFD" w:rsidP="00AD60AE">
            <w:pPr>
              <w:pStyle w:val="bang0"/>
              <w:ind w:left="0"/>
              <w:jc w:val="both"/>
            </w:pPr>
            <w:r w:rsidRPr="00AD60AE">
              <w:t>07/09/</w:t>
            </w:r>
            <w:r w:rsidRPr="00AD60AE">
              <w:rPr>
                <w:lang w:val="vi-VN"/>
              </w:rPr>
              <w:t>2017</w:t>
            </w:r>
          </w:p>
        </w:tc>
        <w:tc>
          <w:tcPr>
            <w:tcW w:w="2076" w:type="dxa"/>
            <w:tcBorders>
              <w:bottom w:val="dotted" w:sz="2" w:space="0" w:color="808080"/>
            </w:tcBorders>
            <w:shd w:val="clear" w:color="auto" w:fill="C0DED8"/>
          </w:tcPr>
          <w:p w:rsidR="009F386A" w:rsidRPr="00AD60AE" w:rsidRDefault="009F386A" w:rsidP="00AD60AE">
            <w:pPr>
              <w:pStyle w:val="bang0"/>
              <w:ind w:left="0"/>
              <w:jc w:val="both"/>
            </w:pPr>
          </w:p>
        </w:tc>
      </w:tr>
    </w:tbl>
    <w:p w:rsidR="009F386A" w:rsidRPr="00AD60AE" w:rsidRDefault="00514FFD" w:rsidP="00AD60AE">
      <w:pPr>
        <w:pStyle w:val="Heading2"/>
        <w:jc w:val="both"/>
        <w:rPr>
          <w:i w:val="0"/>
          <w:sz w:val="24"/>
          <w:szCs w:val="24"/>
        </w:rPr>
      </w:pPr>
      <w:bookmarkStart w:id="19" w:name="_Toc336527261"/>
      <w:bookmarkStart w:id="20" w:name="_Toc494718567"/>
      <w:r w:rsidRPr="00AD60AE">
        <w:rPr>
          <w:i w:val="0"/>
          <w:sz w:val="24"/>
          <w:szCs w:val="24"/>
        </w:rPr>
        <w:t>Project Risk</w:t>
      </w:r>
      <w:bookmarkEnd w:id="19"/>
      <w:bookmarkEnd w:id="20"/>
    </w:p>
    <w:p w:rsidR="009F386A" w:rsidRPr="00AD60AE" w:rsidRDefault="00514FFD" w:rsidP="00AD60AE">
      <w:pPr>
        <w:ind w:left="0"/>
        <w:jc w:val="both"/>
      </w:pPr>
      <w:bookmarkStart w:id="21" w:name="_Toc336527262"/>
      <w:r w:rsidRPr="00AD60AE">
        <w:t>PM identifies risks in the Risk Management Plan. The document is updated to trigger each milestone, each event also. The document is updated weekly by the PM, Risk Management Plan will be notified to all of the stakeholders affected. Status of risk is reported to supervisor at Project Milestones Report.</w:t>
      </w:r>
    </w:p>
    <w:p w:rsidR="009F386A" w:rsidRPr="00AD60AE" w:rsidRDefault="00514FFD" w:rsidP="00AD60AE">
      <w:pPr>
        <w:spacing w:line="276" w:lineRule="auto"/>
        <w:ind w:left="0"/>
        <w:jc w:val="both"/>
        <w:rPr>
          <w:rFonts w:cs="Times New Roman"/>
          <w:color w:val="4472C4" w:themeColor="accent5"/>
          <w:lang w:eastAsia="de-DE"/>
        </w:rPr>
      </w:pPr>
      <w:r w:rsidRPr="00AD60AE">
        <w:rPr>
          <w:rFonts w:cs="Times New Roman"/>
          <w:lang w:eastAsia="de-DE"/>
        </w:rPr>
        <w:t xml:space="preserve">Reference to </w:t>
      </w:r>
      <w:r w:rsidRPr="00AD60AE">
        <w:rPr>
          <w:rFonts w:cs="Times New Roman"/>
          <w:color w:val="4472C4" w:themeColor="accent5"/>
          <w:lang w:val="vi-VN" w:eastAsia="de-DE"/>
        </w:rPr>
        <w:t>BS</w:t>
      </w:r>
      <w:r w:rsidRPr="00AD60AE">
        <w:rPr>
          <w:rFonts w:cs="Times New Roman"/>
          <w:color w:val="4472C4" w:themeColor="accent5"/>
          <w:lang w:eastAsia="de-DE"/>
        </w:rPr>
        <w:t>_Risk Management Plan_v1.0_EN.xlsx</w:t>
      </w:r>
    </w:p>
    <w:p w:rsidR="009F386A" w:rsidRPr="00AD60AE" w:rsidRDefault="009F386A" w:rsidP="00AD60AE">
      <w:pPr>
        <w:jc w:val="both"/>
        <w:rPr>
          <w:lang w:val="vi-VN" w:eastAsia="ja-JP"/>
        </w:rPr>
      </w:pPr>
    </w:p>
    <w:p w:rsidR="009F386A" w:rsidRPr="00AD60AE" w:rsidRDefault="00514FFD" w:rsidP="00AD60AE">
      <w:pPr>
        <w:pStyle w:val="Heading1"/>
        <w:jc w:val="both"/>
      </w:pPr>
      <w:bookmarkStart w:id="22" w:name="_Toc494718568"/>
      <w:r w:rsidRPr="00AD60AE">
        <w:lastRenderedPageBreak/>
        <w:t>Project Development Approach</w:t>
      </w:r>
      <w:bookmarkEnd w:id="21"/>
      <w:bookmarkEnd w:id="22"/>
    </w:p>
    <w:p w:rsidR="009F386A" w:rsidRPr="00AD60AE" w:rsidRDefault="00514FFD" w:rsidP="00AD60AE">
      <w:pPr>
        <w:pStyle w:val="Heading2"/>
        <w:jc w:val="both"/>
        <w:rPr>
          <w:i w:val="0"/>
          <w:sz w:val="24"/>
          <w:szCs w:val="24"/>
        </w:rPr>
      </w:pPr>
      <w:bookmarkStart w:id="23" w:name="_Toc494718570"/>
      <w:bookmarkStart w:id="24" w:name="_Toc336527264"/>
      <w:r w:rsidRPr="00AD60AE">
        <w:rPr>
          <w:i w:val="0"/>
          <w:sz w:val="24"/>
          <w:szCs w:val="24"/>
        </w:rPr>
        <w:t>Requirement Change Management</w:t>
      </w:r>
      <w:bookmarkEnd w:id="23"/>
      <w:bookmarkEnd w:id="24"/>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3803"/>
        <w:gridCol w:w="5670"/>
      </w:tblGrid>
      <w:tr w:rsidR="009F386A" w:rsidRPr="00AD60AE" w:rsidTr="00AD60AE">
        <w:tc>
          <w:tcPr>
            <w:tcW w:w="3803" w:type="dxa"/>
            <w:shd w:val="clear" w:color="auto" w:fill="C0DED8"/>
            <w:vAlign w:val="center"/>
          </w:tcPr>
          <w:p w:rsidR="009F386A" w:rsidRPr="00AD60AE" w:rsidRDefault="00514FFD" w:rsidP="00AD60AE">
            <w:pPr>
              <w:pStyle w:val="bang0"/>
              <w:ind w:left="0"/>
              <w:jc w:val="both"/>
            </w:pPr>
            <w:r w:rsidRPr="00AD60AE">
              <w:t>Who logs the change request?</w:t>
            </w:r>
          </w:p>
        </w:tc>
        <w:tc>
          <w:tcPr>
            <w:tcW w:w="5670" w:type="dxa"/>
            <w:shd w:val="clear" w:color="auto" w:fill="C0DED8"/>
            <w:vAlign w:val="center"/>
          </w:tcPr>
          <w:p w:rsidR="009F386A" w:rsidRPr="00AD60AE" w:rsidRDefault="00514FFD" w:rsidP="00AD60AE">
            <w:pPr>
              <w:pStyle w:val="bang0"/>
              <w:ind w:left="0"/>
              <w:jc w:val="both"/>
            </w:pPr>
            <w:r w:rsidRPr="00AD60AE">
              <w:t>Any team members</w:t>
            </w:r>
          </w:p>
        </w:tc>
      </w:tr>
      <w:tr w:rsidR="009F386A" w:rsidRPr="00AD60AE" w:rsidTr="00AD60AE">
        <w:tc>
          <w:tcPr>
            <w:tcW w:w="3803" w:type="dxa"/>
            <w:shd w:val="clear" w:color="auto" w:fill="C0DED8"/>
            <w:vAlign w:val="center"/>
          </w:tcPr>
          <w:p w:rsidR="009F386A" w:rsidRPr="00AD60AE" w:rsidRDefault="00514FFD" w:rsidP="00AD60AE">
            <w:pPr>
              <w:pStyle w:val="bang0"/>
              <w:ind w:left="0"/>
              <w:jc w:val="both"/>
            </w:pPr>
            <w:r w:rsidRPr="00AD60AE">
              <w:t>Who reviews the change request?</w:t>
            </w:r>
          </w:p>
        </w:tc>
        <w:tc>
          <w:tcPr>
            <w:tcW w:w="5670" w:type="dxa"/>
            <w:shd w:val="clear" w:color="auto" w:fill="C0DED8"/>
          </w:tcPr>
          <w:p w:rsidR="009F386A" w:rsidRPr="00AD60AE" w:rsidRDefault="00514FFD" w:rsidP="00AD60AE">
            <w:pPr>
              <w:pStyle w:val="NormalIndent"/>
              <w:jc w:val="both"/>
              <w:rPr>
                <w:rFonts w:cs="Times New Roman"/>
                <w:lang w:val="vi-VN" w:eastAsia="ja-JP"/>
              </w:rPr>
            </w:pPr>
            <w:r w:rsidRPr="00AD60AE">
              <w:t>PM or who is PM assign</w:t>
            </w:r>
          </w:p>
        </w:tc>
      </w:tr>
      <w:tr w:rsidR="009F386A" w:rsidRPr="00AD60AE" w:rsidTr="00AD60AE">
        <w:tc>
          <w:tcPr>
            <w:tcW w:w="3803" w:type="dxa"/>
            <w:shd w:val="clear" w:color="auto" w:fill="C0DED8"/>
            <w:vAlign w:val="center"/>
          </w:tcPr>
          <w:p w:rsidR="009F386A" w:rsidRPr="00AD60AE" w:rsidRDefault="00514FFD" w:rsidP="00AD60AE">
            <w:pPr>
              <w:pStyle w:val="bang0"/>
              <w:ind w:left="0"/>
              <w:jc w:val="both"/>
            </w:pPr>
            <w:r w:rsidRPr="00AD60AE">
              <w:t>Who approves the change request?</w:t>
            </w:r>
          </w:p>
        </w:tc>
        <w:tc>
          <w:tcPr>
            <w:tcW w:w="5670" w:type="dxa"/>
            <w:shd w:val="clear" w:color="auto" w:fill="C0DED8"/>
          </w:tcPr>
          <w:p w:rsidR="009F386A" w:rsidRPr="00AD60AE" w:rsidRDefault="00514FFD" w:rsidP="00AD60AE">
            <w:pPr>
              <w:pStyle w:val="NormalIndent"/>
              <w:jc w:val="both"/>
            </w:pPr>
            <w:r w:rsidRPr="00AD60AE">
              <w:t>PM by default. PTL if:</w:t>
            </w:r>
          </w:p>
          <w:p w:rsidR="009F386A" w:rsidRPr="00AD60AE" w:rsidRDefault="00514FFD" w:rsidP="00AD60AE">
            <w:pPr>
              <w:pStyle w:val="NormalIndent"/>
              <w:numPr>
                <w:ilvl w:val="0"/>
                <w:numId w:val="13"/>
              </w:numPr>
              <w:jc w:val="both"/>
            </w:pPr>
            <w:r w:rsidRPr="00AD60AE">
              <w:t>Changes to project scope</w:t>
            </w:r>
          </w:p>
          <w:p w:rsidR="009F386A" w:rsidRPr="00AD60AE" w:rsidRDefault="00514FFD" w:rsidP="00AD60AE">
            <w:pPr>
              <w:pStyle w:val="NormalIndent"/>
              <w:numPr>
                <w:ilvl w:val="0"/>
                <w:numId w:val="13"/>
              </w:numPr>
              <w:jc w:val="both"/>
            </w:pPr>
            <w:r w:rsidRPr="00AD60AE">
              <w:t>Changes in delivery plan of project deliverable</w:t>
            </w:r>
          </w:p>
          <w:p w:rsidR="009F386A" w:rsidRPr="00AD60AE" w:rsidRDefault="00514FFD" w:rsidP="00AD60AE">
            <w:pPr>
              <w:pStyle w:val="NormalIndent"/>
              <w:numPr>
                <w:ilvl w:val="0"/>
                <w:numId w:val="13"/>
              </w:numPr>
              <w:jc w:val="both"/>
            </w:pPr>
            <w:r w:rsidRPr="00AD60AE">
              <w:t>Changes to assignment for key roles (PM, PTL)</w:t>
            </w:r>
          </w:p>
        </w:tc>
      </w:tr>
    </w:tbl>
    <w:p w:rsidR="009F386A" w:rsidRPr="00AD60AE" w:rsidRDefault="009F386A" w:rsidP="00AD60AE">
      <w:pPr>
        <w:pStyle w:val="HelpText"/>
        <w:jc w:val="both"/>
        <w:rPr>
          <w:i w:val="0"/>
        </w:rPr>
      </w:pPr>
    </w:p>
    <w:p w:rsidR="009F386A" w:rsidRPr="00AD60AE" w:rsidRDefault="00514FFD" w:rsidP="00AD60AE">
      <w:pPr>
        <w:pStyle w:val="Heading2"/>
        <w:jc w:val="both"/>
        <w:rPr>
          <w:i w:val="0"/>
          <w:sz w:val="24"/>
          <w:szCs w:val="24"/>
        </w:rPr>
      </w:pPr>
      <w:bookmarkStart w:id="25" w:name="_Toc336527266"/>
      <w:bookmarkStart w:id="26" w:name="_Toc494718572"/>
      <w:r w:rsidRPr="00AD60AE">
        <w:rPr>
          <w:i w:val="0"/>
          <w:sz w:val="24"/>
          <w:szCs w:val="24"/>
        </w:rPr>
        <w:t>Quality Management</w:t>
      </w:r>
      <w:bookmarkEnd w:id="25"/>
      <w:bookmarkEnd w:id="26"/>
    </w:p>
    <w:p w:rsidR="009F386A" w:rsidRPr="00AD60AE" w:rsidRDefault="00514FFD" w:rsidP="00AD60AE">
      <w:pPr>
        <w:pStyle w:val="Heading3"/>
        <w:ind w:left="360"/>
        <w:jc w:val="both"/>
        <w:rPr>
          <w:rFonts w:cs="Times New Roman"/>
        </w:rPr>
      </w:pPr>
      <w:r w:rsidRPr="00AD60AE">
        <w:rPr>
          <w:rFonts w:cs="Times New Roman"/>
        </w:rPr>
        <w:t>Defect Prevention Strategy</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3374"/>
        <w:gridCol w:w="3402"/>
        <w:gridCol w:w="2697"/>
      </w:tblGrid>
      <w:tr w:rsidR="009F386A" w:rsidRPr="00AD60AE" w:rsidTr="00AD60AE">
        <w:tc>
          <w:tcPr>
            <w:tcW w:w="3374" w:type="dxa"/>
            <w:tcBorders>
              <w:bottom w:val="dotted" w:sz="2" w:space="0" w:color="808080"/>
            </w:tcBorders>
            <w:shd w:val="clear" w:color="auto" w:fill="D9D9D9"/>
          </w:tcPr>
          <w:p w:rsidR="009F386A" w:rsidRPr="00AD60AE" w:rsidRDefault="00514FFD" w:rsidP="00AD60AE">
            <w:pPr>
              <w:pStyle w:val="Bangheader"/>
              <w:jc w:val="both"/>
            </w:pPr>
            <w:r w:rsidRPr="00AD60AE">
              <w:t>Item (Process/Product)</w:t>
            </w:r>
          </w:p>
        </w:tc>
        <w:tc>
          <w:tcPr>
            <w:tcW w:w="3402" w:type="dxa"/>
            <w:tcBorders>
              <w:bottom w:val="dotted" w:sz="2" w:space="0" w:color="808080"/>
            </w:tcBorders>
            <w:shd w:val="clear" w:color="auto" w:fill="D9D9D9"/>
          </w:tcPr>
          <w:p w:rsidR="009F386A" w:rsidRPr="00AD60AE" w:rsidRDefault="00514FFD" w:rsidP="00AD60AE">
            <w:pPr>
              <w:pStyle w:val="Bangheader"/>
              <w:jc w:val="both"/>
            </w:pPr>
            <w:r w:rsidRPr="00AD60AE">
              <w:t>Strategy</w:t>
            </w:r>
          </w:p>
        </w:tc>
        <w:tc>
          <w:tcPr>
            <w:tcW w:w="2697" w:type="dxa"/>
            <w:tcBorders>
              <w:bottom w:val="dotted" w:sz="2" w:space="0" w:color="808080"/>
            </w:tcBorders>
            <w:shd w:val="clear" w:color="auto" w:fill="D9D9D9"/>
          </w:tcPr>
          <w:p w:rsidR="009F386A" w:rsidRPr="00AD60AE" w:rsidRDefault="00514FFD" w:rsidP="00AD60AE">
            <w:pPr>
              <w:pStyle w:val="Bangheader"/>
              <w:jc w:val="both"/>
            </w:pPr>
            <w:r w:rsidRPr="00AD60AE">
              <w:t>Expected Benefits</w:t>
            </w:r>
          </w:p>
        </w:tc>
      </w:tr>
      <w:tr w:rsidR="009F386A" w:rsidRPr="00AD60AE" w:rsidTr="00AD60AE">
        <w:tc>
          <w:tcPr>
            <w:tcW w:w="3374" w:type="dxa"/>
            <w:shd w:val="clear" w:color="auto" w:fill="C0DED8"/>
          </w:tcPr>
          <w:p w:rsidR="009F386A" w:rsidRPr="00AD60AE" w:rsidRDefault="00514FFD" w:rsidP="00AD60AE">
            <w:pPr>
              <w:ind w:left="0"/>
              <w:jc w:val="both"/>
              <w:rPr>
                <w:rFonts w:cs="Times New Roman"/>
                <w:lang w:val="vi-VN" w:eastAsia="ja-JP"/>
              </w:rPr>
            </w:pPr>
            <w:r w:rsidRPr="00AD60AE">
              <w:t>Requirement missing</w:t>
            </w:r>
          </w:p>
        </w:tc>
        <w:tc>
          <w:tcPr>
            <w:tcW w:w="3402" w:type="dxa"/>
            <w:shd w:val="clear" w:color="auto" w:fill="C0DED8"/>
          </w:tcPr>
          <w:p w:rsidR="009F386A" w:rsidRPr="00AD60AE" w:rsidRDefault="00514FFD" w:rsidP="00AD60AE">
            <w:pPr>
              <w:ind w:left="0"/>
              <w:jc w:val="both"/>
            </w:pPr>
            <w:r w:rsidRPr="00AD60AE">
              <w:t>List up all of requirement into SRS document.</w:t>
            </w:r>
          </w:p>
        </w:tc>
        <w:tc>
          <w:tcPr>
            <w:tcW w:w="2697" w:type="dxa"/>
            <w:shd w:val="clear" w:color="auto" w:fill="C0DED8"/>
          </w:tcPr>
          <w:p w:rsidR="009F386A" w:rsidRPr="00AD60AE" w:rsidRDefault="00514FFD" w:rsidP="00AD60AE">
            <w:pPr>
              <w:ind w:left="0"/>
              <w:jc w:val="both"/>
            </w:pPr>
            <w:r w:rsidRPr="00AD60AE">
              <w:t>10–20% reduction in defect injection rate and about 2% improvement in productivity</w:t>
            </w:r>
          </w:p>
        </w:tc>
      </w:tr>
      <w:tr w:rsidR="009F386A" w:rsidRPr="00AD60AE" w:rsidTr="00AD60AE">
        <w:tc>
          <w:tcPr>
            <w:tcW w:w="3374" w:type="dxa"/>
            <w:shd w:val="clear" w:color="auto" w:fill="C0DED8"/>
          </w:tcPr>
          <w:p w:rsidR="009F386A" w:rsidRPr="00AD60AE" w:rsidRDefault="00514FFD" w:rsidP="00AD60AE">
            <w:pPr>
              <w:ind w:left="0"/>
              <w:jc w:val="both"/>
            </w:pPr>
            <w:r w:rsidRPr="00AD60AE">
              <w:t>Careless mistake in Design Document Format/Template wrong</w:t>
            </w:r>
          </w:p>
        </w:tc>
        <w:tc>
          <w:tcPr>
            <w:tcW w:w="3402" w:type="dxa"/>
            <w:shd w:val="clear" w:color="auto" w:fill="C0DED8"/>
          </w:tcPr>
          <w:p w:rsidR="009F386A" w:rsidRPr="00AD60AE" w:rsidRDefault="00514FFD" w:rsidP="00AD60AE">
            <w:pPr>
              <w:ind w:left="0"/>
              <w:jc w:val="both"/>
            </w:pPr>
            <w:r w:rsidRPr="00AD60AE">
              <w:t>After designing, QA will review Document Format base on checklist review design</w:t>
            </w:r>
          </w:p>
          <w:p w:rsidR="009F386A" w:rsidRPr="00AD60AE" w:rsidRDefault="009F386A" w:rsidP="00AD60AE">
            <w:pPr>
              <w:jc w:val="both"/>
            </w:pPr>
          </w:p>
        </w:tc>
        <w:tc>
          <w:tcPr>
            <w:tcW w:w="2697" w:type="dxa"/>
            <w:shd w:val="clear" w:color="auto" w:fill="C0DED8"/>
          </w:tcPr>
          <w:p w:rsidR="009F386A" w:rsidRPr="00AD60AE" w:rsidRDefault="00514FFD" w:rsidP="00AD60AE">
            <w:pPr>
              <w:ind w:left="0"/>
              <w:jc w:val="both"/>
            </w:pPr>
            <w:r w:rsidRPr="00AD60AE">
              <w:t>Improvement in quality as overall defect removal efficiency will improve; some benefits in productivity as defects will be detected early</w:t>
            </w:r>
          </w:p>
        </w:tc>
      </w:tr>
      <w:tr w:rsidR="009F386A" w:rsidRPr="00AD60AE" w:rsidTr="00AD60AE">
        <w:tc>
          <w:tcPr>
            <w:tcW w:w="3374" w:type="dxa"/>
            <w:shd w:val="clear" w:color="auto" w:fill="C0DED8"/>
          </w:tcPr>
          <w:p w:rsidR="009F386A" w:rsidRPr="00AD60AE" w:rsidRDefault="00514FFD" w:rsidP="00AD60AE">
            <w:pPr>
              <w:ind w:left="0"/>
              <w:jc w:val="both"/>
            </w:pPr>
            <w:r w:rsidRPr="00AD60AE">
              <w:t>Use wrong template</w:t>
            </w:r>
          </w:p>
        </w:tc>
        <w:tc>
          <w:tcPr>
            <w:tcW w:w="3402" w:type="dxa"/>
            <w:shd w:val="clear" w:color="auto" w:fill="C0DED8"/>
          </w:tcPr>
          <w:p w:rsidR="009F386A" w:rsidRPr="00AD60AE" w:rsidRDefault="00514FFD" w:rsidP="00AD60AE">
            <w:pPr>
              <w:ind w:left="0"/>
              <w:jc w:val="both"/>
            </w:pPr>
            <w:r w:rsidRPr="00AD60AE">
              <w:t>Have a meeting to disseminate all template that is used in this project for all member</w:t>
            </w:r>
          </w:p>
        </w:tc>
        <w:tc>
          <w:tcPr>
            <w:tcW w:w="2697" w:type="dxa"/>
            <w:shd w:val="clear" w:color="auto" w:fill="C0DED8"/>
          </w:tcPr>
          <w:p w:rsidR="009F386A" w:rsidRPr="00AD60AE" w:rsidRDefault="00514FFD" w:rsidP="00AD60AE">
            <w:pPr>
              <w:ind w:left="0"/>
              <w:jc w:val="both"/>
            </w:pPr>
            <w:r w:rsidRPr="00AD60AE">
              <w:t>All member will use right template when do document</w:t>
            </w:r>
          </w:p>
        </w:tc>
      </w:tr>
      <w:tr w:rsidR="009F386A" w:rsidRPr="00AD60AE" w:rsidTr="00AD60AE">
        <w:tc>
          <w:tcPr>
            <w:tcW w:w="3374" w:type="dxa"/>
            <w:shd w:val="clear" w:color="auto" w:fill="C0DED8"/>
          </w:tcPr>
          <w:p w:rsidR="009F386A" w:rsidRPr="00AD60AE" w:rsidRDefault="00514FFD" w:rsidP="00AD60AE">
            <w:pPr>
              <w:ind w:left="0"/>
              <w:jc w:val="both"/>
            </w:pPr>
            <w:r w:rsidRPr="00AD60AE">
              <w:t>Coding application does not match with User Requirement.</w:t>
            </w:r>
          </w:p>
        </w:tc>
        <w:tc>
          <w:tcPr>
            <w:tcW w:w="3402" w:type="dxa"/>
            <w:shd w:val="clear" w:color="auto" w:fill="C0DED8"/>
          </w:tcPr>
          <w:p w:rsidR="009F386A" w:rsidRPr="00AD60AE" w:rsidRDefault="00514FFD" w:rsidP="00AD60AE">
            <w:pPr>
              <w:ind w:left="0"/>
              <w:jc w:val="both"/>
            </w:pPr>
            <w:r w:rsidRPr="00AD60AE">
              <w:t>Develop Team must study about Requirement/Design within 1 weeks since project is assigned.</w:t>
            </w:r>
          </w:p>
          <w:p w:rsidR="009F386A" w:rsidRPr="00AD60AE" w:rsidRDefault="00514FFD" w:rsidP="00AD60AE">
            <w:pPr>
              <w:ind w:left="0"/>
              <w:jc w:val="both"/>
            </w:pPr>
            <w:r w:rsidRPr="00AD60AE">
              <w:t>PM and PTL has responsibility to  review task results and explain User Requirement for Develop Team</w:t>
            </w:r>
          </w:p>
        </w:tc>
        <w:tc>
          <w:tcPr>
            <w:tcW w:w="2697" w:type="dxa"/>
            <w:shd w:val="clear" w:color="auto" w:fill="C0DED8"/>
          </w:tcPr>
          <w:p w:rsidR="009F386A" w:rsidRPr="00AD60AE" w:rsidRDefault="00514FFD" w:rsidP="00AD60AE">
            <w:pPr>
              <w:ind w:left="0"/>
              <w:jc w:val="both"/>
            </w:pPr>
            <w:r w:rsidRPr="00AD60AE">
              <w:t>Coding Application match with User Requirement.</w:t>
            </w:r>
          </w:p>
        </w:tc>
      </w:tr>
    </w:tbl>
    <w:p w:rsidR="009F386A" w:rsidRPr="00AD60AE" w:rsidRDefault="00514FFD" w:rsidP="00AD60AE">
      <w:pPr>
        <w:pStyle w:val="Heading3"/>
        <w:ind w:left="360"/>
        <w:jc w:val="both"/>
        <w:rPr>
          <w:rFonts w:cs="Times New Roman"/>
        </w:rPr>
      </w:pPr>
      <w:r w:rsidRPr="00AD60AE">
        <w:rPr>
          <w:rFonts w:cs="Times New Roman"/>
        </w:rPr>
        <w:lastRenderedPageBreak/>
        <w:t>Review Strategy</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813"/>
        <w:gridCol w:w="1620"/>
        <w:gridCol w:w="1710"/>
        <w:gridCol w:w="1980"/>
        <w:gridCol w:w="1350"/>
      </w:tblGrid>
      <w:tr w:rsidR="009F386A" w:rsidRPr="00AD60AE" w:rsidTr="00AD60AE">
        <w:trPr>
          <w:tblHeader/>
        </w:trPr>
        <w:tc>
          <w:tcPr>
            <w:tcW w:w="2813" w:type="dxa"/>
            <w:tcBorders>
              <w:bottom w:val="dotted" w:sz="2" w:space="0" w:color="808080"/>
            </w:tcBorders>
            <w:shd w:val="clear" w:color="auto" w:fill="D9D9D9"/>
          </w:tcPr>
          <w:p w:rsidR="009F386A" w:rsidRPr="00AD60AE" w:rsidRDefault="00514FFD" w:rsidP="00AD60AE">
            <w:pPr>
              <w:pStyle w:val="Bangheader"/>
              <w:jc w:val="both"/>
            </w:pPr>
            <w:r w:rsidRPr="00AD60AE">
              <w:t>Review Item</w:t>
            </w:r>
          </w:p>
        </w:tc>
        <w:tc>
          <w:tcPr>
            <w:tcW w:w="1620" w:type="dxa"/>
            <w:tcBorders>
              <w:bottom w:val="dotted" w:sz="2" w:space="0" w:color="808080"/>
            </w:tcBorders>
            <w:shd w:val="clear" w:color="auto" w:fill="D9D9D9"/>
          </w:tcPr>
          <w:p w:rsidR="009F386A" w:rsidRPr="00AD60AE" w:rsidRDefault="00514FFD" w:rsidP="00AD60AE">
            <w:pPr>
              <w:pStyle w:val="Bangheader"/>
              <w:jc w:val="both"/>
            </w:pPr>
            <w:r w:rsidRPr="00AD60AE">
              <w:t>Reviewer</w:t>
            </w:r>
          </w:p>
        </w:tc>
        <w:tc>
          <w:tcPr>
            <w:tcW w:w="1710" w:type="dxa"/>
            <w:tcBorders>
              <w:bottom w:val="dotted" w:sz="2" w:space="0" w:color="808080"/>
            </w:tcBorders>
            <w:shd w:val="clear" w:color="auto" w:fill="D9D9D9"/>
          </w:tcPr>
          <w:p w:rsidR="009F386A" w:rsidRPr="00AD60AE" w:rsidRDefault="00514FFD" w:rsidP="00AD60AE">
            <w:pPr>
              <w:pStyle w:val="Bangheader"/>
              <w:jc w:val="both"/>
            </w:pPr>
            <w:r w:rsidRPr="00AD60AE">
              <w:t>Review Type</w:t>
            </w:r>
          </w:p>
        </w:tc>
        <w:tc>
          <w:tcPr>
            <w:tcW w:w="1980" w:type="dxa"/>
            <w:tcBorders>
              <w:bottom w:val="dotted" w:sz="2" w:space="0" w:color="808080"/>
            </w:tcBorders>
            <w:shd w:val="clear" w:color="auto" w:fill="D9D9D9"/>
          </w:tcPr>
          <w:p w:rsidR="009F386A" w:rsidRPr="00AD60AE" w:rsidRDefault="00514FFD" w:rsidP="00AD60AE">
            <w:pPr>
              <w:pStyle w:val="Bangheader"/>
              <w:jc w:val="both"/>
            </w:pPr>
            <w:r w:rsidRPr="00AD60AE">
              <w:t>Review Method</w:t>
            </w:r>
          </w:p>
        </w:tc>
        <w:tc>
          <w:tcPr>
            <w:tcW w:w="1350" w:type="dxa"/>
            <w:tcBorders>
              <w:bottom w:val="dotted" w:sz="2" w:space="0" w:color="808080"/>
            </w:tcBorders>
            <w:shd w:val="clear" w:color="auto" w:fill="D9D9D9"/>
          </w:tcPr>
          <w:p w:rsidR="009F386A" w:rsidRPr="00AD60AE" w:rsidRDefault="00514FFD" w:rsidP="00AD60AE">
            <w:pPr>
              <w:pStyle w:val="Bangheader"/>
              <w:jc w:val="both"/>
            </w:pPr>
            <w:r w:rsidRPr="00AD60AE">
              <w:t>Completion Criteria</w:t>
            </w: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Project plan</w:t>
            </w:r>
          </w:p>
          <w:p w:rsidR="009F386A" w:rsidRPr="00AD60AE" w:rsidRDefault="00514FFD" w:rsidP="00AD60AE">
            <w:pPr>
              <w:pStyle w:val="bang0"/>
              <w:ind w:left="0"/>
              <w:jc w:val="both"/>
              <w:rPr>
                <w:lang w:eastAsia="ja-JP"/>
              </w:rPr>
            </w:pPr>
            <w:r w:rsidRPr="00AD60AE">
              <w:rPr>
                <w:lang w:eastAsia="ja-JP"/>
              </w:rPr>
              <w:t>Project schedule</w:t>
            </w:r>
          </w:p>
          <w:p w:rsidR="009F386A" w:rsidRPr="00AD60AE" w:rsidRDefault="00514FFD" w:rsidP="00AD60AE">
            <w:pPr>
              <w:pStyle w:val="bang0"/>
              <w:ind w:left="0"/>
              <w:jc w:val="both"/>
              <w:rPr>
                <w:lang w:eastAsia="ja-JP"/>
              </w:rPr>
            </w:pPr>
            <w:r w:rsidRPr="00AD60AE">
              <w:rPr>
                <w:lang w:eastAsia="ja-JP"/>
              </w:rPr>
              <w:t>CM Plan</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P</w:t>
            </w:r>
            <w:r w:rsidRPr="00AD60AE">
              <w:rPr>
                <w:lang w:eastAsia="ja-JP"/>
              </w:rPr>
              <w:t xml:space="preserve">M, QA, </w:t>
            </w:r>
            <w:r w:rsidRPr="00AD60AE">
              <w:rPr>
                <w:lang w:val="vi-VN" w:eastAsia="ja-JP"/>
              </w:rPr>
              <w:t>Supervisor</w:t>
            </w:r>
          </w:p>
          <w:p w:rsidR="009F386A" w:rsidRPr="00AD60AE" w:rsidRDefault="009F386A" w:rsidP="00AD60AE">
            <w:pPr>
              <w:pStyle w:val="bang0"/>
              <w:jc w:val="both"/>
              <w:rPr>
                <w:lang w:eastAsia="ja-JP"/>
              </w:rPr>
            </w:pP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Group review</w:t>
            </w:r>
          </w:p>
          <w:p w:rsidR="009F386A" w:rsidRPr="00AD60AE" w:rsidRDefault="00514FFD" w:rsidP="00AD60AE">
            <w:pPr>
              <w:pStyle w:val="bang0"/>
              <w:ind w:left="0"/>
              <w:jc w:val="both"/>
              <w:rPr>
                <w:lang w:eastAsia="ja-JP"/>
              </w:rPr>
            </w:pPr>
            <w:r w:rsidRPr="00AD60AE">
              <w:rPr>
                <w:lang w:eastAsia="ja-JP"/>
              </w:rPr>
              <w:t>Group review</w:t>
            </w:r>
          </w:p>
          <w:p w:rsidR="009F386A" w:rsidRPr="00AD60AE" w:rsidRDefault="00514FFD" w:rsidP="00AD60AE">
            <w:pPr>
              <w:pStyle w:val="bang0"/>
              <w:ind w:left="0"/>
              <w:jc w:val="both"/>
              <w:rPr>
                <w:lang w:eastAsia="ja-JP"/>
              </w:rPr>
            </w:pPr>
            <w:r w:rsidRPr="00AD60AE">
              <w:rPr>
                <w:lang w:eastAsia="ja-JP"/>
              </w:rPr>
              <w:t>One-person review</w:t>
            </w:r>
          </w:p>
        </w:tc>
        <w:tc>
          <w:tcPr>
            <w:tcW w:w="1980" w:type="dxa"/>
            <w:shd w:val="clear" w:color="auto" w:fill="C0DED8"/>
          </w:tcPr>
          <w:p w:rsidR="009F386A" w:rsidRPr="00AD60AE" w:rsidRDefault="00514FFD" w:rsidP="00AD60AE">
            <w:pPr>
              <w:ind w:left="0"/>
              <w:jc w:val="both"/>
              <w:rPr>
                <w:rFonts w:cs="Times New Roman"/>
                <w:lang w:val="vi-VN" w:eastAsia="ja-JP"/>
              </w:rPr>
            </w:pPr>
            <w:r w:rsidRPr="00AD60AE">
              <w:t>Use checklist and Self-review</w:t>
            </w:r>
          </w:p>
          <w:p w:rsidR="009F386A" w:rsidRPr="00AD60AE" w:rsidRDefault="009F386A" w:rsidP="00AD60AE">
            <w:pPr>
              <w:pStyle w:val="bang0"/>
              <w:jc w:val="both"/>
              <w:rPr>
                <w:lang w:eastAsia="ja-JP"/>
              </w:rPr>
            </w:pP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Business analysis and requirements specification document, Use Case catalog</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P</w:t>
            </w:r>
            <w:r w:rsidRPr="00AD60AE">
              <w:rPr>
                <w:lang w:eastAsia="ja-JP"/>
              </w:rPr>
              <w:t xml:space="preserve">M, QA, </w:t>
            </w:r>
            <w:r w:rsidRPr="00AD60AE">
              <w:rPr>
                <w:lang w:val="vi-VN" w:eastAsia="ja-JP"/>
              </w:rPr>
              <w:t>Supervisor</w:t>
            </w:r>
          </w:p>
          <w:p w:rsidR="009F386A" w:rsidRPr="00AD60AE" w:rsidRDefault="009F386A" w:rsidP="00AD60AE">
            <w:pPr>
              <w:pStyle w:val="bang0"/>
              <w:jc w:val="both"/>
              <w:rPr>
                <w:lang w:eastAsia="ja-JP"/>
              </w:rPr>
            </w:pP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shd w:val="clear" w:color="auto" w:fill="C0DED8"/>
          </w:tcPr>
          <w:p w:rsidR="009F386A" w:rsidRPr="00AD60AE" w:rsidRDefault="00514FFD" w:rsidP="00AD60AE">
            <w:pPr>
              <w:pStyle w:val="bang0"/>
              <w:ind w:left="0"/>
              <w:jc w:val="both"/>
              <w:rPr>
                <w:lang w:eastAsia="ja-JP"/>
              </w:rPr>
            </w:pPr>
            <w:r w:rsidRPr="00AD60AE">
              <w:t>Use checklist</w:t>
            </w: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Design document, object model</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Self-review, P</w:t>
            </w:r>
            <w:r w:rsidRPr="00AD60AE">
              <w:rPr>
                <w:lang w:eastAsia="ja-JP"/>
              </w:rPr>
              <w:t xml:space="preserve">M, QA, </w:t>
            </w:r>
            <w:r w:rsidRPr="00AD60AE">
              <w:rPr>
                <w:lang w:val="vi-VN" w:eastAsia="ja-JP"/>
              </w:rPr>
              <w:t>Supervisor</w:t>
            </w: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shd w:val="clear" w:color="auto" w:fill="C0DED8"/>
          </w:tcPr>
          <w:p w:rsidR="009F386A" w:rsidRPr="00AD60AE" w:rsidRDefault="00514FFD" w:rsidP="00AD60AE">
            <w:pPr>
              <w:pStyle w:val="bang0"/>
              <w:ind w:left="0"/>
              <w:jc w:val="both"/>
              <w:rPr>
                <w:lang w:eastAsia="ja-JP"/>
              </w:rPr>
            </w:pPr>
            <w:r w:rsidRPr="00AD60AE">
              <w:t>Use checklist</w:t>
            </w: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shd w:val="clear" w:color="auto" w:fill="C0DED8"/>
          </w:tcPr>
          <w:p w:rsidR="009F386A" w:rsidRPr="00AD60AE" w:rsidRDefault="00514FFD" w:rsidP="00AD60AE">
            <w:pPr>
              <w:pStyle w:val="bang0"/>
              <w:ind w:left="0"/>
              <w:jc w:val="both"/>
              <w:rPr>
                <w:lang w:eastAsia="ja-JP"/>
              </w:rPr>
            </w:pPr>
            <w:r w:rsidRPr="00AD60AE">
              <w:rPr>
                <w:lang w:eastAsia="ja-JP"/>
              </w:rPr>
              <w:t>Stage plans</w:t>
            </w:r>
          </w:p>
        </w:tc>
        <w:tc>
          <w:tcPr>
            <w:tcW w:w="1620" w:type="dxa"/>
            <w:shd w:val="clear" w:color="auto" w:fill="C0DED8"/>
          </w:tcPr>
          <w:p w:rsidR="009F386A" w:rsidRPr="00AD60AE" w:rsidRDefault="00514FFD" w:rsidP="00AD60AE">
            <w:pPr>
              <w:pStyle w:val="bang0"/>
              <w:ind w:left="0"/>
              <w:jc w:val="both"/>
              <w:rPr>
                <w:lang w:val="vi-VN" w:eastAsia="ja-JP"/>
              </w:rPr>
            </w:pPr>
            <w:r w:rsidRPr="00AD60AE">
              <w:rPr>
                <w:lang w:val="vi-VN" w:eastAsia="ja-JP"/>
              </w:rPr>
              <w:t>P</w:t>
            </w:r>
            <w:r w:rsidRPr="00AD60AE">
              <w:rPr>
                <w:lang w:eastAsia="ja-JP"/>
              </w:rPr>
              <w:t xml:space="preserve">M, QA, </w:t>
            </w:r>
            <w:r w:rsidRPr="00AD60AE">
              <w:rPr>
                <w:lang w:val="vi-VN" w:eastAsia="ja-JP"/>
              </w:rPr>
              <w:t>Supervisor</w:t>
            </w:r>
          </w:p>
        </w:tc>
        <w:tc>
          <w:tcPr>
            <w:tcW w:w="1710" w:type="dxa"/>
            <w:shd w:val="clear" w:color="auto" w:fill="C0DED8"/>
          </w:tcPr>
          <w:p w:rsidR="009F386A" w:rsidRPr="00AD60AE" w:rsidRDefault="00514FFD" w:rsidP="00AD60AE">
            <w:pPr>
              <w:pStyle w:val="bang0"/>
              <w:ind w:left="0"/>
              <w:jc w:val="both"/>
              <w:rPr>
                <w:lang w:eastAsia="ja-JP"/>
              </w:rPr>
            </w:pPr>
            <w:r w:rsidRPr="00AD60AE">
              <w:rPr>
                <w:lang w:eastAsia="ja-JP"/>
              </w:rPr>
              <w:t>One-person review</w:t>
            </w:r>
          </w:p>
        </w:tc>
        <w:tc>
          <w:tcPr>
            <w:tcW w:w="1980" w:type="dxa"/>
            <w:shd w:val="clear" w:color="auto" w:fill="C0DED8"/>
          </w:tcPr>
          <w:p w:rsidR="009F386A" w:rsidRPr="00AD60AE" w:rsidRDefault="00514FFD" w:rsidP="00AD60AE">
            <w:pPr>
              <w:pStyle w:val="bang0"/>
              <w:ind w:left="0"/>
              <w:jc w:val="both"/>
              <w:rPr>
                <w:lang w:eastAsia="ja-JP"/>
              </w:rPr>
            </w:pPr>
            <w:r w:rsidRPr="00AD60AE">
              <w:t>Use checklist</w:t>
            </w:r>
          </w:p>
        </w:tc>
        <w:tc>
          <w:tcPr>
            <w:tcW w:w="1350" w:type="dxa"/>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Complex/first time generated program specs incl. test cases, interactive diagrams</w:t>
            </w:r>
          </w:p>
        </w:tc>
        <w:tc>
          <w:tcPr>
            <w:tcW w:w="1620" w:type="dxa"/>
            <w:tcBorders>
              <w:bottom w:val="dotted" w:sz="4" w:space="0" w:color="808080"/>
            </w:tcBorders>
            <w:shd w:val="clear" w:color="auto" w:fill="C0DED8"/>
          </w:tcPr>
          <w:p w:rsidR="009F386A" w:rsidRPr="00AD60AE" w:rsidRDefault="009F386A" w:rsidP="00AD60AE">
            <w:pPr>
              <w:pStyle w:val="bang0"/>
              <w:jc w:val="both"/>
              <w:rPr>
                <w:lang w:eastAsia="ja-JP"/>
              </w:rPr>
            </w:pPr>
          </w:p>
        </w:tc>
        <w:tc>
          <w:tcPr>
            <w:tcW w:w="1710"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tcBorders>
              <w:bottom w:val="dotted" w:sz="4" w:space="0" w:color="808080"/>
            </w:tcBorders>
            <w:shd w:val="clear" w:color="auto" w:fill="C0DED8"/>
          </w:tcPr>
          <w:p w:rsidR="009F386A" w:rsidRPr="00AD60AE" w:rsidRDefault="009F386A" w:rsidP="00AD60AE">
            <w:pPr>
              <w:pStyle w:val="bang0"/>
              <w:jc w:val="both"/>
              <w:rPr>
                <w:lang w:eastAsia="ja-JP"/>
              </w:rPr>
            </w:pPr>
          </w:p>
        </w:tc>
        <w:tc>
          <w:tcPr>
            <w:tcW w:w="1350" w:type="dxa"/>
            <w:tcBorders>
              <w:bottom w:val="dotted" w:sz="4" w:space="0" w:color="808080"/>
            </w:tcBorders>
            <w:shd w:val="clear" w:color="auto" w:fill="C0DED8"/>
          </w:tcPr>
          <w:p w:rsidR="009F386A" w:rsidRPr="00AD60AE" w:rsidRDefault="009F386A" w:rsidP="00AD60AE">
            <w:pPr>
              <w:pStyle w:val="bang0"/>
              <w:jc w:val="both"/>
              <w:rPr>
                <w:lang w:eastAsia="ja-JP"/>
              </w:rPr>
            </w:pPr>
          </w:p>
        </w:tc>
      </w:tr>
      <w:tr w:rsidR="009F386A" w:rsidRPr="00AD60AE" w:rsidTr="00AD60AE">
        <w:tc>
          <w:tcPr>
            <w:tcW w:w="2813"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Code</w:t>
            </w:r>
          </w:p>
        </w:tc>
        <w:tc>
          <w:tcPr>
            <w:tcW w:w="1620"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Self-review or Team Lead review or Peer review</w:t>
            </w:r>
          </w:p>
        </w:tc>
        <w:tc>
          <w:tcPr>
            <w:tcW w:w="1710" w:type="dxa"/>
            <w:tcBorders>
              <w:bottom w:val="dotted" w:sz="4" w:space="0" w:color="808080"/>
            </w:tcBorders>
            <w:shd w:val="clear" w:color="auto" w:fill="C0DED8"/>
          </w:tcPr>
          <w:p w:rsidR="009F386A" w:rsidRPr="00AD60AE" w:rsidRDefault="00514FFD" w:rsidP="00AD60AE">
            <w:pPr>
              <w:pStyle w:val="bang0"/>
              <w:ind w:left="0"/>
              <w:jc w:val="both"/>
              <w:rPr>
                <w:lang w:eastAsia="ja-JP"/>
              </w:rPr>
            </w:pPr>
            <w:r w:rsidRPr="00AD60AE">
              <w:rPr>
                <w:lang w:eastAsia="ja-JP"/>
              </w:rPr>
              <w:t>Group review</w:t>
            </w:r>
          </w:p>
        </w:tc>
        <w:tc>
          <w:tcPr>
            <w:tcW w:w="1980" w:type="dxa"/>
            <w:tcBorders>
              <w:bottom w:val="dotted" w:sz="4" w:space="0" w:color="808080"/>
            </w:tcBorders>
            <w:shd w:val="clear" w:color="auto" w:fill="C0DED8"/>
          </w:tcPr>
          <w:p w:rsidR="009F386A" w:rsidRPr="00AD60AE" w:rsidRDefault="00514FFD" w:rsidP="00AD60AE">
            <w:pPr>
              <w:pStyle w:val="bang0"/>
              <w:ind w:left="0"/>
              <w:jc w:val="both"/>
              <w:rPr>
                <w:lang w:val="vi-VN" w:eastAsia="ja-JP"/>
              </w:rPr>
            </w:pPr>
            <w:r w:rsidRPr="00AD60AE">
              <w:rPr>
                <w:lang w:val="vi-VN" w:eastAsia="ja-JP"/>
              </w:rPr>
              <w:t>Self-review and use checklist</w:t>
            </w:r>
          </w:p>
        </w:tc>
        <w:tc>
          <w:tcPr>
            <w:tcW w:w="1350" w:type="dxa"/>
            <w:tcBorders>
              <w:bottom w:val="dotted" w:sz="4" w:space="0" w:color="808080"/>
            </w:tcBorders>
            <w:shd w:val="clear" w:color="auto" w:fill="C0DED8"/>
          </w:tcPr>
          <w:p w:rsidR="009F386A" w:rsidRPr="00AD60AE" w:rsidRDefault="009F386A" w:rsidP="00AD60AE">
            <w:pPr>
              <w:pStyle w:val="bang0"/>
              <w:jc w:val="both"/>
              <w:rPr>
                <w:lang w:eastAsia="ja-JP"/>
              </w:rPr>
            </w:pPr>
          </w:p>
        </w:tc>
      </w:tr>
    </w:tbl>
    <w:p w:rsidR="009F386A" w:rsidRPr="00AD60AE" w:rsidRDefault="00514FFD" w:rsidP="00AD60AE">
      <w:pPr>
        <w:pStyle w:val="Heading3"/>
        <w:ind w:left="360"/>
        <w:jc w:val="both"/>
        <w:rPr>
          <w:rFonts w:cs="Times New Roman"/>
        </w:rPr>
      </w:pPr>
      <w:r w:rsidRPr="00AD60AE">
        <w:rPr>
          <w:rFonts w:cs="Times New Roman"/>
        </w:rPr>
        <w:t>Integration Testing</w:t>
      </w:r>
    </w:p>
    <w:p w:rsidR="009F386A" w:rsidRPr="00AD60AE" w:rsidRDefault="009F386A" w:rsidP="00AD60AE">
      <w:pPr>
        <w:pStyle w:val="HelpText"/>
        <w:jc w:val="both"/>
        <w:rPr>
          <w:i w:val="0"/>
        </w:rPr>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948"/>
        <w:gridCol w:w="1418"/>
        <w:gridCol w:w="1446"/>
        <w:gridCol w:w="1276"/>
        <w:gridCol w:w="2385"/>
      </w:tblGrid>
      <w:tr w:rsidR="009F386A" w:rsidRPr="00AD60AE" w:rsidTr="002212C2">
        <w:trPr>
          <w:tblHeader/>
        </w:trPr>
        <w:tc>
          <w:tcPr>
            <w:tcW w:w="2948" w:type="dxa"/>
            <w:tcBorders>
              <w:bottom w:val="dotted" w:sz="2" w:space="0" w:color="808080"/>
            </w:tcBorders>
            <w:shd w:val="clear" w:color="auto" w:fill="D9D9D9"/>
          </w:tcPr>
          <w:p w:rsidR="009F386A" w:rsidRPr="00AD60AE" w:rsidRDefault="00514FFD" w:rsidP="002212C2">
            <w:pPr>
              <w:pStyle w:val="Bangheader"/>
            </w:pPr>
            <w:r w:rsidRPr="00AD60AE">
              <w:t>Item to be Integration Tested</w:t>
            </w:r>
          </w:p>
        </w:tc>
        <w:tc>
          <w:tcPr>
            <w:tcW w:w="1418" w:type="dxa"/>
            <w:tcBorders>
              <w:bottom w:val="dotted" w:sz="2" w:space="0" w:color="808080"/>
            </w:tcBorders>
            <w:shd w:val="clear" w:color="auto" w:fill="D9D9D9"/>
          </w:tcPr>
          <w:p w:rsidR="009F386A" w:rsidRPr="00AD60AE" w:rsidRDefault="00514FFD" w:rsidP="002212C2">
            <w:pPr>
              <w:pStyle w:val="Bangheader"/>
            </w:pPr>
            <w:r w:rsidRPr="00AD60AE">
              <w:t>Integration Test Type</w:t>
            </w:r>
          </w:p>
        </w:tc>
        <w:tc>
          <w:tcPr>
            <w:tcW w:w="1446" w:type="dxa"/>
            <w:tcBorders>
              <w:bottom w:val="dotted" w:sz="2" w:space="0" w:color="808080"/>
            </w:tcBorders>
            <w:shd w:val="clear" w:color="auto" w:fill="D9D9D9"/>
          </w:tcPr>
          <w:p w:rsidR="009F386A" w:rsidRPr="00AD60AE" w:rsidRDefault="00514FFD" w:rsidP="002212C2">
            <w:pPr>
              <w:pStyle w:val="Bangheader"/>
            </w:pPr>
            <w:r w:rsidRPr="00AD60AE">
              <w:t>Integration Test Technique</w:t>
            </w:r>
          </w:p>
        </w:tc>
        <w:tc>
          <w:tcPr>
            <w:tcW w:w="1276" w:type="dxa"/>
            <w:tcBorders>
              <w:bottom w:val="dotted" w:sz="2" w:space="0" w:color="808080"/>
            </w:tcBorders>
            <w:shd w:val="clear" w:color="auto" w:fill="D9D9D9"/>
          </w:tcPr>
          <w:p w:rsidR="009F386A" w:rsidRPr="00AD60AE" w:rsidRDefault="00514FFD" w:rsidP="002212C2">
            <w:pPr>
              <w:pStyle w:val="Bangheader"/>
            </w:pPr>
            <w:r w:rsidRPr="00AD60AE">
              <w:t>Tool Used</w:t>
            </w:r>
          </w:p>
        </w:tc>
        <w:tc>
          <w:tcPr>
            <w:tcW w:w="2385" w:type="dxa"/>
            <w:tcBorders>
              <w:bottom w:val="dotted" w:sz="2" w:space="0" w:color="808080"/>
            </w:tcBorders>
            <w:shd w:val="clear" w:color="auto" w:fill="D9D9D9"/>
          </w:tcPr>
          <w:p w:rsidR="009F386A" w:rsidRPr="00AD60AE" w:rsidRDefault="00514FFD" w:rsidP="002212C2">
            <w:pPr>
              <w:pStyle w:val="Bangheader"/>
            </w:pPr>
            <w:r w:rsidRPr="00AD60AE">
              <w:t>Completion Criteria</w:t>
            </w:r>
          </w:p>
        </w:tc>
      </w:tr>
      <w:tr w:rsidR="009F386A" w:rsidRPr="00AD60AE" w:rsidTr="002212C2">
        <w:tc>
          <w:tcPr>
            <w:tcW w:w="2948" w:type="dxa"/>
            <w:shd w:val="clear" w:color="auto" w:fill="C0DED8"/>
          </w:tcPr>
          <w:p w:rsidR="009F386A" w:rsidRPr="00AD60AE" w:rsidRDefault="00514FFD" w:rsidP="002212C2">
            <w:pPr>
              <w:ind w:left="0"/>
              <w:rPr>
                <w:rFonts w:cs="Times New Roman"/>
                <w:lang w:val="vi-VN" w:eastAsia="ja-JP"/>
              </w:rPr>
            </w:pPr>
            <w:r w:rsidRPr="00AD60AE">
              <w:t>Do test by flow of functions and items which have concern each other</w:t>
            </w:r>
          </w:p>
        </w:tc>
        <w:tc>
          <w:tcPr>
            <w:tcW w:w="1418" w:type="dxa"/>
            <w:shd w:val="clear" w:color="auto" w:fill="C0DED8"/>
          </w:tcPr>
          <w:p w:rsidR="009F386A" w:rsidRPr="00AD60AE" w:rsidRDefault="00514FFD" w:rsidP="002212C2">
            <w:pPr>
              <w:ind w:left="0"/>
            </w:pPr>
            <w:r w:rsidRPr="00AD60AE">
              <w:t>Black-Box Test</w:t>
            </w:r>
          </w:p>
        </w:tc>
        <w:tc>
          <w:tcPr>
            <w:tcW w:w="1446" w:type="dxa"/>
            <w:shd w:val="clear" w:color="auto" w:fill="C0DED8"/>
          </w:tcPr>
          <w:p w:rsidR="009F386A" w:rsidRPr="00AD60AE" w:rsidRDefault="009F386A" w:rsidP="002212C2"/>
        </w:tc>
        <w:tc>
          <w:tcPr>
            <w:tcW w:w="1276" w:type="dxa"/>
            <w:shd w:val="clear" w:color="auto" w:fill="C0DED8"/>
          </w:tcPr>
          <w:p w:rsidR="009F386A" w:rsidRPr="00AD60AE" w:rsidRDefault="00514FFD" w:rsidP="002212C2">
            <w:pPr>
              <w:ind w:left="0"/>
            </w:pPr>
            <w:r w:rsidRPr="00AD60AE">
              <w:t>Checklist, Boundary</w:t>
            </w:r>
          </w:p>
        </w:tc>
        <w:tc>
          <w:tcPr>
            <w:tcW w:w="2385" w:type="dxa"/>
            <w:shd w:val="clear" w:color="auto" w:fill="C0DED8"/>
          </w:tcPr>
          <w:p w:rsidR="009F386A" w:rsidRPr="00AD60AE" w:rsidRDefault="00514FFD" w:rsidP="002212C2">
            <w:pPr>
              <w:ind w:left="0"/>
            </w:pPr>
            <w:r w:rsidRPr="00AD60AE">
              <w:t>-Number of UTC/KLOC: 20</w:t>
            </w:r>
          </w:p>
          <w:p w:rsidR="009F386A" w:rsidRPr="00AD60AE" w:rsidRDefault="00514FFD" w:rsidP="002212C2">
            <w:pPr>
              <w:ind w:left="0"/>
            </w:pPr>
            <w:r w:rsidRPr="00AD60AE">
              <w:t>-Number of defects/KLOC: 2-3</w:t>
            </w:r>
          </w:p>
        </w:tc>
      </w:tr>
    </w:tbl>
    <w:p w:rsidR="009F386A" w:rsidRPr="00AD60AE" w:rsidRDefault="00514FFD" w:rsidP="00AD60AE">
      <w:pPr>
        <w:pStyle w:val="Heading3"/>
        <w:ind w:left="360"/>
        <w:jc w:val="both"/>
        <w:rPr>
          <w:rFonts w:cs="Times New Roman"/>
        </w:rPr>
      </w:pPr>
      <w:r w:rsidRPr="00AD60AE">
        <w:rPr>
          <w:rFonts w:cs="Times New Roman"/>
        </w:rPr>
        <w:lastRenderedPageBreak/>
        <w:t>System Testing</w:t>
      </w:r>
    </w:p>
    <w:p w:rsidR="009F386A" w:rsidRPr="00AD60AE" w:rsidRDefault="009F386A" w:rsidP="00AD60AE">
      <w:pPr>
        <w:pStyle w:val="HelpText"/>
        <w:jc w:val="both"/>
        <w:rPr>
          <w:i w:val="0"/>
        </w:rPr>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723"/>
        <w:gridCol w:w="1530"/>
        <w:gridCol w:w="1530"/>
        <w:gridCol w:w="993"/>
        <w:gridCol w:w="2697"/>
      </w:tblGrid>
      <w:tr w:rsidR="009F386A" w:rsidRPr="00AD60AE" w:rsidTr="00AD60AE">
        <w:tc>
          <w:tcPr>
            <w:tcW w:w="2723" w:type="dxa"/>
            <w:tcBorders>
              <w:bottom w:val="dotted" w:sz="2" w:space="0" w:color="808080"/>
            </w:tcBorders>
            <w:shd w:val="clear" w:color="auto" w:fill="D9D9D9"/>
          </w:tcPr>
          <w:p w:rsidR="009F386A" w:rsidRPr="00AD60AE" w:rsidRDefault="00514FFD" w:rsidP="002212C2">
            <w:pPr>
              <w:pStyle w:val="Bangheader"/>
            </w:pPr>
            <w:r w:rsidRPr="00AD60AE">
              <w:t>Item to be System Tested</w:t>
            </w:r>
          </w:p>
        </w:tc>
        <w:tc>
          <w:tcPr>
            <w:tcW w:w="1530" w:type="dxa"/>
            <w:tcBorders>
              <w:bottom w:val="dotted" w:sz="2" w:space="0" w:color="808080"/>
            </w:tcBorders>
            <w:shd w:val="clear" w:color="auto" w:fill="D9D9D9"/>
          </w:tcPr>
          <w:p w:rsidR="009F386A" w:rsidRPr="00AD60AE" w:rsidRDefault="00514FFD" w:rsidP="002212C2">
            <w:pPr>
              <w:pStyle w:val="Bangheader"/>
            </w:pPr>
            <w:r w:rsidRPr="00AD60AE">
              <w:t>System Test Type</w:t>
            </w:r>
          </w:p>
        </w:tc>
        <w:tc>
          <w:tcPr>
            <w:tcW w:w="1530" w:type="dxa"/>
            <w:tcBorders>
              <w:bottom w:val="dotted" w:sz="2" w:space="0" w:color="808080"/>
            </w:tcBorders>
            <w:shd w:val="clear" w:color="auto" w:fill="D9D9D9"/>
          </w:tcPr>
          <w:p w:rsidR="009F386A" w:rsidRPr="00AD60AE" w:rsidRDefault="00514FFD" w:rsidP="002212C2">
            <w:pPr>
              <w:pStyle w:val="Bangheader"/>
            </w:pPr>
            <w:r w:rsidRPr="00AD60AE">
              <w:t>System Test Technique</w:t>
            </w:r>
          </w:p>
        </w:tc>
        <w:tc>
          <w:tcPr>
            <w:tcW w:w="993" w:type="dxa"/>
            <w:tcBorders>
              <w:bottom w:val="dotted" w:sz="2" w:space="0" w:color="808080"/>
            </w:tcBorders>
            <w:shd w:val="clear" w:color="auto" w:fill="D9D9D9"/>
          </w:tcPr>
          <w:p w:rsidR="009F386A" w:rsidRPr="00AD60AE" w:rsidRDefault="00514FFD" w:rsidP="002212C2">
            <w:pPr>
              <w:pStyle w:val="Bangheader"/>
            </w:pPr>
            <w:r w:rsidRPr="00AD60AE">
              <w:t>Tool Used</w:t>
            </w:r>
          </w:p>
        </w:tc>
        <w:tc>
          <w:tcPr>
            <w:tcW w:w="2697" w:type="dxa"/>
            <w:tcBorders>
              <w:bottom w:val="dotted" w:sz="2" w:space="0" w:color="808080"/>
            </w:tcBorders>
            <w:shd w:val="clear" w:color="auto" w:fill="D9D9D9"/>
          </w:tcPr>
          <w:p w:rsidR="009F386A" w:rsidRPr="00AD60AE" w:rsidRDefault="00514FFD" w:rsidP="002212C2">
            <w:pPr>
              <w:pStyle w:val="Bangheader"/>
            </w:pPr>
            <w:r w:rsidRPr="00AD60AE">
              <w:t>Completion Criteria</w:t>
            </w:r>
          </w:p>
        </w:tc>
      </w:tr>
      <w:tr w:rsidR="009F386A" w:rsidRPr="00AD60AE" w:rsidTr="00AD60AE">
        <w:tc>
          <w:tcPr>
            <w:tcW w:w="2723" w:type="dxa"/>
            <w:shd w:val="clear" w:color="auto" w:fill="C0DED8"/>
          </w:tcPr>
          <w:p w:rsidR="009F386A" w:rsidRPr="00AD60AE" w:rsidRDefault="00514FFD" w:rsidP="002212C2">
            <w:pPr>
              <w:ind w:left="0"/>
              <w:rPr>
                <w:lang w:val="vi-VN" w:eastAsia="ja-JP"/>
              </w:rPr>
            </w:pPr>
            <w:r w:rsidRPr="00AD60AE">
              <w:t>Test whole system</w:t>
            </w:r>
          </w:p>
        </w:tc>
        <w:tc>
          <w:tcPr>
            <w:tcW w:w="1530" w:type="dxa"/>
            <w:shd w:val="clear" w:color="auto" w:fill="C0DED8"/>
          </w:tcPr>
          <w:p w:rsidR="009F386A" w:rsidRPr="00AD60AE" w:rsidRDefault="00514FFD" w:rsidP="002212C2">
            <w:pPr>
              <w:ind w:left="0"/>
            </w:pPr>
            <w:r w:rsidRPr="00AD60AE">
              <w:t>Black-Box Test</w:t>
            </w:r>
          </w:p>
        </w:tc>
        <w:tc>
          <w:tcPr>
            <w:tcW w:w="1530" w:type="dxa"/>
            <w:shd w:val="clear" w:color="auto" w:fill="C0DED8"/>
          </w:tcPr>
          <w:p w:rsidR="009F386A" w:rsidRPr="00AD60AE" w:rsidRDefault="009F386A" w:rsidP="002212C2"/>
        </w:tc>
        <w:tc>
          <w:tcPr>
            <w:tcW w:w="993" w:type="dxa"/>
            <w:shd w:val="clear" w:color="auto" w:fill="C0DED8"/>
          </w:tcPr>
          <w:p w:rsidR="009F386A" w:rsidRPr="00AD60AE" w:rsidRDefault="00514FFD" w:rsidP="002212C2">
            <w:pPr>
              <w:ind w:left="0"/>
            </w:pPr>
            <w:r w:rsidRPr="00AD60AE">
              <w:t>None</w:t>
            </w:r>
          </w:p>
        </w:tc>
        <w:tc>
          <w:tcPr>
            <w:tcW w:w="2697" w:type="dxa"/>
            <w:shd w:val="clear" w:color="auto" w:fill="C0DED8"/>
          </w:tcPr>
          <w:p w:rsidR="009F386A" w:rsidRPr="00AD60AE" w:rsidRDefault="00514FFD" w:rsidP="002212C2">
            <w:pPr>
              <w:ind w:left="0"/>
            </w:pPr>
            <w:r w:rsidRPr="00AD60AE">
              <w:t>-Number of UTC/KLOC: 60</w:t>
            </w:r>
          </w:p>
          <w:p w:rsidR="009F386A" w:rsidRPr="00AD60AE" w:rsidRDefault="00514FFD" w:rsidP="002212C2">
            <w:pPr>
              <w:ind w:left="0"/>
            </w:pPr>
            <w:r w:rsidRPr="00AD60AE">
              <w:t>-Number of defects/KLOC: 4-6</w:t>
            </w:r>
          </w:p>
        </w:tc>
      </w:tr>
    </w:tbl>
    <w:p w:rsidR="009F386A" w:rsidRPr="00AD60AE" w:rsidRDefault="00514FFD" w:rsidP="00AD60AE">
      <w:pPr>
        <w:pStyle w:val="Heading3"/>
        <w:ind w:left="360"/>
        <w:jc w:val="both"/>
        <w:rPr>
          <w:rFonts w:cs="Times New Roman"/>
        </w:rPr>
      </w:pPr>
      <w:r w:rsidRPr="00AD60AE">
        <w:rPr>
          <w:rFonts w:cs="Times New Roman"/>
        </w:rPr>
        <w:t>Estimates of Defects to be detected</w:t>
      </w: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993"/>
        <w:gridCol w:w="2340"/>
        <w:gridCol w:w="1710"/>
        <w:gridCol w:w="2430"/>
      </w:tblGrid>
      <w:tr w:rsidR="009F386A" w:rsidRPr="00AD60AE" w:rsidTr="00AD60AE">
        <w:trPr>
          <w:tblHeader/>
        </w:trPr>
        <w:tc>
          <w:tcPr>
            <w:tcW w:w="2993" w:type="dxa"/>
            <w:tcBorders>
              <w:bottom w:val="dotted" w:sz="2" w:space="0" w:color="808080"/>
            </w:tcBorders>
            <w:shd w:val="clear" w:color="auto" w:fill="D9D9D9"/>
          </w:tcPr>
          <w:p w:rsidR="009F386A" w:rsidRPr="00AD60AE" w:rsidRDefault="00514FFD" w:rsidP="00AD60AE">
            <w:pPr>
              <w:pStyle w:val="Bangheader"/>
              <w:jc w:val="both"/>
            </w:pPr>
            <w:r w:rsidRPr="00AD60AE">
              <w:t>Review/Testing Stage</w:t>
            </w:r>
          </w:p>
        </w:tc>
        <w:tc>
          <w:tcPr>
            <w:tcW w:w="2340" w:type="dxa"/>
            <w:tcBorders>
              <w:bottom w:val="dotted" w:sz="2" w:space="0" w:color="808080"/>
            </w:tcBorders>
            <w:shd w:val="clear" w:color="auto" w:fill="D9D9D9"/>
          </w:tcPr>
          <w:p w:rsidR="009F386A" w:rsidRPr="00AD60AE" w:rsidRDefault="00514FFD" w:rsidP="00AD60AE">
            <w:pPr>
              <w:pStyle w:val="Bangheader"/>
              <w:jc w:val="both"/>
            </w:pPr>
            <w:r w:rsidRPr="00AD60AE">
              <w:t>Targeted No. of Defects  to be detected</w:t>
            </w:r>
          </w:p>
        </w:tc>
        <w:tc>
          <w:tcPr>
            <w:tcW w:w="1710" w:type="dxa"/>
            <w:tcBorders>
              <w:bottom w:val="dotted" w:sz="2" w:space="0" w:color="808080"/>
            </w:tcBorders>
            <w:shd w:val="clear" w:color="auto" w:fill="D9D9D9"/>
          </w:tcPr>
          <w:p w:rsidR="009F386A" w:rsidRPr="00AD60AE" w:rsidRDefault="00514FFD" w:rsidP="00AD60AE">
            <w:pPr>
              <w:pStyle w:val="Bangheader"/>
              <w:jc w:val="both"/>
            </w:pPr>
            <w:r w:rsidRPr="00AD60AE">
              <w:t>% of Defects to be detected</w:t>
            </w:r>
          </w:p>
        </w:tc>
        <w:tc>
          <w:tcPr>
            <w:tcW w:w="2430" w:type="dxa"/>
            <w:tcBorders>
              <w:bottom w:val="dotted" w:sz="2" w:space="0" w:color="808080"/>
            </w:tcBorders>
            <w:shd w:val="clear" w:color="auto" w:fill="D9D9D9"/>
          </w:tcPr>
          <w:p w:rsidR="009F386A" w:rsidRPr="00AD60AE" w:rsidRDefault="00514FFD" w:rsidP="00AD60AE">
            <w:pPr>
              <w:pStyle w:val="Bangheader"/>
              <w:jc w:val="both"/>
            </w:pPr>
            <w:r w:rsidRPr="00AD60AE">
              <w:t>Basic for Estimation</w:t>
            </w:r>
          </w:p>
        </w:tc>
      </w:tr>
      <w:tr w:rsidR="00954C5E" w:rsidRPr="00954C5E" w:rsidTr="006D34FF">
        <w:tc>
          <w:tcPr>
            <w:tcW w:w="2993" w:type="dxa"/>
            <w:shd w:val="clear" w:color="auto" w:fill="C0DED8"/>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Requirements review</w:t>
            </w:r>
          </w:p>
        </w:tc>
        <w:tc>
          <w:tcPr>
            <w:tcW w:w="2340" w:type="dxa"/>
            <w:shd w:val="clear" w:color="auto" w:fill="C0DED8"/>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10</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12%</w:t>
            </w:r>
          </w:p>
        </w:tc>
        <w:tc>
          <w:tcPr>
            <w:tcW w:w="2430" w:type="dxa"/>
            <w:shd w:val="clear" w:color="auto" w:fill="C0DED8"/>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Referenced to similar project estimations</w:t>
            </w:r>
          </w:p>
        </w:tc>
      </w:tr>
      <w:tr w:rsidR="00954C5E" w:rsidRPr="00AD60AE" w:rsidTr="006D34FF">
        <w:tc>
          <w:tcPr>
            <w:tcW w:w="2993" w:type="dxa"/>
            <w:shd w:val="clear" w:color="auto" w:fill="C0DED8"/>
          </w:tcPr>
          <w:p w:rsidR="00954C5E" w:rsidRPr="00AD60AE" w:rsidRDefault="00954C5E" w:rsidP="00954C5E">
            <w:pPr>
              <w:pStyle w:val="bang0"/>
              <w:ind w:left="0"/>
              <w:jc w:val="both"/>
              <w:rPr>
                <w:lang w:eastAsia="ja-JP"/>
              </w:rPr>
            </w:pPr>
            <w:r w:rsidRPr="00AD60AE">
              <w:rPr>
                <w:lang w:eastAsia="ja-JP"/>
              </w:rPr>
              <w:t>Design review</w:t>
            </w:r>
          </w:p>
        </w:tc>
        <w:tc>
          <w:tcPr>
            <w:tcW w:w="2340" w:type="dxa"/>
            <w:shd w:val="clear" w:color="auto" w:fill="C0DED8"/>
          </w:tcPr>
          <w:p w:rsidR="00954C5E" w:rsidRPr="00AD60AE" w:rsidRDefault="00954C5E" w:rsidP="00954C5E">
            <w:pPr>
              <w:pStyle w:val="bang0"/>
              <w:ind w:left="0"/>
              <w:jc w:val="both"/>
            </w:pPr>
            <w:r w:rsidRPr="00AD60AE">
              <w:t>15</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18%</w:t>
            </w:r>
          </w:p>
        </w:tc>
        <w:tc>
          <w:tcPr>
            <w:tcW w:w="2430" w:type="dxa"/>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6D34FF">
        <w:tc>
          <w:tcPr>
            <w:tcW w:w="2993" w:type="dxa"/>
            <w:shd w:val="clear" w:color="auto" w:fill="C0DED8"/>
          </w:tcPr>
          <w:p w:rsidR="00954C5E" w:rsidRPr="00AD60AE" w:rsidRDefault="00954C5E" w:rsidP="00954C5E">
            <w:pPr>
              <w:pStyle w:val="bang0"/>
              <w:ind w:left="0"/>
              <w:jc w:val="both"/>
              <w:rPr>
                <w:lang w:eastAsia="ja-JP"/>
              </w:rPr>
            </w:pPr>
            <w:r w:rsidRPr="00AD60AE">
              <w:rPr>
                <w:lang w:eastAsia="ja-JP"/>
              </w:rPr>
              <w:t>Code review</w:t>
            </w:r>
          </w:p>
        </w:tc>
        <w:tc>
          <w:tcPr>
            <w:tcW w:w="2340" w:type="dxa"/>
            <w:shd w:val="clear" w:color="auto" w:fill="C0DED8"/>
          </w:tcPr>
          <w:p w:rsidR="00954C5E" w:rsidRPr="00AD60AE" w:rsidRDefault="00954C5E" w:rsidP="00954C5E">
            <w:pPr>
              <w:pStyle w:val="bang0"/>
              <w:ind w:left="0"/>
              <w:jc w:val="both"/>
            </w:pPr>
            <w:r w:rsidRPr="00AD60AE">
              <w:t>30</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35%</w:t>
            </w:r>
          </w:p>
        </w:tc>
        <w:tc>
          <w:tcPr>
            <w:tcW w:w="2430" w:type="dxa"/>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6D34FF">
        <w:tc>
          <w:tcPr>
            <w:tcW w:w="2993" w:type="dxa"/>
            <w:shd w:val="clear" w:color="auto" w:fill="C0DED8"/>
          </w:tcPr>
          <w:p w:rsidR="00954C5E" w:rsidRPr="00AD60AE" w:rsidRDefault="00954C5E" w:rsidP="00954C5E">
            <w:pPr>
              <w:pStyle w:val="bang0"/>
              <w:ind w:left="0"/>
              <w:jc w:val="both"/>
              <w:rPr>
                <w:lang w:eastAsia="ja-JP"/>
              </w:rPr>
            </w:pPr>
            <w:r w:rsidRPr="00AD60AE">
              <w:rPr>
                <w:lang w:eastAsia="ja-JP"/>
              </w:rPr>
              <w:t>Integration Test</w:t>
            </w:r>
          </w:p>
        </w:tc>
        <w:tc>
          <w:tcPr>
            <w:tcW w:w="2340" w:type="dxa"/>
            <w:shd w:val="clear" w:color="auto" w:fill="C0DED8"/>
          </w:tcPr>
          <w:p w:rsidR="00954C5E" w:rsidRPr="00AD60AE" w:rsidRDefault="00954C5E" w:rsidP="00954C5E">
            <w:pPr>
              <w:pStyle w:val="bang0"/>
              <w:ind w:left="0"/>
              <w:jc w:val="both"/>
            </w:pPr>
            <w:r w:rsidRPr="00AD60AE">
              <w:t>15</w:t>
            </w:r>
          </w:p>
        </w:tc>
        <w:tc>
          <w:tcPr>
            <w:tcW w:w="1710" w:type="dxa"/>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18%</w:t>
            </w:r>
          </w:p>
        </w:tc>
        <w:tc>
          <w:tcPr>
            <w:tcW w:w="2430" w:type="dxa"/>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6D34FF">
        <w:tc>
          <w:tcPr>
            <w:tcW w:w="2993" w:type="dxa"/>
            <w:tcBorders>
              <w:bottom w:val="dotted" w:sz="4" w:space="0" w:color="808080"/>
            </w:tcBorders>
            <w:shd w:val="clear" w:color="auto" w:fill="C0DED8"/>
          </w:tcPr>
          <w:p w:rsidR="00954C5E" w:rsidRPr="00AD60AE" w:rsidRDefault="00954C5E" w:rsidP="00954C5E">
            <w:pPr>
              <w:pStyle w:val="bang0"/>
              <w:ind w:left="0"/>
              <w:jc w:val="both"/>
              <w:rPr>
                <w:lang w:eastAsia="ja-JP"/>
              </w:rPr>
            </w:pPr>
            <w:r w:rsidRPr="00AD60AE">
              <w:rPr>
                <w:lang w:eastAsia="ja-JP"/>
              </w:rPr>
              <w:t>System Test</w:t>
            </w:r>
          </w:p>
        </w:tc>
        <w:tc>
          <w:tcPr>
            <w:tcW w:w="2340" w:type="dxa"/>
            <w:tcBorders>
              <w:bottom w:val="dotted" w:sz="4" w:space="0" w:color="808080"/>
            </w:tcBorders>
            <w:shd w:val="clear" w:color="auto" w:fill="C0DED8"/>
          </w:tcPr>
          <w:p w:rsidR="00954C5E" w:rsidRPr="00AD60AE" w:rsidRDefault="00954C5E" w:rsidP="00954C5E">
            <w:pPr>
              <w:pStyle w:val="bang0"/>
              <w:ind w:left="0"/>
              <w:jc w:val="both"/>
            </w:pPr>
            <w:r w:rsidRPr="00AD60AE">
              <w:t>10</w:t>
            </w:r>
          </w:p>
        </w:tc>
        <w:tc>
          <w:tcPr>
            <w:tcW w:w="1710" w:type="dxa"/>
            <w:tcBorders>
              <w:bottom w:val="dotted" w:sz="4" w:space="0" w:color="808080"/>
            </w:tcBorders>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12%</w:t>
            </w:r>
          </w:p>
        </w:tc>
        <w:tc>
          <w:tcPr>
            <w:tcW w:w="2430" w:type="dxa"/>
            <w:tcBorders>
              <w:bottom w:val="dotted" w:sz="4" w:space="0" w:color="808080"/>
            </w:tcBorders>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54C5E" w:rsidRPr="00AD60AE" w:rsidTr="006D34FF">
        <w:tc>
          <w:tcPr>
            <w:tcW w:w="2993" w:type="dxa"/>
            <w:tcBorders>
              <w:bottom w:val="dotted" w:sz="4" w:space="0" w:color="808080"/>
            </w:tcBorders>
            <w:shd w:val="clear" w:color="auto" w:fill="C0DED8"/>
          </w:tcPr>
          <w:p w:rsidR="00954C5E" w:rsidRPr="00AD60AE" w:rsidRDefault="00954C5E" w:rsidP="00954C5E">
            <w:pPr>
              <w:pStyle w:val="bang0"/>
              <w:ind w:left="0"/>
              <w:jc w:val="both"/>
              <w:rPr>
                <w:lang w:eastAsia="ja-JP"/>
              </w:rPr>
            </w:pPr>
            <w:r w:rsidRPr="00AD60AE">
              <w:rPr>
                <w:lang w:eastAsia="ja-JP"/>
              </w:rPr>
              <w:t>User Acceptance Test</w:t>
            </w:r>
          </w:p>
        </w:tc>
        <w:tc>
          <w:tcPr>
            <w:tcW w:w="2340" w:type="dxa"/>
            <w:tcBorders>
              <w:bottom w:val="dotted" w:sz="4" w:space="0" w:color="808080"/>
            </w:tcBorders>
            <w:shd w:val="clear" w:color="auto" w:fill="C0DED8"/>
          </w:tcPr>
          <w:p w:rsidR="00954C5E" w:rsidRPr="00AD60AE" w:rsidRDefault="00954C5E" w:rsidP="00954C5E">
            <w:pPr>
              <w:pStyle w:val="bang0"/>
              <w:ind w:left="0"/>
              <w:jc w:val="both"/>
            </w:pPr>
            <w:r w:rsidRPr="00AD60AE">
              <w:t>5</w:t>
            </w:r>
          </w:p>
        </w:tc>
        <w:tc>
          <w:tcPr>
            <w:tcW w:w="1710" w:type="dxa"/>
            <w:tcBorders>
              <w:bottom w:val="dotted" w:sz="4" w:space="0" w:color="808080"/>
            </w:tcBorders>
            <w:shd w:val="clear" w:color="auto" w:fill="C0DED8"/>
            <w:vAlign w:val="center"/>
          </w:tcPr>
          <w:p w:rsidR="00954C5E" w:rsidRPr="00954C5E" w:rsidRDefault="00954C5E" w:rsidP="00954C5E">
            <w:pPr>
              <w:spacing w:before="80" w:after="80" w:line="240" w:lineRule="auto"/>
              <w:ind w:left="0"/>
              <w:rPr>
                <w:rFonts w:asciiTheme="majorHAnsi" w:hAnsiTheme="majorHAnsi" w:cstheme="majorHAnsi"/>
                <w:color w:val="000000"/>
              </w:rPr>
            </w:pPr>
            <w:r w:rsidRPr="00954C5E">
              <w:rPr>
                <w:rFonts w:asciiTheme="majorHAnsi" w:hAnsiTheme="majorHAnsi" w:cstheme="majorHAnsi"/>
                <w:color w:val="000000"/>
              </w:rPr>
              <w:t>6%</w:t>
            </w:r>
          </w:p>
        </w:tc>
        <w:tc>
          <w:tcPr>
            <w:tcW w:w="2430" w:type="dxa"/>
            <w:tcBorders>
              <w:bottom w:val="dotted" w:sz="4" w:space="0" w:color="808080"/>
            </w:tcBorders>
            <w:shd w:val="clear" w:color="auto" w:fill="C0DED8"/>
          </w:tcPr>
          <w:p w:rsidR="00954C5E" w:rsidRPr="00AD60AE" w:rsidRDefault="00954C5E" w:rsidP="00954C5E">
            <w:pPr>
              <w:ind w:left="0"/>
              <w:jc w:val="both"/>
              <w:rPr>
                <w:rFonts w:cs="Times New Roman"/>
              </w:rPr>
            </w:pPr>
            <w:r w:rsidRPr="00AD60AE">
              <w:t>Referenced  to similar project estimations</w:t>
            </w:r>
          </w:p>
        </w:tc>
      </w:tr>
      <w:tr w:rsidR="009F386A" w:rsidRPr="00AD60AE" w:rsidTr="00AD60AE">
        <w:tc>
          <w:tcPr>
            <w:tcW w:w="2993" w:type="dxa"/>
            <w:shd w:val="clear" w:color="auto" w:fill="D9D9D9"/>
          </w:tcPr>
          <w:p w:rsidR="009F386A" w:rsidRPr="00AD60AE" w:rsidRDefault="00514FFD" w:rsidP="00AD60AE">
            <w:pPr>
              <w:pStyle w:val="bang0"/>
              <w:ind w:left="0"/>
              <w:jc w:val="both"/>
              <w:rPr>
                <w:lang w:eastAsia="ja-JP"/>
              </w:rPr>
            </w:pPr>
            <w:r w:rsidRPr="00AD60AE">
              <w:rPr>
                <w:lang w:val="en-GB" w:eastAsia="ja-JP"/>
              </w:rPr>
              <w:t>Total</w:t>
            </w:r>
          </w:p>
        </w:tc>
        <w:tc>
          <w:tcPr>
            <w:tcW w:w="2340" w:type="dxa"/>
            <w:shd w:val="clear" w:color="auto" w:fill="D9D9D9"/>
          </w:tcPr>
          <w:p w:rsidR="009F386A" w:rsidRPr="00EA335D" w:rsidRDefault="00EA335D" w:rsidP="00AD60AE">
            <w:pPr>
              <w:pStyle w:val="bang0"/>
              <w:ind w:left="0"/>
              <w:jc w:val="both"/>
              <w:rPr>
                <w:lang w:val="vi-VN" w:eastAsia="ja-JP"/>
              </w:rPr>
            </w:pPr>
            <w:r>
              <w:rPr>
                <w:lang w:val="vi-VN" w:eastAsia="ja-JP"/>
              </w:rPr>
              <w:t>85</w:t>
            </w:r>
          </w:p>
        </w:tc>
        <w:tc>
          <w:tcPr>
            <w:tcW w:w="1710" w:type="dxa"/>
            <w:shd w:val="clear" w:color="auto" w:fill="D9D9D9"/>
          </w:tcPr>
          <w:p w:rsidR="009F386A" w:rsidRPr="00AD60AE" w:rsidRDefault="00514FFD" w:rsidP="00AD60AE">
            <w:pPr>
              <w:pStyle w:val="bang0"/>
              <w:ind w:left="0"/>
              <w:jc w:val="both"/>
              <w:rPr>
                <w:lang w:eastAsia="ja-JP"/>
              </w:rPr>
            </w:pPr>
            <w:r w:rsidRPr="00AD60AE">
              <w:rPr>
                <w:lang w:eastAsia="ja-JP"/>
              </w:rPr>
              <w:t>100%</w:t>
            </w:r>
          </w:p>
        </w:tc>
        <w:tc>
          <w:tcPr>
            <w:tcW w:w="2430" w:type="dxa"/>
            <w:shd w:val="clear" w:color="auto" w:fill="D9D9D9"/>
          </w:tcPr>
          <w:p w:rsidR="009F386A" w:rsidRPr="00AD60AE" w:rsidRDefault="009F386A" w:rsidP="00AD60AE">
            <w:pPr>
              <w:pStyle w:val="bang0"/>
              <w:jc w:val="both"/>
              <w:rPr>
                <w:lang w:eastAsia="ja-JP"/>
              </w:rPr>
            </w:pPr>
          </w:p>
        </w:tc>
      </w:tr>
    </w:tbl>
    <w:p w:rsidR="009F386A" w:rsidRPr="00AD60AE" w:rsidRDefault="00514FFD" w:rsidP="00AD60AE">
      <w:pPr>
        <w:pStyle w:val="Heading3"/>
        <w:ind w:left="360"/>
        <w:jc w:val="both"/>
        <w:rPr>
          <w:rFonts w:cs="Times New Roman"/>
        </w:rPr>
      </w:pPr>
      <w:r w:rsidRPr="00AD60AE">
        <w:rPr>
          <w:rFonts w:cs="Times New Roman"/>
        </w:rPr>
        <w:t>Measurements Program</w:t>
      </w:r>
    </w:p>
    <w:tbl>
      <w:tblPr>
        <w:tblW w:w="9471"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991"/>
        <w:gridCol w:w="3074"/>
        <w:gridCol w:w="1246"/>
        <w:gridCol w:w="2160"/>
      </w:tblGrid>
      <w:tr w:rsidR="009F386A" w:rsidRPr="00AD60AE" w:rsidTr="00AD60AE">
        <w:tc>
          <w:tcPr>
            <w:tcW w:w="2991" w:type="dxa"/>
            <w:shd w:val="clear" w:color="auto" w:fill="D9D9D9"/>
            <w:vAlign w:val="center"/>
          </w:tcPr>
          <w:p w:rsidR="009F386A" w:rsidRPr="00AD60AE" w:rsidRDefault="00514FFD" w:rsidP="00AD60AE">
            <w:pPr>
              <w:pStyle w:val="Bangheader"/>
              <w:jc w:val="both"/>
            </w:pPr>
            <w:r w:rsidRPr="00AD60AE">
              <w:t>Data to be collected</w:t>
            </w:r>
          </w:p>
        </w:tc>
        <w:tc>
          <w:tcPr>
            <w:tcW w:w="3074" w:type="dxa"/>
            <w:shd w:val="clear" w:color="auto" w:fill="D9D9D9"/>
            <w:vAlign w:val="center"/>
          </w:tcPr>
          <w:p w:rsidR="009F386A" w:rsidRPr="00AD60AE" w:rsidRDefault="00514FFD" w:rsidP="00AD60AE">
            <w:pPr>
              <w:pStyle w:val="Bangheader"/>
              <w:jc w:val="both"/>
            </w:pPr>
            <w:r w:rsidRPr="00AD60AE">
              <w:t>Purpose</w:t>
            </w:r>
          </w:p>
        </w:tc>
        <w:tc>
          <w:tcPr>
            <w:tcW w:w="1246" w:type="dxa"/>
            <w:shd w:val="clear" w:color="auto" w:fill="D9D9D9"/>
            <w:vAlign w:val="center"/>
          </w:tcPr>
          <w:p w:rsidR="009F386A" w:rsidRPr="00AD60AE" w:rsidRDefault="00514FFD" w:rsidP="00AD60AE">
            <w:pPr>
              <w:pStyle w:val="Bangheader"/>
              <w:jc w:val="both"/>
            </w:pPr>
            <w:r w:rsidRPr="00AD60AE">
              <w:t>PIC</w:t>
            </w:r>
          </w:p>
        </w:tc>
        <w:tc>
          <w:tcPr>
            <w:tcW w:w="2160" w:type="dxa"/>
            <w:shd w:val="clear" w:color="auto" w:fill="D9D9D9"/>
            <w:vAlign w:val="center"/>
          </w:tcPr>
          <w:p w:rsidR="009F386A" w:rsidRPr="00AD60AE" w:rsidRDefault="00514FFD" w:rsidP="00AD60AE">
            <w:pPr>
              <w:pStyle w:val="Bangheader"/>
              <w:jc w:val="both"/>
            </w:pPr>
            <w:r w:rsidRPr="00AD60AE">
              <w:t>When</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t>Size: No. of KLOC</w:t>
            </w:r>
          </w:p>
        </w:tc>
        <w:tc>
          <w:tcPr>
            <w:tcW w:w="3074" w:type="dxa"/>
          </w:tcPr>
          <w:p w:rsidR="009F386A" w:rsidRPr="00AD60AE" w:rsidRDefault="00514FFD" w:rsidP="00AD60AE">
            <w:pPr>
              <w:pStyle w:val="Bang"/>
              <w:jc w:val="both"/>
              <w:rPr>
                <w:rFonts w:cs="Times New Roman"/>
                <w:sz w:val="24"/>
                <w:szCs w:val="24"/>
                <w:lang w:val="vi-VN" w:eastAsia="ja-JP"/>
              </w:rPr>
            </w:pPr>
            <w:r w:rsidRPr="00AD60AE">
              <w:rPr>
                <w:sz w:val="24"/>
                <w:szCs w:val="24"/>
              </w:rPr>
              <w:t>Achieve target</w:t>
            </w:r>
          </w:p>
        </w:tc>
        <w:tc>
          <w:tcPr>
            <w:tcW w:w="1246" w:type="dxa"/>
          </w:tcPr>
          <w:p w:rsidR="009F386A" w:rsidRPr="00AD60AE" w:rsidRDefault="00514FFD" w:rsidP="00AD60AE">
            <w:pPr>
              <w:pStyle w:val="Bang"/>
              <w:jc w:val="both"/>
              <w:rPr>
                <w:sz w:val="24"/>
                <w:szCs w:val="24"/>
              </w:rPr>
            </w:pPr>
            <w:r w:rsidRPr="00AD60AE">
              <w:rPr>
                <w:sz w:val="24"/>
                <w:szCs w:val="24"/>
              </w:rPr>
              <w:t>PM</w:t>
            </w:r>
          </w:p>
        </w:tc>
        <w:tc>
          <w:tcPr>
            <w:tcW w:w="2160" w:type="dxa"/>
          </w:tcPr>
          <w:p w:rsidR="009F386A" w:rsidRPr="00AD60AE" w:rsidRDefault="00514FFD" w:rsidP="00AD60AE">
            <w:pPr>
              <w:pStyle w:val="Bang"/>
              <w:jc w:val="both"/>
              <w:rPr>
                <w:sz w:val="24"/>
                <w:szCs w:val="24"/>
              </w:rPr>
            </w:pPr>
            <w:r w:rsidRPr="00AD60AE">
              <w:rPr>
                <w:sz w:val="24"/>
                <w:szCs w:val="24"/>
              </w:rPr>
              <w:t>At the end of stages</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t>Effort: No. person-day</w:t>
            </w:r>
          </w:p>
        </w:tc>
        <w:tc>
          <w:tcPr>
            <w:tcW w:w="3074" w:type="dxa"/>
          </w:tcPr>
          <w:p w:rsidR="009F386A" w:rsidRPr="00AD60AE" w:rsidRDefault="00514FFD" w:rsidP="00AD60AE">
            <w:pPr>
              <w:pStyle w:val="Bang"/>
              <w:jc w:val="both"/>
              <w:rPr>
                <w:sz w:val="24"/>
                <w:szCs w:val="24"/>
              </w:rPr>
            </w:pPr>
            <w:r w:rsidRPr="00AD60AE">
              <w:rPr>
                <w:sz w:val="24"/>
                <w:szCs w:val="24"/>
              </w:rPr>
              <w:t>Monitor and controlling team member to keep plan.</w:t>
            </w:r>
          </w:p>
        </w:tc>
        <w:tc>
          <w:tcPr>
            <w:tcW w:w="1246" w:type="dxa"/>
          </w:tcPr>
          <w:p w:rsidR="009F386A" w:rsidRPr="00AD60AE" w:rsidRDefault="00514FFD" w:rsidP="00AD60AE">
            <w:pPr>
              <w:pStyle w:val="Bang"/>
              <w:jc w:val="both"/>
              <w:rPr>
                <w:sz w:val="24"/>
                <w:szCs w:val="24"/>
              </w:rPr>
            </w:pPr>
            <w:r w:rsidRPr="00AD60AE">
              <w:rPr>
                <w:sz w:val="24"/>
                <w:szCs w:val="24"/>
              </w:rPr>
              <w:t>Team members</w:t>
            </w:r>
          </w:p>
        </w:tc>
        <w:tc>
          <w:tcPr>
            <w:tcW w:w="2160" w:type="dxa"/>
          </w:tcPr>
          <w:p w:rsidR="009F386A" w:rsidRPr="00AD60AE" w:rsidRDefault="00514FFD" w:rsidP="00AD60AE">
            <w:pPr>
              <w:pStyle w:val="Bang"/>
              <w:jc w:val="both"/>
              <w:rPr>
                <w:sz w:val="24"/>
                <w:szCs w:val="24"/>
              </w:rPr>
            </w:pPr>
            <w:r w:rsidRPr="00AD60AE">
              <w:rPr>
                <w:sz w:val="24"/>
                <w:szCs w:val="24"/>
              </w:rPr>
              <w:t>Daily</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t>Quality: No. defects detected</w:t>
            </w:r>
          </w:p>
        </w:tc>
        <w:tc>
          <w:tcPr>
            <w:tcW w:w="3074" w:type="dxa"/>
          </w:tcPr>
          <w:p w:rsidR="009F386A" w:rsidRPr="00AD60AE" w:rsidRDefault="00514FFD" w:rsidP="00AD60AE">
            <w:pPr>
              <w:pStyle w:val="Bang"/>
              <w:jc w:val="both"/>
              <w:rPr>
                <w:sz w:val="24"/>
                <w:szCs w:val="24"/>
              </w:rPr>
            </w:pPr>
            <w:r w:rsidRPr="00AD60AE">
              <w:rPr>
                <w:sz w:val="24"/>
                <w:szCs w:val="24"/>
              </w:rPr>
              <w:t>Managing product’s quality.</w:t>
            </w:r>
          </w:p>
        </w:tc>
        <w:tc>
          <w:tcPr>
            <w:tcW w:w="1246" w:type="dxa"/>
          </w:tcPr>
          <w:p w:rsidR="009F386A" w:rsidRPr="00AD60AE" w:rsidRDefault="00514FFD" w:rsidP="00AD60AE">
            <w:pPr>
              <w:pStyle w:val="Bang"/>
              <w:jc w:val="both"/>
              <w:rPr>
                <w:sz w:val="24"/>
                <w:szCs w:val="24"/>
              </w:rPr>
            </w:pPr>
            <w:r w:rsidRPr="00AD60AE">
              <w:rPr>
                <w:sz w:val="24"/>
                <w:szCs w:val="24"/>
              </w:rPr>
              <w:t>Reviewer</w:t>
            </w:r>
          </w:p>
          <w:p w:rsidR="009F386A" w:rsidRPr="00AD60AE" w:rsidRDefault="00514FFD" w:rsidP="00AD60AE">
            <w:pPr>
              <w:pStyle w:val="Bang"/>
              <w:jc w:val="both"/>
              <w:rPr>
                <w:sz w:val="24"/>
                <w:szCs w:val="24"/>
              </w:rPr>
            </w:pPr>
            <w:r w:rsidRPr="00AD60AE">
              <w:rPr>
                <w:sz w:val="24"/>
                <w:szCs w:val="24"/>
              </w:rPr>
              <w:t>Tester</w:t>
            </w:r>
          </w:p>
        </w:tc>
        <w:tc>
          <w:tcPr>
            <w:tcW w:w="2160" w:type="dxa"/>
          </w:tcPr>
          <w:p w:rsidR="009F386A" w:rsidRPr="00AD60AE" w:rsidRDefault="00514FFD" w:rsidP="00AD60AE">
            <w:pPr>
              <w:pStyle w:val="Bang"/>
              <w:jc w:val="both"/>
              <w:rPr>
                <w:sz w:val="24"/>
                <w:szCs w:val="24"/>
              </w:rPr>
            </w:pPr>
            <w:r w:rsidRPr="00AD60AE">
              <w:rPr>
                <w:sz w:val="24"/>
                <w:szCs w:val="24"/>
              </w:rPr>
              <w:t>Right after the review/test</w:t>
            </w:r>
          </w:p>
        </w:tc>
      </w:tr>
      <w:tr w:rsidR="009F386A" w:rsidRPr="00AD60AE" w:rsidTr="00AD60AE">
        <w:tc>
          <w:tcPr>
            <w:tcW w:w="2991" w:type="dxa"/>
            <w:vAlign w:val="center"/>
          </w:tcPr>
          <w:p w:rsidR="009F386A" w:rsidRPr="00AD60AE" w:rsidRDefault="00514FFD" w:rsidP="00AD60AE">
            <w:pPr>
              <w:pStyle w:val="Bang"/>
              <w:jc w:val="both"/>
              <w:rPr>
                <w:sz w:val="24"/>
                <w:szCs w:val="24"/>
              </w:rPr>
            </w:pPr>
            <w:r w:rsidRPr="00AD60AE">
              <w:rPr>
                <w:sz w:val="24"/>
                <w:szCs w:val="24"/>
              </w:rPr>
              <w:lastRenderedPageBreak/>
              <w:t>Schedule</w:t>
            </w:r>
          </w:p>
        </w:tc>
        <w:tc>
          <w:tcPr>
            <w:tcW w:w="3074" w:type="dxa"/>
          </w:tcPr>
          <w:p w:rsidR="009F386A" w:rsidRPr="00AD60AE" w:rsidRDefault="00514FFD" w:rsidP="00AD60AE">
            <w:pPr>
              <w:pStyle w:val="Bang"/>
              <w:jc w:val="both"/>
              <w:rPr>
                <w:sz w:val="24"/>
                <w:szCs w:val="24"/>
              </w:rPr>
            </w:pPr>
            <w:r w:rsidRPr="00AD60AE">
              <w:rPr>
                <w:sz w:val="24"/>
                <w:szCs w:val="24"/>
              </w:rPr>
              <w:t>Monitor and controlling software developing processing keep plan.</w:t>
            </w:r>
          </w:p>
        </w:tc>
        <w:tc>
          <w:tcPr>
            <w:tcW w:w="1246" w:type="dxa"/>
          </w:tcPr>
          <w:p w:rsidR="009F386A" w:rsidRPr="00AD60AE" w:rsidRDefault="00514FFD" w:rsidP="00AD60AE">
            <w:pPr>
              <w:pStyle w:val="Bang"/>
              <w:jc w:val="both"/>
              <w:rPr>
                <w:sz w:val="24"/>
                <w:szCs w:val="24"/>
              </w:rPr>
            </w:pPr>
            <w:r w:rsidRPr="00AD60AE">
              <w:rPr>
                <w:sz w:val="24"/>
                <w:szCs w:val="24"/>
              </w:rPr>
              <w:t>PM</w:t>
            </w:r>
          </w:p>
        </w:tc>
        <w:tc>
          <w:tcPr>
            <w:tcW w:w="2160" w:type="dxa"/>
          </w:tcPr>
          <w:p w:rsidR="009F386A" w:rsidRPr="00AD60AE" w:rsidRDefault="00514FFD" w:rsidP="00AD60AE">
            <w:pPr>
              <w:pStyle w:val="Bang"/>
              <w:jc w:val="both"/>
              <w:rPr>
                <w:sz w:val="24"/>
                <w:szCs w:val="24"/>
              </w:rPr>
            </w:pPr>
            <w:r w:rsidRPr="00AD60AE">
              <w:rPr>
                <w:sz w:val="24"/>
                <w:szCs w:val="24"/>
              </w:rPr>
              <w:t>Weekly and at the end of stages</w:t>
            </w:r>
          </w:p>
        </w:tc>
      </w:tr>
    </w:tbl>
    <w:p w:rsidR="009F386A" w:rsidRPr="00AD60AE" w:rsidRDefault="009F386A" w:rsidP="00AD60AE">
      <w:pPr>
        <w:pStyle w:val="HelpText"/>
        <w:jc w:val="both"/>
        <w:rPr>
          <w:i w:val="0"/>
        </w:rPr>
      </w:pPr>
    </w:p>
    <w:p w:rsidR="009F386A" w:rsidRPr="00AD60AE" w:rsidRDefault="00514FFD" w:rsidP="00AD60AE">
      <w:pPr>
        <w:pStyle w:val="Heading1"/>
        <w:jc w:val="both"/>
      </w:pPr>
      <w:bookmarkStart w:id="27" w:name="_Toc336527267"/>
      <w:bookmarkStart w:id="28" w:name="_Toc494718573"/>
      <w:bookmarkStart w:id="29" w:name="_Toc452446889"/>
      <w:r w:rsidRPr="00AD60AE">
        <w:lastRenderedPageBreak/>
        <w:t>Estimate</w:t>
      </w:r>
      <w:bookmarkEnd w:id="27"/>
      <w:bookmarkEnd w:id="28"/>
    </w:p>
    <w:p w:rsidR="009F386A" w:rsidRPr="00AD60AE" w:rsidRDefault="00514FFD" w:rsidP="00AD60AE">
      <w:pPr>
        <w:pStyle w:val="Heading2"/>
        <w:jc w:val="both"/>
        <w:rPr>
          <w:i w:val="0"/>
          <w:sz w:val="24"/>
          <w:szCs w:val="24"/>
        </w:rPr>
      </w:pPr>
      <w:bookmarkStart w:id="30" w:name="_Toc494718574"/>
      <w:bookmarkStart w:id="31" w:name="_Toc336527268"/>
      <w:r w:rsidRPr="00AD60AE">
        <w:rPr>
          <w:i w:val="0"/>
          <w:sz w:val="24"/>
          <w:szCs w:val="24"/>
        </w:rPr>
        <w:t>Size</w:t>
      </w:r>
      <w:bookmarkEnd w:id="30"/>
      <w:bookmarkEnd w:id="31"/>
    </w:p>
    <w:p w:rsidR="009F386A" w:rsidRPr="00AD60AE" w:rsidRDefault="00514FFD" w:rsidP="00AD60AE">
      <w:pPr>
        <w:pStyle w:val="Body"/>
        <w:ind w:left="0"/>
        <w:jc w:val="both"/>
        <w:rPr>
          <w:color w:val="0000FF"/>
          <w:lang w:val="vi-VN" w:eastAsia="ja-JP"/>
        </w:rPr>
      </w:pPr>
      <w:bookmarkStart w:id="32" w:name="_Toc336527269"/>
      <w:r w:rsidRPr="00AD60AE">
        <w:t>This project is performed and must complete all requirements from teacher and FPT University. So size of our project is in Capstone Project limit.</w:t>
      </w:r>
    </w:p>
    <w:p w:rsidR="009F386A" w:rsidRPr="00AD60AE" w:rsidRDefault="00514FFD" w:rsidP="00AD60AE">
      <w:pPr>
        <w:pStyle w:val="Heading2"/>
        <w:jc w:val="both"/>
        <w:rPr>
          <w:i w:val="0"/>
          <w:sz w:val="24"/>
          <w:szCs w:val="24"/>
        </w:rPr>
      </w:pPr>
      <w:bookmarkStart w:id="33" w:name="_Toc494718575"/>
      <w:r w:rsidRPr="00AD60AE">
        <w:rPr>
          <w:i w:val="0"/>
          <w:sz w:val="24"/>
          <w:szCs w:val="24"/>
        </w:rPr>
        <w:t>Effort</w:t>
      </w:r>
      <w:bookmarkEnd w:id="32"/>
      <w:bookmarkEnd w:id="33"/>
    </w:p>
    <w:p w:rsidR="009F386A" w:rsidRPr="00AD60AE" w:rsidRDefault="00514FFD" w:rsidP="00AD60AE">
      <w:pPr>
        <w:ind w:left="0"/>
        <w:jc w:val="both"/>
        <w:rPr>
          <w:rFonts w:cs="Times New Roman"/>
          <w:lang w:val="vi-VN" w:eastAsia="ja-JP"/>
        </w:rPr>
      </w:pPr>
      <w:r w:rsidRPr="00AD60AE">
        <w:t>The Effort estimation is documented in the table below.</w:t>
      </w:r>
    </w:p>
    <w:p w:rsidR="009F386A" w:rsidRPr="00AD60AE" w:rsidRDefault="009F386A" w:rsidP="00AD60AE">
      <w:pPr>
        <w:pStyle w:val="Body"/>
        <w:jc w:val="both"/>
      </w:pPr>
    </w:p>
    <w:tbl>
      <w:tblPr>
        <w:tblW w:w="9498"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410"/>
        <w:gridCol w:w="1276"/>
        <w:gridCol w:w="1134"/>
        <w:gridCol w:w="1701"/>
        <w:gridCol w:w="1559"/>
        <w:gridCol w:w="1418"/>
      </w:tblGrid>
      <w:tr w:rsidR="009F386A" w:rsidRPr="00AD60AE" w:rsidTr="00AD60AE">
        <w:trPr>
          <w:cantSplit/>
          <w:trHeight w:val="846"/>
          <w:tblHeader/>
        </w:trPr>
        <w:tc>
          <w:tcPr>
            <w:tcW w:w="2410" w:type="dxa"/>
            <w:shd w:val="clear" w:color="auto" w:fill="D9D9D9"/>
            <w:vAlign w:val="center"/>
          </w:tcPr>
          <w:p w:rsidR="009F386A" w:rsidRPr="00AD60AE" w:rsidRDefault="009F386A" w:rsidP="00AD60AE">
            <w:pPr>
              <w:pStyle w:val="Bangheader"/>
              <w:jc w:val="both"/>
            </w:pPr>
          </w:p>
        </w:tc>
        <w:tc>
          <w:tcPr>
            <w:tcW w:w="1276" w:type="dxa"/>
            <w:shd w:val="clear" w:color="auto" w:fill="D9D9D9"/>
            <w:vAlign w:val="center"/>
          </w:tcPr>
          <w:p w:rsidR="009F386A" w:rsidRPr="00AD60AE" w:rsidRDefault="00514FFD" w:rsidP="00AD60AE">
            <w:pPr>
              <w:pStyle w:val="Bangheader"/>
              <w:jc w:val="both"/>
              <w:rPr>
                <w:lang w:val="vi-VN"/>
              </w:rPr>
            </w:pPr>
            <w:r w:rsidRPr="00AD60AE">
              <w:rPr>
                <w:lang w:val="vi-VN"/>
              </w:rPr>
              <w:t>Initiation</w:t>
            </w:r>
          </w:p>
        </w:tc>
        <w:tc>
          <w:tcPr>
            <w:tcW w:w="1134" w:type="dxa"/>
            <w:shd w:val="clear" w:color="auto" w:fill="D9D9D9"/>
          </w:tcPr>
          <w:p w:rsidR="009F386A" w:rsidRPr="00AD60AE" w:rsidRDefault="009F386A" w:rsidP="00AD60AE">
            <w:pPr>
              <w:pStyle w:val="Bangheader"/>
              <w:jc w:val="both"/>
            </w:pPr>
          </w:p>
          <w:p w:rsidR="009F386A" w:rsidRPr="00AD60AE" w:rsidRDefault="00514FFD" w:rsidP="00AD60AE">
            <w:pPr>
              <w:pStyle w:val="Bangheader"/>
              <w:jc w:val="both"/>
              <w:rPr>
                <w:lang w:val="vi-VN"/>
              </w:rPr>
            </w:pPr>
            <w:r w:rsidRPr="00AD60AE">
              <w:rPr>
                <w:lang w:val="vi-VN"/>
              </w:rPr>
              <w:t>Solution</w:t>
            </w:r>
          </w:p>
          <w:p w:rsidR="009F386A" w:rsidRPr="00AD60AE" w:rsidRDefault="009F386A" w:rsidP="00AD60AE">
            <w:pPr>
              <w:pStyle w:val="Bangheader"/>
              <w:jc w:val="both"/>
            </w:pPr>
          </w:p>
        </w:tc>
        <w:tc>
          <w:tcPr>
            <w:tcW w:w="1701" w:type="dxa"/>
            <w:shd w:val="clear" w:color="auto" w:fill="D9D9D9"/>
          </w:tcPr>
          <w:p w:rsidR="009F386A" w:rsidRPr="00AD60AE" w:rsidRDefault="009F386A" w:rsidP="00AD60AE">
            <w:pPr>
              <w:pStyle w:val="Bangheader"/>
              <w:jc w:val="both"/>
            </w:pPr>
          </w:p>
          <w:p w:rsidR="009F386A" w:rsidRPr="00AD60AE" w:rsidRDefault="00514FFD" w:rsidP="00AD60AE">
            <w:pPr>
              <w:pStyle w:val="Bangheader"/>
              <w:jc w:val="both"/>
              <w:rPr>
                <w:lang w:val="vi-VN"/>
              </w:rPr>
            </w:pPr>
            <w:r w:rsidRPr="00AD60AE">
              <w:rPr>
                <w:lang w:val="vi-VN"/>
              </w:rPr>
              <w:t xml:space="preserve">Construction </w:t>
            </w:r>
          </w:p>
        </w:tc>
        <w:tc>
          <w:tcPr>
            <w:tcW w:w="1559" w:type="dxa"/>
            <w:shd w:val="clear" w:color="auto" w:fill="D9D9D9"/>
          </w:tcPr>
          <w:p w:rsidR="009F386A" w:rsidRPr="00AD60AE" w:rsidRDefault="009F386A" w:rsidP="00AD60AE">
            <w:pPr>
              <w:pStyle w:val="Bangheader"/>
              <w:jc w:val="both"/>
            </w:pPr>
          </w:p>
          <w:p w:rsidR="009F386A" w:rsidRPr="00AD60AE" w:rsidRDefault="00514FFD" w:rsidP="00AD60AE">
            <w:pPr>
              <w:pStyle w:val="Bangheader"/>
              <w:jc w:val="both"/>
              <w:rPr>
                <w:lang w:val="vi-VN"/>
              </w:rPr>
            </w:pPr>
            <w:r w:rsidRPr="00AD60AE">
              <w:rPr>
                <w:lang w:val="vi-VN"/>
              </w:rPr>
              <w:t>Termination</w:t>
            </w:r>
          </w:p>
        </w:tc>
        <w:tc>
          <w:tcPr>
            <w:tcW w:w="1418" w:type="dxa"/>
            <w:shd w:val="clear" w:color="auto" w:fill="D9D9D9"/>
            <w:vAlign w:val="center"/>
          </w:tcPr>
          <w:p w:rsidR="009F386A" w:rsidRPr="00AD60AE" w:rsidRDefault="00514FFD" w:rsidP="00AD60AE">
            <w:pPr>
              <w:pStyle w:val="Bangheader"/>
              <w:jc w:val="both"/>
              <w:rPr>
                <w:lang w:val="vi-VN"/>
              </w:rPr>
            </w:pPr>
            <w:r w:rsidRPr="00AD60AE">
              <w:t>Tota</w:t>
            </w:r>
            <w:r w:rsidRPr="00AD60AE">
              <w:rPr>
                <w:lang w:val="vi-VN"/>
              </w:rPr>
              <w:t>l</w:t>
            </w:r>
          </w:p>
        </w:tc>
      </w:tr>
      <w:tr w:rsidR="009F386A" w:rsidRPr="00AD60AE" w:rsidTr="00AD60AE">
        <w:trPr>
          <w:cantSplit/>
          <w:trHeight w:val="525"/>
        </w:trPr>
        <w:tc>
          <w:tcPr>
            <w:tcW w:w="2410" w:type="dxa"/>
          </w:tcPr>
          <w:p w:rsidR="009F386A" w:rsidRPr="00AD60AE" w:rsidRDefault="00514FFD" w:rsidP="00AD60AE">
            <w:pPr>
              <w:pStyle w:val="bang0"/>
              <w:ind w:left="0"/>
              <w:jc w:val="both"/>
              <w:rPr>
                <w:lang w:val="vi-VN"/>
              </w:rPr>
            </w:pPr>
            <w:r w:rsidRPr="00AD60AE">
              <w:rPr>
                <w:lang w:val="vi-VN"/>
              </w:rPr>
              <w:t>Effort (person/day)</w:t>
            </w:r>
          </w:p>
        </w:tc>
        <w:tc>
          <w:tcPr>
            <w:tcW w:w="1276" w:type="dxa"/>
          </w:tcPr>
          <w:p w:rsidR="009F386A" w:rsidRPr="00AD60AE" w:rsidRDefault="00514FFD" w:rsidP="00AD60AE">
            <w:pPr>
              <w:pStyle w:val="bang0"/>
              <w:ind w:left="0"/>
              <w:jc w:val="both"/>
              <w:rPr>
                <w:lang w:val="vi-VN"/>
              </w:rPr>
            </w:pPr>
            <w:r w:rsidRPr="00AD60AE">
              <w:rPr>
                <w:lang w:val="vi-VN"/>
              </w:rPr>
              <w:t>72</w:t>
            </w:r>
          </w:p>
        </w:tc>
        <w:tc>
          <w:tcPr>
            <w:tcW w:w="1134" w:type="dxa"/>
          </w:tcPr>
          <w:p w:rsidR="009F386A" w:rsidRPr="00AD60AE" w:rsidRDefault="00514FFD" w:rsidP="00AD60AE">
            <w:pPr>
              <w:pStyle w:val="bang0"/>
              <w:ind w:left="0"/>
              <w:jc w:val="both"/>
              <w:rPr>
                <w:lang w:val="vi-VN"/>
              </w:rPr>
            </w:pPr>
            <w:r w:rsidRPr="00AD60AE">
              <w:rPr>
                <w:lang w:val="vi-VN"/>
              </w:rPr>
              <w:t>168</w:t>
            </w:r>
          </w:p>
        </w:tc>
        <w:tc>
          <w:tcPr>
            <w:tcW w:w="1701" w:type="dxa"/>
          </w:tcPr>
          <w:p w:rsidR="009F386A" w:rsidRPr="00AD60AE" w:rsidRDefault="00514FFD" w:rsidP="00AD60AE">
            <w:pPr>
              <w:pStyle w:val="bang0"/>
              <w:ind w:left="0"/>
              <w:jc w:val="both"/>
              <w:rPr>
                <w:lang w:val="vi-VN"/>
              </w:rPr>
            </w:pPr>
            <w:r w:rsidRPr="00AD60AE">
              <w:rPr>
                <w:lang w:val="vi-VN"/>
              </w:rPr>
              <w:t>186</w:t>
            </w:r>
          </w:p>
        </w:tc>
        <w:tc>
          <w:tcPr>
            <w:tcW w:w="1559" w:type="dxa"/>
          </w:tcPr>
          <w:p w:rsidR="009F386A" w:rsidRPr="00AD60AE" w:rsidRDefault="00514FFD" w:rsidP="00AD60AE">
            <w:pPr>
              <w:pStyle w:val="bang0"/>
              <w:ind w:left="0"/>
              <w:jc w:val="both"/>
              <w:rPr>
                <w:lang w:val="vi-VN"/>
              </w:rPr>
            </w:pPr>
            <w:r w:rsidRPr="00AD60AE">
              <w:rPr>
                <w:lang w:val="vi-VN"/>
              </w:rPr>
              <w:t>54</w:t>
            </w:r>
          </w:p>
        </w:tc>
        <w:tc>
          <w:tcPr>
            <w:tcW w:w="1418" w:type="dxa"/>
          </w:tcPr>
          <w:p w:rsidR="009F386A" w:rsidRPr="00AD60AE" w:rsidRDefault="00514FFD" w:rsidP="00AD60AE">
            <w:pPr>
              <w:pStyle w:val="bang0"/>
              <w:ind w:left="0"/>
              <w:jc w:val="both"/>
              <w:rPr>
                <w:lang w:val="vi-VN"/>
              </w:rPr>
            </w:pPr>
            <w:r w:rsidRPr="00AD60AE">
              <w:rPr>
                <w:lang w:val="vi-VN"/>
              </w:rPr>
              <w:t>480</w:t>
            </w:r>
          </w:p>
        </w:tc>
      </w:tr>
      <w:tr w:rsidR="009F386A" w:rsidRPr="00AD60AE" w:rsidTr="00AD60AE">
        <w:trPr>
          <w:cantSplit/>
          <w:trHeight w:val="465"/>
        </w:trPr>
        <w:tc>
          <w:tcPr>
            <w:tcW w:w="2410" w:type="dxa"/>
            <w:shd w:val="clear" w:color="auto" w:fill="D9D9D9"/>
          </w:tcPr>
          <w:p w:rsidR="009F386A" w:rsidRPr="00AD60AE" w:rsidRDefault="00514FFD" w:rsidP="00AD60AE">
            <w:pPr>
              <w:pStyle w:val="bang0"/>
              <w:ind w:left="0"/>
              <w:jc w:val="both"/>
              <w:rPr>
                <w:lang w:val="vi-VN"/>
              </w:rPr>
            </w:pPr>
            <w:r w:rsidRPr="00AD60AE">
              <w:t>Total</w:t>
            </w:r>
            <w:r w:rsidRPr="00AD60AE">
              <w:rPr>
                <w:lang w:val="vi-VN"/>
              </w:rPr>
              <w:t xml:space="preserve"> % budgeted Effort Usage (%)</w:t>
            </w:r>
          </w:p>
        </w:tc>
        <w:tc>
          <w:tcPr>
            <w:tcW w:w="1276"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134"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701"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559" w:type="dxa"/>
            <w:shd w:val="clear" w:color="auto" w:fill="D9D9D9"/>
          </w:tcPr>
          <w:p w:rsidR="009F386A" w:rsidRPr="00AD60AE" w:rsidRDefault="00514FFD" w:rsidP="00AD60AE">
            <w:pPr>
              <w:pStyle w:val="bang0"/>
              <w:ind w:left="0"/>
              <w:jc w:val="both"/>
              <w:rPr>
                <w:lang w:val="vi-VN"/>
              </w:rPr>
            </w:pPr>
            <w:r w:rsidRPr="00AD60AE">
              <w:rPr>
                <w:lang w:val="vi-VN"/>
              </w:rPr>
              <w:t>100</w:t>
            </w:r>
          </w:p>
        </w:tc>
        <w:tc>
          <w:tcPr>
            <w:tcW w:w="1418" w:type="dxa"/>
            <w:shd w:val="clear" w:color="auto" w:fill="D9D9D9"/>
          </w:tcPr>
          <w:p w:rsidR="009F386A" w:rsidRPr="00AD60AE" w:rsidRDefault="009F386A" w:rsidP="00AD60AE">
            <w:pPr>
              <w:pStyle w:val="bang0"/>
              <w:jc w:val="both"/>
            </w:pPr>
          </w:p>
        </w:tc>
      </w:tr>
    </w:tbl>
    <w:p w:rsidR="009F386A" w:rsidRPr="00AD60AE" w:rsidRDefault="00514FFD" w:rsidP="00AD60AE">
      <w:pPr>
        <w:pStyle w:val="Heading2"/>
        <w:jc w:val="both"/>
        <w:rPr>
          <w:i w:val="0"/>
          <w:sz w:val="24"/>
          <w:szCs w:val="24"/>
        </w:rPr>
      </w:pPr>
      <w:bookmarkStart w:id="34" w:name="_Toc336527270"/>
      <w:bookmarkStart w:id="35" w:name="_Toc494718576"/>
      <w:r w:rsidRPr="00AD60AE">
        <w:rPr>
          <w:i w:val="0"/>
          <w:sz w:val="24"/>
          <w:szCs w:val="24"/>
        </w:rPr>
        <w:t>Schedule</w:t>
      </w:r>
      <w:bookmarkEnd w:id="34"/>
      <w:bookmarkEnd w:id="35"/>
    </w:p>
    <w:p w:rsidR="009F386A" w:rsidRPr="00AD60AE" w:rsidRDefault="00514FFD" w:rsidP="00AD60AE">
      <w:pPr>
        <w:pStyle w:val="Heading3"/>
        <w:ind w:left="360"/>
        <w:jc w:val="both"/>
        <w:rPr>
          <w:rFonts w:cs="Times New Roman"/>
        </w:rPr>
      </w:pPr>
      <w:r w:rsidRPr="00AD60AE">
        <w:rPr>
          <w:rFonts w:cs="Times New Roman"/>
        </w:rPr>
        <w:t>Project Milestone &amp; Deliverable</w:t>
      </w:r>
    </w:p>
    <w:p w:rsidR="009F386A" w:rsidRPr="00AD60AE" w:rsidRDefault="009F386A" w:rsidP="00AD60AE">
      <w:pPr>
        <w:pStyle w:val="HelpText"/>
        <w:jc w:val="both"/>
        <w:rPr>
          <w:i w:val="0"/>
        </w:rPr>
      </w:pPr>
    </w:p>
    <w:tbl>
      <w:tblPr>
        <w:tblW w:w="9473"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709"/>
        <w:gridCol w:w="2374"/>
        <w:gridCol w:w="1425"/>
        <w:gridCol w:w="3255"/>
        <w:gridCol w:w="1710"/>
      </w:tblGrid>
      <w:tr w:rsidR="009F386A" w:rsidRPr="00AD60AE" w:rsidTr="00EA335D">
        <w:trPr>
          <w:tblHeader/>
        </w:trPr>
        <w:tc>
          <w:tcPr>
            <w:tcW w:w="709" w:type="dxa"/>
            <w:shd w:val="clear" w:color="auto" w:fill="D9D9D9"/>
          </w:tcPr>
          <w:p w:rsidR="009F386A" w:rsidRPr="00AD60AE" w:rsidRDefault="00514FFD" w:rsidP="00AD60AE">
            <w:pPr>
              <w:pStyle w:val="Bangheader"/>
              <w:jc w:val="both"/>
            </w:pPr>
            <w:r w:rsidRPr="00AD60AE">
              <w:t>No</w:t>
            </w:r>
          </w:p>
        </w:tc>
        <w:tc>
          <w:tcPr>
            <w:tcW w:w="2374" w:type="dxa"/>
            <w:shd w:val="clear" w:color="auto" w:fill="D9D9D9"/>
          </w:tcPr>
          <w:p w:rsidR="009F386A" w:rsidRPr="00AD60AE" w:rsidRDefault="00514FFD" w:rsidP="00AD60AE">
            <w:pPr>
              <w:pStyle w:val="Bangheader"/>
              <w:jc w:val="both"/>
            </w:pPr>
            <w:r w:rsidRPr="00AD60AE">
              <w:t>Stage</w:t>
            </w:r>
          </w:p>
        </w:tc>
        <w:tc>
          <w:tcPr>
            <w:tcW w:w="1425" w:type="dxa"/>
            <w:shd w:val="clear" w:color="auto" w:fill="D9D9D9"/>
          </w:tcPr>
          <w:p w:rsidR="009F386A" w:rsidRPr="00AD60AE" w:rsidRDefault="00514FFD" w:rsidP="00AD60AE">
            <w:pPr>
              <w:pStyle w:val="Bangheader"/>
              <w:jc w:val="both"/>
            </w:pPr>
            <w:r w:rsidRPr="00AD60AE">
              <w:t>Committed Delivery date</w:t>
            </w:r>
          </w:p>
        </w:tc>
        <w:tc>
          <w:tcPr>
            <w:tcW w:w="3255" w:type="dxa"/>
            <w:shd w:val="clear" w:color="auto" w:fill="D9D9D9"/>
          </w:tcPr>
          <w:p w:rsidR="009F386A" w:rsidRPr="00AD60AE" w:rsidRDefault="00514FFD" w:rsidP="00AD60AE">
            <w:pPr>
              <w:pStyle w:val="Bangheader"/>
              <w:jc w:val="both"/>
            </w:pPr>
            <w:r w:rsidRPr="00AD60AE">
              <w:t>Description of Deliverable</w:t>
            </w:r>
          </w:p>
        </w:tc>
        <w:tc>
          <w:tcPr>
            <w:tcW w:w="1710" w:type="dxa"/>
            <w:shd w:val="clear" w:color="auto" w:fill="D9D9D9"/>
          </w:tcPr>
          <w:p w:rsidR="009F386A" w:rsidRPr="00AD60AE" w:rsidRDefault="00514FFD" w:rsidP="00AD60AE">
            <w:pPr>
              <w:pStyle w:val="Bangheader"/>
              <w:jc w:val="both"/>
            </w:pPr>
            <w:r w:rsidRPr="00AD60AE">
              <w:t>Delivery  media</w:t>
            </w:r>
          </w:p>
        </w:tc>
      </w:tr>
      <w:tr w:rsidR="009F386A" w:rsidRPr="00AD60AE" w:rsidTr="00EA335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AD60AE" w:rsidRDefault="00514FFD" w:rsidP="00EA335D">
            <w:pPr>
              <w:pStyle w:val="StylebangcategoryWhiteLeft"/>
              <w:rPr>
                <w:szCs w:val="24"/>
              </w:rPr>
            </w:pPr>
            <w:r w:rsidRPr="00AD60AE">
              <w:rPr>
                <w:szCs w:val="24"/>
              </w:rPr>
              <w:t>Initiation</w:t>
            </w:r>
          </w:p>
        </w:tc>
        <w:tc>
          <w:tcPr>
            <w:tcW w:w="1425" w:type="dxa"/>
            <w:shd w:val="clear" w:color="auto" w:fill="auto"/>
            <w:vAlign w:val="center"/>
          </w:tcPr>
          <w:p w:rsidR="009F386A" w:rsidRPr="00AD60AE" w:rsidRDefault="009F386A" w:rsidP="00EA335D">
            <w:pPr>
              <w:pStyle w:val="bang0"/>
              <w:ind w:left="0"/>
            </w:pPr>
          </w:p>
        </w:tc>
        <w:tc>
          <w:tcPr>
            <w:tcW w:w="4965" w:type="dxa"/>
            <w:gridSpan w:val="2"/>
            <w:shd w:val="clear" w:color="auto" w:fill="auto"/>
            <w:vAlign w:val="center"/>
          </w:tcPr>
          <w:p w:rsidR="009F386A" w:rsidRPr="00AD60AE" w:rsidRDefault="00514FFD" w:rsidP="00EA335D">
            <w:pPr>
              <w:ind w:left="0"/>
              <w:rPr>
                <w:rFonts w:cs="Times New Roman"/>
                <w:lang w:val="vi-VN" w:eastAsia="ja-JP"/>
              </w:rPr>
            </w:pPr>
            <w:r w:rsidRPr="00AD60AE">
              <w:t>Requirements agreed, Report 1 reviewed</w:t>
            </w:r>
          </w:p>
          <w:p w:rsidR="009F386A" w:rsidRPr="00AD60AE" w:rsidRDefault="009F386A" w:rsidP="00EA335D">
            <w:pPr>
              <w:pStyle w:val="bang0"/>
              <w:ind w:left="0"/>
            </w:pPr>
          </w:p>
        </w:tc>
      </w:tr>
      <w:tr w:rsidR="009F386A" w:rsidRPr="00AD60AE" w:rsidTr="00EA335D">
        <w:tc>
          <w:tcPr>
            <w:tcW w:w="709" w:type="dxa"/>
            <w:shd w:val="clear" w:color="auto" w:fill="C0DED8"/>
          </w:tcPr>
          <w:p w:rsidR="009F386A" w:rsidRPr="00AD60AE" w:rsidRDefault="00514FFD" w:rsidP="00EA335D">
            <w:pPr>
              <w:pStyle w:val="bang0"/>
              <w:ind w:left="0"/>
              <w:rPr>
                <w:lang w:val="vi-VN" w:eastAsia="ja-JP"/>
              </w:rPr>
            </w:pPr>
            <w:r w:rsidRPr="00AD60AE">
              <w:t>1</w:t>
            </w:r>
          </w:p>
        </w:tc>
        <w:tc>
          <w:tcPr>
            <w:tcW w:w="2374" w:type="dxa"/>
            <w:shd w:val="clear" w:color="auto" w:fill="C0DED8"/>
          </w:tcPr>
          <w:p w:rsidR="009F386A" w:rsidRPr="00AD60AE" w:rsidRDefault="00514FFD" w:rsidP="00EA335D">
            <w:pPr>
              <w:ind w:left="0"/>
              <w:rPr>
                <w:rFonts w:cs="Times New Roman"/>
              </w:rPr>
            </w:pPr>
            <w:r w:rsidRPr="00AD60AE">
              <w:t>Develop project idea</w:t>
            </w:r>
          </w:p>
        </w:tc>
        <w:tc>
          <w:tcPr>
            <w:tcW w:w="1425" w:type="dxa"/>
            <w:shd w:val="clear" w:color="auto" w:fill="C0DED8"/>
          </w:tcPr>
          <w:p w:rsidR="009F386A" w:rsidRPr="00AD60AE" w:rsidRDefault="00514FFD" w:rsidP="00EA335D">
            <w:pPr>
              <w:ind w:left="0"/>
            </w:pPr>
            <w:r w:rsidRPr="00AD60AE">
              <w:t>08-09-</w:t>
            </w:r>
            <w:r w:rsidRPr="00AD60AE">
              <w:rPr>
                <w:lang w:val="vi-VN"/>
              </w:rPr>
              <w:t>2017</w:t>
            </w:r>
          </w:p>
        </w:tc>
        <w:tc>
          <w:tcPr>
            <w:tcW w:w="3255" w:type="dxa"/>
            <w:shd w:val="clear" w:color="auto" w:fill="C0DED8"/>
          </w:tcPr>
          <w:p w:rsidR="009F386A" w:rsidRPr="00AD60AE" w:rsidRDefault="00514FFD" w:rsidP="00EA335D">
            <w:pPr>
              <w:ind w:left="0"/>
            </w:pPr>
            <w:r w:rsidRPr="00AD60AE">
              <w:t>Project goals and scope defined, milestone description defined, resource committed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2</w:t>
            </w:r>
          </w:p>
        </w:tc>
        <w:tc>
          <w:tcPr>
            <w:tcW w:w="2374" w:type="dxa"/>
            <w:shd w:val="clear" w:color="auto" w:fill="C0DED8"/>
          </w:tcPr>
          <w:p w:rsidR="009F386A" w:rsidRPr="00AD60AE" w:rsidRDefault="00514FFD" w:rsidP="00EA335D">
            <w:pPr>
              <w:ind w:left="0"/>
              <w:rPr>
                <w:rFonts w:cs="Times New Roman"/>
              </w:rPr>
            </w:pPr>
            <w:r w:rsidRPr="00AD60AE">
              <w:t>Q&amp;A Management Sheet</w:t>
            </w:r>
          </w:p>
        </w:tc>
        <w:tc>
          <w:tcPr>
            <w:tcW w:w="1425" w:type="dxa"/>
            <w:shd w:val="clear" w:color="auto" w:fill="C0DED8"/>
          </w:tcPr>
          <w:p w:rsidR="009F386A" w:rsidRPr="00AD60AE" w:rsidRDefault="00514FFD" w:rsidP="00EA335D">
            <w:pPr>
              <w:ind w:left="0"/>
            </w:pPr>
            <w:r w:rsidRPr="00AD60AE">
              <w:t>14-09-</w:t>
            </w:r>
            <w:r w:rsidRPr="00AD60AE">
              <w:rPr>
                <w:lang w:val="vi-VN"/>
              </w:rPr>
              <w:t>2017</w:t>
            </w:r>
          </w:p>
        </w:tc>
        <w:tc>
          <w:tcPr>
            <w:tcW w:w="3255" w:type="dxa"/>
            <w:shd w:val="clear" w:color="auto" w:fill="C0DED8"/>
          </w:tcPr>
          <w:p w:rsidR="009F386A" w:rsidRPr="00AD60AE" w:rsidRDefault="00514FFD" w:rsidP="00EA335D">
            <w:pPr>
              <w:ind w:left="0"/>
            </w:pPr>
            <w:r w:rsidRPr="00AD60AE">
              <w:t>Criteria:</w:t>
            </w:r>
            <w:r w:rsidRPr="00AD60AE">
              <w:rPr>
                <w:lang w:val="vi-VN"/>
              </w:rPr>
              <w:t xml:space="preserve"> </w:t>
            </w:r>
            <w:r w:rsidRPr="00AD60AE">
              <w:t>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3</w:t>
            </w:r>
          </w:p>
        </w:tc>
        <w:tc>
          <w:tcPr>
            <w:tcW w:w="2374" w:type="dxa"/>
            <w:shd w:val="clear" w:color="auto" w:fill="C0DED8"/>
          </w:tcPr>
          <w:p w:rsidR="009F386A" w:rsidRPr="00AD60AE" w:rsidRDefault="00514FFD" w:rsidP="00EA335D">
            <w:pPr>
              <w:ind w:left="0"/>
              <w:rPr>
                <w:rFonts w:cs="Times New Roman"/>
              </w:rPr>
            </w:pPr>
            <w:r w:rsidRPr="00AD60AE">
              <w:t>Submit report no.1 final</w:t>
            </w:r>
          </w:p>
        </w:tc>
        <w:tc>
          <w:tcPr>
            <w:tcW w:w="1425" w:type="dxa"/>
            <w:shd w:val="clear" w:color="auto" w:fill="C0DED8"/>
          </w:tcPr>
          <w:p w:rsidR="009F386A" w:rsidRPr="00AD60AE" w:rsidRDefault="00514FFD" w:rsidP="00EA335D">
            <w:pPr>
              <w:ind w:left="0"/>
            </w:pPr>
            <w:r w:rsidRPr="00AD60AE">
              <w:t>22-09-</w:t>
            </w:r>
            <w:r w:rsidRPr="00AD60AE">
              <w:rPr>
                <w:lang w:val="vi-VN"/>
              </w:rPr>
              <w:t>2017</w:t>
            </w:r>
          </w:p>
        </w:tc>
        <w:tc>
          <w:tcPr>
            <w:tcW w:w="3255" w:type="dxa"/>
            <w:shd w:val="clear" w:color="auto" w:fill="C0DED8"/>
          </w:tcPr>
          <w:p w:rsidR="009F386A" w:rsidRPr="00AD60AE" w:rsidRDefault="00514FFD" w:rsidP="00EA335D">
            <w:pPr>
              <w:ind w:left="0"/>
            </w:pPr>
            <w:r w:rsidRPr="00AD60AE">
              <w:t>Completed report no.1</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4</w:t>
            </w:r>
          </w:p>
        </w:tc>
        <w:tc>
          <w:tcPr>
            <w:tcW w:w="2374" w:type="dxa"/>
            <w:shd w:val="clear" w:color="auto" w:fill="C0DED8"/>
          </w:tcPr>
          <w:p w:rsidR="009F386A" w:rsidRPr="00AD60AE" w:rsidRDefault="00514FFD" w:rsidP="00EA335D">
            <w:pPr>
              <w:ind w:left="0"/>
              <w:rPr>
                <w:rFonts w:cs="Times New Roman"/>
              </w:rPr>
            </w:pPr>
            <w:r w:rsidRPr="00AD60AE">
              <w:t>Project Plan</w:t>
            </w:r>
          </w:p>
        </w:tc>
        <w:tc>
          <w:tcPr>
            <w:tcW w:w="1425" w:type="dxa"/>
            <w:shd w:val="clear" w:color="auto" w:fill="C0DED8"/>
          </w:tcPr>
          <w:p w:rsidR="009F386A" w:rsidRPr="00AD60AE" w:rsidRDefault="00514FFD" w:rsidP="00EA335D">
            <w:pPr>
              <w:ind w:left="0"/>
            </w:pPr>
            <w:r w:rsidRPr="00AD60AE">
              <w:t>21-09-</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lastRenderedPageBreak/>
              <w:t>5</w:t>
            </w:r>
          </w:p>
        </w:tc>
        <w:tc>
          <w:tcPr>
            <w:tcW w:w="2374" w:type="dxa"/>
            <w:shd w:val="clear" w:color="auto" w:fill="C0DED8"/>
          </w:tcPr>
          <w:p w:rsidR="009F386A" w:rsidRPr="00AD60AE" w:rsidRDefault="00514FFD" w:rsidP="00EA335D">
            <w:pPr>
              <w:ind w:left="0"/>
              <w:rPr>
                <w:rFonts w:cs="Times New Roman"/>
              </w:rPr>
            </w:pPr>
            <w:r w:rsidRPr="00AD60AE">
              <w:t>Submit report no.2 final</w:t>
            </w:r>
          </w:p>
        </w:tc>
        <w:tc>
          <w:tcPr>
            <w:tcW w:w="1425" w:type="dxa"/>
            <w:shd w:val="clear" w:color="auto" w:fill="C0DED8"/>
          </w:tcPr>
          <w:p w:rsidR="009F386A" w:rsidRPr="00AD60AE" w:rsidRDefault="00514FFD" w:rsidP="00EA335D">
            <w:pPr>
              <w:ind w:left="0"/>
            </w:pPr>
            <w:r w:rsidRPr="00AD60AE">
              <w:t>19-10-</w:t>
            </w:r>
            <w:r w:rsidRPr="00AD60AE">
              <w:rPr>
                <w:lang w:val="vi-VN"/>
              </w:rPr>
              <w:t>2017</w:t>
            </w:r>
          </w:p>
        </w:tc>
        <w:tc>
          <w:tcPr>
            <w:tcW w:w="3255" w:type="dxa"/>
            <w:shd w:val="clear" w:color="auto" w:fill="C0DED8"/>
          </w:tcPr>
          <w:p w:rsidR="009F386A" w:rsidRPr="00AD60AE" w:rsidRDefault="00514FFD" w:rsidP="00EA335D">
            <w:pPr>
              <w:ind w:left="0"/>
            </w:pPr>
            <w:r w:rsidRPr="00AD60AE">
              <w:t>Completed report no.2</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AD60AE" w:rsidRDefault="00514FFD" w:rsidP="00EA335D">
            <w:pPr>
              <w:pStyle w:val="StylebangcategoryWhiteLeft"/>
              <w:rPr>
                <w:szCs w:val="24"/>
              </w:rPr>
            </w:pPr>
            <w:r w:rsidRPr="00AD60AE">
              <w:rPr>
                <w:szCs w:val="24"/>
              </w:rPr>
              <w:t>Solution</w:t>
            </w:r>
          </w:p>
        </w:tc>
        <w:tc>
          <w:tcPr>
            <w:tcW w:w="1425" w:type="dxa"/>
            <w:shd w:val="clear" w:color="auto" w:fill="auto"/>
            <w:vAlign w:val="center"/>
          </w:tcPr>
          <w:p w:rsidR="009F386A" w:rsidRPr="00AD60AE" w:rsidRDefault="00514FFD" w:rsidP="00EA335D">
            <w:pPr>
              <w:pStyle w:val="bang0"/>
              <w:ind w:left="0"/>
            </w:pPr>
            <w:r w:rsidRPr="00AD60AE">
              <w:t>dd-mmm-yy</w:t>
            </w:r>
          </w:p>
        </w:tc>
        <w:tc>
          <w:tcPr>
            <w:tcW w:w="4965" w:type="dxa"/>
            <w:gridSpan w:val="2"/>
            <w:shd w:val="clear" w:color="auto" w:fill="auto"/>
            <w:vAlign w:val="center"/>
          </w:tcPr>
          <w:p w:rsidR="009F386A" w:rsidRPr="00AD60AE" w:rsidRDefault="00514FFD" w:rsidP="00EA335D">
            <w:pPr>
              <w:pStyle w:val="bang0"/>
            </w:pPr>
            <w:r w:rsidRPr="00AD60AE">
              <w:t>Design reviewed and stable</w:t>
            </w:r>
          </w:p>
        </w:tc>
      </w:tr>
      <w:tr w:rsidR="009F386A" w:rsidRPr="00AD60AE" w:rsidTr="00EA335D">
        <w:tc>
          <w:tcPr>
            <w:tcW w:w="709" w:type="dxa"/>
            <w:shd w:val="clear" w:color="auto" w:fill="C0DED8"/>
          </w:tcPr>
          <w:p w:rsidR="009F386A" w:rsidRPr="00AD60AE" w:rsidRDefault="00514FFD" w:rsidP="00EA335D">
            <w:pPr>
              <w:pStyle w:val="bang0"/>
              <w:ind w:left="0"/>
              <w:rPr>
                <w:lang w:val="vi-VN" w:eastAsia="ja-JP"/>
              </w:rPr>
            </w:pPr>
            <w:r w:rsidRPr="00AD60AE">
              <w:t>1</w:t>
            </w:r>
          </w:p>
        </w:tc>
        <w:tc>
          <w:tcPr>
            <w:tcW w:w="2374" w:type="dxa"/>
            <w:shd w:val="clear" w:color="auto" w:fill="C0DED8"/>
          </w:tcPr>
          <w:p w:rsidR="009F386A" w:rsidRPr="00AD60AE" w:rsidRDefault="00514FFD" w:rsidP="00EA335D">
            <w:pPr>
              <w:ind w:left="0"/>
              <w:rPr>
                <w:rFonts w:cs="Times New Roman"/>
              </w:rPr>
            </w:pPr>
            <w:r w:rsidRPr="00AD60AE">
              <w:t>Screen Prototype</w:t>
            </w:r>
          </w:p>
        </w:tc>
        <w:tc>
          <w:tcPr>
            <w:tcW w:w="1425" w:type="dxa"/>
            <w:shd w:val="clear" w:color="auto" w:fill="C0DED8"/>
          </w:tcPr>
          <w:p w:rsidR="009F386A" w:rsidRPr="00AD60AE" w:rsidRDefault="00514FFD" w:rsidP="00EA335D">
            <w:pPr>
              <w:ind w:left="0"/>
            </w:pPr>
            <w:r w:rsidRPr="00AD60AE">
              <w:t>05-10-</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2</w:t>
            </w:r>
          </w:p>
        </w:tc>
        <w:tc>
          <w:tcPr>
            <w:tcW w:w="2374" w:type="dxa"/>
            <w:shd w:val="clear" w:color="auto" w:fill="C0DED8"/>
          </w:tcPr>
          <w:p w:rsidR="009F386A" w:rsidRPr="00AD60AE" w:rsidRDefault="00514FFD" w:rsidP="00EA335D">
            <w:pPr>
              <w:ind w:left="0"/>
              <w:rPr>
                <w:rFonts w:cs="Times New Roman"/>
              </w:rPr>
            </w:pPr>
            <w:r w:rsidRPr="00AD60AE">
              <w:t>Architecture Design</w:t>
            </w:r>
          </w:p>
        </w:tc>
        <w:tc>
          <w:tcPr>
            <w:tcW w:w="1425" w:type="dxa"/>
            <w:shd w:val="clear" w:color="auto" w:fill="C0DED8"/>
          </w:tcPr>
          <w:p w:rsidR="009F386A" w:rsidRPr="00AD60AE" w:rsidRDefault="00514FFD" w:rsidP="00EA335D">
            <w:pPr>
              <w:ind w:left="0"/>
            </w:pPr>
            <w:r w:rsidRPr="00AD60AE">
              <w:t>08-10-</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3</w:t>
            </w:r>
          </w:p>
        </w:tc>
        <w:tc>
          <w:tcPr>
            <w:tcW w:w="2374" w:type="dxa"/>
            <w:shd w:val="clear" w:color="auto" w:fill="C0DED8"/>
          </w:tcPr>
          <w:p w:rsidR="009F386A" w:rsidRPr="00AD60AE" w:rsidRDefault="00514FFD" w:rsidP="00EA335D">
            <w:pPr>
              <w:ind w:left="0"/>
              <w:rPr>
                <w:rFonts w:cs="Times New Roman"/>
              </w:rPr>
            </w:pPr>
            <w:r w:rsidRPr="00AD60AE">
              <w:t>Screen Design</w:t>
            </w:r>
          </w:p>
        </w:tc>
        <w:tc>
          <w:tcPr>
            <w:tcW w:w="1425" w:type="dxa"/>
            <w:shd w:val="clear" w:color="auto" w:fill="C0DED8"/>
          </w:tcPr>
          <w:p w:rsidR="009F386A" w:rsidRPr="00AD60AE" w:rsidRDefault="00514FFD" w:rsidP="00EA335D">
            <w:pPr>
              <w:ind w:left="0"/>
            </w:pPr>
            <w:r w:rsidRPr="00AD60AE">
              <w:t>09-10-</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4</w:t>
            </w:r>
          </w:p>
        </w:tc>
        <w:tc>
          <w:tcPr>
            <w:tcW w:w="2374" w:type="dxa"/>
            <w:shd w:val="clear" w:color="auto" w:fill="C0DED8"/>
          </w:tcPr>
          <w:p w:rsidR="009F386A" w:rsidRPr="00AD60AE" w:rsidRDefault="00514FFD" w:rsidP="00EA335D">
            <w:pPr>
              <w:ind w:left="0"/>
              <w:rPr>
                <w:rFonts w:cs="Times New Roman"/>
              </w:rPr>
            </w:pPr>
            <w:r w:rsidRPr="00AD60AE">
              <w:t>Class Design</w:t>
            </w:r>
          </w:p>
        </w:tc>
        <w:tc>
          <w:tcPr>
            <w:tcW w:w="1425" w:type="dxa"/>
            <w:shd w:val="clear" w:color="auto" w:fill="C0DED8"/>
          </w:tcPr>
          <w:p w:rsidR="009F386A" w:rsidRPr="00AD60AE" w:rsidRDefault="00514FFD" w:rsidP="00EA335D">
            <w:pPr>
              <w:ind w:left="0"/>
            </w:pPr>
            <w:r w:rsidRPr="00AD60AE">
              <w:t>16-10-</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5</w:t>
            </w:r>
          </w:p>
        </w:tc>
        <w:tc>
          <w:tcPr>
            <w:tcW w:w="2374" w:type="dxa"/>
            <w:shd w:val="clear" w:color="auto" w:fill="C0DED8"/>
          </w:tcPr>
          <w:p w:rsidR="009F386A" w:rsidRPr="00AD60AE" w:rsidRDefault="00514FFD" w:rsidP="00EA335D">
            <w:pPr>
              <w:ind w:left="0"/>
              <w:rPr>
                <w:rFonts w:cs="Times New Roman"/>
              </w:rPr>
            </w:pPr>
            <w:r w:rsidRPr="00AD60AE">
              <w:t>Detail Data Design</w:t>
            </w:r>
          </w:p>
        </w:tc>
        <w:tc>
          <w:tcPr>
            <w:tcW w:w="1425" w:type="dxa"/>
            <w:shd w:val="clear" w:color="auto" w:fill="C0DED8"/>
          </w:tcPr>
          <w:p w:rsidR="009F386A" w:rsidRPr="00AD60AE" w:rsidRDefault="00514FFD" w:rsidP="00EA335D">
            <w:pPr>
              <w:ind w:left="0"/>
            </w:pPr>
            <w:r w:rsidRPr="00AD60AE">
              <w:t>05-10-</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6</w:t>
            </w:r>
          </w:p>
        </w:tc>
        <w:tc>
          <w:tcPr>
            <w:tcW w:w="2374" w:type="dxa"/>
            <w:shd w:val="clear" w:color="auto" w:fill="C0DED8"/>
          </w:tcPr>
          <w:p w:rsidR="009F386A" w:rsidRPr="00AD60AE" w:rsidRDefault="00514FFD" w:rsidP="00EA335D">
            <w:pPr>
              <w:ind w:left="0"/>
              <w:rPr>
                <w:rFonts w:cs="Times New Roman"/>
              </w:rPr>
            </w:pPr>
            <w:r w:rsidRPr="00AD60AE">
              <w:t>SRS</w:t>
            </w:r>
          </w:p>
        </w:tc>
        <w:tc>
          <w:tcPr>
            <w:tcW w:w="1425" w:type="dxa"/>
            <w:shd w:val="clear" w:color="auto" w:fill="C0DED8"/>
          </w:tcPr>
          <w:p w:rsidR="009F386A" w:rsidRPr="00AD60AE" w:rsidRDefault="00514FFD" w:rsidP="00EA335D">
            <w:pPr>
              <w:ind w:left="0"/>
            </w:pPr>
            <w:r w:rsidRPr="00AD60AE">
              <w:t>28-09-</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7</w:t>
            </w:r>
          </w:p>
        </w:tc>
        <w:tc>
          <w:tcPr>
            <w:tcW w:w="2374" w:type="dxa"/>
            <w:shd w:val="clear" w:color="auto" w:fill="C0DED8"/>
          </w:tcPr>
          <w:p w:rsidR="009F386A" w:rsidRPr="00AD60AE" w:rsidRDefault="00514FFD" w:rsidP="00EA335D">
            <w:pPr>
              <w:ind w:left="0"/>
              <w:rPr>
                <w:rFonts w:cs="Times New Roman"/>
              </w:rPr>
            </w:pPr>
            <w:r w:rsidRPr="00AD60AE">
              <w:t>Submit Report no.3 Final</w:t>
            </w:r>
          </w:p>
        </w:tc>
        <w:tc>
          <w:tcPr>
            <w:tcW w:w="1425" w:type="dxa"/>
            <w:shd w:val="clear" w:color="auto" w:fill="C0DED8"/>
          </w:tcPr>
          <w:p w:rsidR="009F386A" w:rsidRPr="00AD60AE" w:rsidRDefault="00514FFD" w:rsidP="00EA335D">
            <w:pPr>
              <w:ind w:left="0"/>
            </w:pPr>
            <w:r w:rsidRPr="00AD60AE">
              <w:t>28-10-</w:t>
            </w:r>
            <w:r w:rsidRPr="00AD60AE">
              <w:rPr>
                <w:lang w:val="vi-VN"/>
              </w:rPr>
              <w:t>2017</w:t>
            </w:r>
          </w:p>
        </w:tc>
        <w:tc>
          <w:tcPr>
            <w:tcW w:w="3255" w:type="dxa"/>
            <w:shd w:val="clear" w:color="auto" w:fill="C0DED8"/>
          </w:tcPr>
          <w:p w:rsidR="009F386A" w:rsidRPr="00AD60AE" w:rsidRDefault="00514FFD" w:rsidP="00EA335D">
            <w:pPr>
              <w:ind w:left="0"/>
            </w:pPr>
            <w:r w:rsidRPr="00AD60AE">
              <w:t>Completed report no.3</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8</w:t>
            </w:r>
          </w:p>
        </w:tc>
        <w:tc>
          <w:tcPr>
            <w:tcW w:w="2374" w:type="dxa"/>
            <w:shd w:val="clear" w:color="auto" w:fill="C0DED8"/>
          </w:tcPr>
          <w:p w:rsidR="009F386A" w:rsidRPr="00AD60AE" w:rsidRDefault="00514FFD" w:rsidP="00EA335D">
            <w:pPr>
              <w:ind w:left="0"/>
              <w:rPr>
                <w:rFonts w:cs="Times New Roman"/>
              </w:rPr>
            </w:pPr>
            <w:r w:rsidRPr="00AD60AE">
              <w:t>Submit Test Plan Final</w:t>
            </w:r>
          </w:p>
        </w:tc>
        <w:tc>
          <w:tcPr>
            <w:tcW w:w="1425" w:type="dxa"/>
            <w:shd w:val="clear" w:color="auto" w:fill="C0DED8"/>
          </w:tcPr>
          <w:p w:rsidR="009F386A" w:rsidRPr="00AD60AE" w:rsidRDefault="00514FFD" w:rsidP="00EA335D">
            <w:pPr>
              <w:ind w:left="0"/>
            </w:pPr>
            <w:r w:rsidRPr="00AD60AE">
              <w:t>28-10-</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9</w:t>
            </w:r>
          </w:p>
        </w:tc>
        <w:tc>
          <w:tcPr>
            <w:tcW w:w="2374" w:type="dxa"/>
            <w:shd w:val="clear" w:color="auto" w:fill="C0DED8"/>
          </w:tcPr>
          <w:p w:rsidR="009F386A" w:rsidRPr="00AD60AE" w:rsidRDefault="00514FFD" w:rsidP="00EA335D">
            <w:pPr>
              <w:ind w:left="0"/>
              <w:rPr>
                <w:rFonts w:cs="Times New Roman"/>
              </w:rPr>
            </w:pPr>
            <w:r w:rsidRPr="00AD60AE">
              <w:t>Create Test Case</w:t>
            </w:r>
          </w:p>
        </w:tc>
        <w:tc>
          <w:tcPr>
            <w:tcW w:w="1425" w:type="dxa"/>
            <w:shd w:val="clear" w:color="auto" w:fill="C0DED8"/>
          </w:tcPr>
          <w:p w:rsidR="009F386A" w:rsidRPr="00AD60AE" w:rsidRDefault="00514FFD" w:rsidP="00EA335D">
            <w:pPr>
              <w:ind w:left="0"/>
            </w:pPr>
            <w:r w:rsidRPr="00AD60AE">
              <w:t>12-11-</w:t>
            </w:r>
            <w:r w:rsidRPr="00AD60AE">
              <w:rPr>
                <w:lang w:val="vi-VN"/>
              </w:rPr>
              <w:t>2017</w:t>
            </w:r>
          </w:p>
        </w:tc>
        <w:tc>
          <w:tcPr>
            <w:tcW w:w="3255" w:type="dxa"/>
            <w:shd w:val="clear" w:color="auto" w:fill="C0DED8"/>
          </w:tcPr>
          <w:p w:rsidR="009F386A" w:rsidRPr="00AD60AE" w:rsidRDefault="00514FFD" w:rsidP="00EA335D">
            <w:pPr>
              <w:ind w:left="0"/>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10</w:t>
            </w:r>
          </w:p>
        </w:tc>
        <w:tc>
          <w:tcPr>
            <w:tcW w:w="2374" w:type="dxa"/>
            <w:shd w:val="clear" w:color="auto" w:fill="C0DED8"/>
          </w:tcPr>
          <w:p w:rsidR="009F386A" w:rsidRPr="00AD60AE" w:rsidRDefault="00514FFD" w:rsidP="00EA335D">
            <w:pPr>
              <w:ind w:left="0"/>
              <w:rPr>
                <w:rFonts w:cs="Times New Roman"/>
              </w:rPr>
            </w:pPr>
            <w:r w:rsidRPr="00AD60AE">
              <w:t>Submit Report no.4 Final</w:t>
            </w:r>
          </w:p>
        </w:tc>
        <w:tc>
          <w:tcPr>
            <w:tcW w:w="1425" w:type="dxa"/>
            <w:shd w:val="clear" w:color="auto" w:fill="C0DED8"/>
          </w:tcPr>
          <w:p w:rsidR="009F386A" w:rsidRPr="00AD60AE" w:rsidRDefault="00514FFD" w:rsidP="00EA335D">
            <w:pPr>
              <w:ind w:left="0"/>
            </w:pPr>
            <w:r w:rsidRPr="00AD60AE">
              <w:t>25-11-</w:t>
            </w:r>
            <w:r w:rsidRPr="00AD60AE">
              <w:rPr>
                <w:lang w:val="vi-VN"/>
              </w:rPr>
              <w:t>2017</w:t>
            </w:r>
          </w:p>
        </w:tc>
        <w:tc>
          <w:tcPr>
            <w:tcW w:w="3255" w:type="dxa"/>
            <w:shd w:val="clear" w:color="auto" w:fill="C0DED8"/>
          </w:tcPr>
          <w:p w:rsidR="009F386A" w:rsidRPr="00AD60AE" w:rsidRDefault="00514FFD" w:rsidP="00EA335D">
            <w:pPr>
              <w:ind w:left="0"/>
            </w:pPr>
            <w:r w:rsidRPr="00AD60AE">
              <w:t>Completed report no.4</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AD60AE" w:rsidRDefault="00514FFD" w:rsidP="00EA335D">
            <w:pPr>
              <w:pStyle w:val="StylebangcategoryWhiteLeft"/>
              <w:rPr>
                <w:szCs w:val="24"/>
              </w:rPr>
            </w:pPr>
            <w:r w:rsidRPr="00AD60AE">
              <w:rPr>
                <w:szCs w:val="24"/>
              </w:rPr>
              <w:t>Construction</w:t>
            </w:r>
          </w:p>
        </w:tc>
        <w:tc>
          <w:tcPr>
            <w:tcW w:w="1425" w:type="dxa"/>
            <w:shd w:val="clear" w:color="auto" w:fill="auto"/>
            <w:vAlign w:val="center"/>
          </w:tcPr>
          <w:p w:rsidR="009F386A" w:rsidRPr="00AD60AE" w:rsidRDefault="00514FFD" w:rsidP="00EA335D">
            <w:pPr>
              <w:pStyle w:val="bang0"/>
              <w:ind w:left="0"/>
            </w:pPr>
            <w:r w:rsidRPr="00AD60AE">
              <w:t>dd-mmm-yy</w:t>
            </w:r>
          </w:p>
        </w:tc>
        <w:tc>
          <w:tcPr>
            <w:tcW w:w="4965" w:type="dxa"/>
            <w:gridSpan w:val="2"/>
            <w:shd w:val="clear" w:color="auto" w:fill="auto"/>
            <w:vAlign w:val="center"/>
          </w:tcPr>
          <w:p w:rsidR="009F386A" w:rsidRPr="00AD60AE" w:rsidRDefault="00514FFD" w:rsidP="00EA335D">
            <w:pPr>
              <w:pStyle w:val="bang0"/>
              <w:ind w:left="0"/>
            </w:pPr>
            <w:r w:rsidRPr="00AD60AE">
              <w:t>Product developed &amp; tested and released to customer, documentation reviewed.</w:t>
            </w:r>
          </w:p>
        </w:tc>
      </w:tr>
      <w:tr w:rsidR="009F386A" w:rsidRPr="00AD60AE" w:rsidTr="00EA335D">
        <w:tc>
          <w:tcPr>
            <w:tcW w:w="709" w:type="dxa"/>
            <w:shd w:val="clear" w:color="auto" w:fill="C0DED8"/>
          </w:tcPr>
          <w:p w:rsidR="009F386A" w:rsidRPr="00AD60AE" w:rsidRDefault="00514FFD" w:rsidP="00EA335D">
            <w:pPr>
              <w:pStyle w:val="bang0"/>
              <w:ind w:left="0"/>
              <w:rPr>
                <w:lang w:val="vi-VN" w:eastAsia="ja-JP"/>
              </w:rPr>
            </w:pPr>
            <w:r w:rsidRPr="00AD60AE">
              <w:t>1</w:t>
            </w:r>
          </w:p>
        </w:tc>
        <w:tc>
          <w:tcPr>
            <w:tcW w:w="2374" w:type="dxa"/>
            <w:shd w:val="clear" w:color="auto" w:fill="C0DED8"/>
          </w:tcPr>
          <w:p w:rsidR="009F386A" w:rsidRPr="00AD60AE" w:rsidRDefault="00514FFD" w:rsidP="00EA335D">
            <w:pPr>
              <w:ind w:left="0"/>
              <w:rPr>
                <w:rFonts w:cs="Times New Roman"/>
              </w:rPr>
            </w:pPr>
            <w:r w:rsidRPr="00AD60AE">
              <w:t>Review Test Document</w:t>
            </w:r>
          </w:p>
        </w:tc>
        <w:tc>
          <w:tcPr>
            <w:tcW w:w="1425" w:type="dxa"/>
            <w:shd w:val="clear" w:color="auto" w:fill="C0DED8"/>
          </w:tcPr>
          <w:p w:rsidR="009F386A" w:rsidRPr="00AD60AE" w:rsidRDefault="00514FFD" w:rsidP="00EA335D">
            <w:pPr>
              <w:pStyle w:val="bang0"/>
              <w:ind w:left="0"/>
            </w:pPr>
            <w:r w:rsidRPr="00AD60AE">
              <w:t>12-11-</w:t>
            </w:r>
            <w:r w:rsidRPr="00AD60AE">
              <w:rPr>
                <w:lang w:val="vi-VN"/>
              </w:rPr>
              <w:t>2017</w:t>
            </w:r>
          </w:p>
        </w:tc>
        <w:tc>
          <w:tcPr>
            <w:tcW w:w="3255" w:type="dxa"/>
            <w:shd w:val="clear" w:color="auto" w:fill="C0DED8"/>
          </w:tcPr>
          <w:p w:rsidR="009F386A" w:rsidRPr="00AD60AE" w:rsidRDefault="00514FFD" w:rsidP="00EA335D">
            <w:pPr>
              <w:ind w:left="0"/>
              <w:rPr>
                <w:rFonts w:cs="Times New Roman"/>
              </w:rPr>
            </w:pPr>
            <w:r w:rsidRPr="00AD60AE">
              <w:t>Criteria: Documentation reviewed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2</w:t>
            </w:r>
          </w:p>
        </w:tc>
        <w:tc>
          <w:tcPr>
            <w:tcW w:w="2374" w:type="dxa"/>
            <w:shd w:val="clear" w:color="auto" w:fill="C0DED8"/>
          </w:tcPr>
          <w:p w:rsidR="009F386A" w:rsidRPr="00AD60AE" w:rsidRDefault="00514FFD" w:rsidP="00EA335D">
            <w:pPr>
              <w:ind w:left="0"/>
              <w:rPr>
                <w:rFonts w:cs="Times New Roman"/>
              </w:rPr>
            </w:pPr>
            <w:r w:rsidRPr="00AD60AE">
              <w:t>Submit report no.5 Final</w:t>
            </w:r>
          </w:p>
        </w:tc>
        <w:tc>
          <w:tcPr>
            <w:tcW w:w="1425" w:type="dxa"/>
            <w:shd w:val="clear" w:color="auto" w:fill="C0DED8"/>
          </w:tcPr>
          <w:p w:rsidR="009F386A" w:rsidRPr="00AD60AE" w:rsidRDefault="00514FFD" w:rsidP="00EA335D">
            <w:pPr>
              <w:pStyle w:val="bang0"/>
              <w:ind w:left="0"/>
            </w:pPr>
            <w:r w:rsidRPr="00AD60AE">
              <w:t>10-12-</w:t>
            </w:r>
            <w:r w:rsidRPr="00AD60AE">
              <w:rPr>
                <w:lang w:val="vi-VN"/>
              </w:rPr>
              <w:t>2017</w:t>
            </w:r>
          </w:p>
        </w:tc>
        <w:tc>
          <w:tcPr>
            <w:tcW w:w="3255" w:type="dxa"/>
            <w:shd w:val="clear" w:color="auto" w:fill="C0DED8"/>
          </w:tcPr>
          <w:p w:rsidR="009F386A" w:rsidRPr="00AD60AE" w:rsidRDefault="00514FFD" w:rsidP="00EA335D">
            <w:pPr>
              <w:ind w:left="0"/>
              <w:rPr>
                <w:rFonts w:cs="Times New Roman"/>
              </w:rPr>
            </w:pPr>
            <w:r w:rsidRPr="00AD60AE">
              <w:t>Completed report no.5</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3</w:t>
            </w:r>
          </w:p>
        </w:tc>
        <w:tc>
          <w:tcPr>
            <w:tcW w:w="2374" w:type="dxa"/>
            <w:shd w:val="clear" w:color="auto" w:fill="C0DED8"/>
          </w:tcPr>
          <w:p w:rsidR="009F386A" w:rsidRPr="00AD60AE" w:rsidRDefault="00514FFD" w:rsidP="00EA335D">
            <w:pPr>
              <w:ind w:left="0"/>
              <w:rPr>
                <w:rFonts w:cs="Times New Roman"/>
              </w:rPr>
            </w:pPr>
            <w:r w:rsidRPr="00AD60AE">
              <w:t>Complete Coding and Unit Test</w:t>
            </w:r>
          </w:p>
        </w:tc>
        <w:tc>
          <w:tcPr>
            <w:tcW w:w="1425" w:type="dxa"/>
            <w:shd w:val="clear" w:color="auto" w:fill="C0DED8"/>
          </w:tcPr>
          <w:p w:rsidR="009F386A" w:rsidRPr="00AD60AE" w:rsidRDefault="00514FFD" w:rsidP="00EA335D">
            <w:pPr>
              <w:pStyle w:val="bang0"/>
              <w:ind w:left="0"/>
            </w:pPr>
            <w:r w:rsidRPr="00AD60AE">
              <w:t>24-11-</w:t>
            </w:r>
            <w:r w:rsidRPr="00AD60AE">
              <w:rPr>
                <w:lang w:val="vi-VN"/>
              </w:rPr>
              <w:t>2017</w:t>
            </w:r>
          </w:p>
        </w:tc>
        <w:tc>
          <w:tcPr>
            <w:tcW w:w="3255" w:type="dxa"/>
            <w:shd w:val="clear" w:color="auto" w:fill="C0DED8"/>
          </w:tcPr>
          <w:p w:rsidR="009F386A" w:rsidRPr="00AD60AE" w:rsidRDefault="00514FFD" w:rsidP="00EA335D">
            <w:pPr>
              <w:ind w:left="0"/>
              <w:rPr>
                <w:rFonts w:cs="Times New Roman"/>
              </w:rPr>
            </w:pPr>
            <w:r w:rsidRPr="00AD60AE">
              <w:t>Source code</w:t>
            </w:r>
          </w:p>
          <w:p w:rsidR="009F386A" w:rsidRPr="00AD60AE" w:rsidRDefault="00514FFD" w:rsidP="00EA335D">
            <w:pPr>
              <w:ind w:left="0"/>
            </w:pPr>
            <w:r w:rsidRPr="00AD60AE">
              <w:t>Acceptance criteria: Product unit tested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lastRenderedPageBreak/>
              <w:t>4</w:t>
            </w:r>
          </w:p>
        </w:tc>
        <w:tc>
          <w:tcPr>
            <w:tcW w:w="2374" w:type="dxa"/>
            <w:shd w:val="clear" w:color="auto" w:fill="C0DED8"/>
          </w:tcPr>
          <w:p w:rsidR="009F386A" w:rsidRPr="00AD60AE" w:rsidRDefault="00514FFD" w:rsidP="00EA335D">
            <w:pPr>
              <w:ind w:left="0"/>
              <w:rPr>
                <w:rFonts w:cs="Times New Roman"/>
              </w:rPr>
            </w:pPr>
            <w:r w:rsidRPr="00AD60AE">
              <w:t>Complete Testing</w:t>
            </w:r>
          </w:p>
        </w:tc>
        <w:tc>
          <w:tcPr>
            <w:tcW w:w="1425" w:type="dxa"/>
            <w:shd w:val="clear" w:color="auto" w:fill="C0DED8"/>
          </w:tcPr>
          <w:p w:rsidR="009F386A" w:rsidRPr="00AD60AE" w:rsidRDefault="00514FFD" w:rsidP="00EA335D">
            <w:pPr>
              <w:pStyle w:val="bang0"/>
              <w:ind w:left="0"/>
            </w:pPr>
            <w:r w:rsidRPr="00AD60AE">
              <w:t>04-12-</w:t>
            </w:r>
            <w:r w:rsidRPr="00AD60AE">
              <w:rPr>
                <w:lang w:val="vi-VN"/>
              </w:rPr>
              <w:t>2017</w:t>
            </w:r>
          </w:p>
        </w:tc>
        <w:tc>
          <w:tcPr>
            <w:tcW w:w="3255" w:type="dxa"/>
            <w:shd w:val="clear" w:color="auto" w:fill="C0DED8"/>
          </w:tcPr>
          <w:p w:rsidR="009F386A" w:rsidRPr="00AD60AE" w:rsidRDefault="00514FFD" w:rsidP="00EA335D">
            <w:pPr>
              <w:ind w:left="0"/>
              <w:rPr>
                <w:rFonts w:cs="Times New Roman"/>
              </w:rPr>
            </w:pPr>
            <w:r w:rsidRPr="00AD60AE">
              <w:t>Completed Test</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5</w:t>
            </w:r>
          </w:p>
        </w:tc>
        <w:tc>
          <w:tcPr>
            <w:tcW w:w="2374" w:type="dxa"/>
            <w:shd w:val="clear" w:color="auto" w:fill="C0DED8"/>
          </w:tcPr>
          <w:p w:rsidR="009F386A" w:rsidRPr="00AD60AE" w:rsidRDefault="00514FFD" w:rsidP="00EA335D">
            <w:pPr>
              <w:ind w:left="0"/>
              <w:rPr>
                <w:rFonts w:cs="Times New Roman"/>
              </w:rPr>
            </w:pPr>
            <w:r w:rsidRPr="00AD60AE">
              <w:t>Submit report no.6 Final</w:t>
            </w:r>
          </w:p>
        </w:tc>
        <w:tc>
          <w:tcPr>
            <w:tcW w:w="1425" w:type="dxa"/>
            <w:shd w:val="clear" w:color="auto" w:fill="C0DED8"/>
          </w:tcPr>
          <w:p w:rsidR="009F386A" w:rsidRPr="00AD60AE" w:rsidRDefault="00514FFD" w:rsidP="00EA335D">
            <w:pPr>
              <w:pStyle w:val="bang0"/>
              <w:ind w:left="0"/>
            </w:pPr>
            <w:r w:rsidRPr="00AD60AE">
              <w:t>14-12-</w:t>
            </w:r>
            <w:r w:rsidRPr="00AD60AE">
              <w:rPr>
                <w:lang w:val="vi-VN"/>
              </w:rPr>
              <w:t>2017</w:t>
            </w:r>
          </w:p>
        </w:tc>
        <w:tc>
          <w:tcPr>
            <w:tcW w:w="3255" w:type="dxa"/>
            <w:shd w:val="clear" w:color="auto" w:fill="C0DED8"/>
          </w:tcPr>
          <w:p w:rsidR="009F386A" w:rsidRPr="00AD60AE" w:rsidRDefault="00514FFD" w:rsidP="00EA335D">
            <w:pPr>
              <w:ind w:left="0"/>
              <w:rPr>
                <w:rFonts w:cs="Times New Roman"/>
              </w:rPr>
            </w:pPr>
            <w:r w:rsidRPr="00AD60AE">
              <w:t>Completed report no.6</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6</w:t>
            </w:r>
          </w:p>
        </w:tc>
        <w:tc>
          <w:tcPr>
            <w:tcW w:w="2374" w:type="dxa"/>
            <w:shd w:val="clear" w:color="auto" w:fill="C0DED8"/>
          </w:tcPr>
          <w:p w:rsidR="009F386A" w:rsidRPr="00AD60AE" w:rsidRDefault="00514FFD" w:rsidP="00EA335D">
            <w:pPr>
              <w:ind w:left="0"/>
              <w:rPr>
                <w:rFonts w:cs="Times New Roman"/>
              </w:rPr>
            </w:pPr>
            <w:r w:rsidRPr="00AD60AE">
              <w:t>Submit the last document and CD source code</w:t>
            </w:r>
          </w:p>
        </w:tc>
        <w:tc>
          <w:tcPr>
            <w:tcW w:w="1425" w:type="dxa"/>
            <w:shd w:val="clear" w:color="auto" w:fill="C0DED8"/>
          </w:tcPr>
          <w:p w:rsidR="009F386A" w:rsidRPr="00AD60AE" w:rsidRDefault="00514FFD" w:rsidP="00EA335D">
            <w:pPr>
              <w:pStyle w:val="bang0"/>
              <w:ind w:left="0"/>
            </w:pPr>
            <w:r w:rsidRPr="00AD60AE">
              <w:t>15-12-</w:t>
            </w:r>
            <w:r w:rsidRPr="00AD60AE">
              <w:rPr>
                <w:lang w:val="vi-VN"/>
              </w:rPr>
              <w:t>2017</w:t>
            </w:r>
          </w:p>
        </w:tc>
        <w:tc>
          <w:tcPr>
            <w:tcW w:w="3255" w:type="dxa"/>
            <w:shd w:val="clear" w:color="auto" w:fill="C0DED8"/>
          </w:tcPr>
          <w:p w:rsidR="009F386A" w:rsidRPr="00AD60AE" w:rsidRDefault="00514FFD" w:rsidP="00EA335D">
            <w:pPr>
              <w:ind w:left="0"/>
              <w:rPr>
                <w:rFonts w:cs="Times New Roman"/>
              </w:rPr>
            </w:pPr>
            <w:r w:rsidRPr="00AD60AE">
              <w:t>Final Documents and Source Code</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3083" w:type="dxa"/>
            <w:gridSpan w:val="2"/>
            <w:shd w:val="clear" w:color="auto" w:fill="auto"/>
            <w:vAlign w:val="center"/>
          </w:tcPr>
          <w:p w:rsidR="009F386A" w:rsidRPr="00AD60AE" w:rsidRDefault="00514FFD" w:rsidP="00EA335D">
            <w:pPr>
              <w:pStyle w:val="StylebangcategoryWhiteLeft"/>
              <w:rPr>
                <w:szCs w:val="24"/>
              </w:rPr>
            </w:pPr>
            <w:r w:rsidRPr="00AD60AE">
              <w:rPr>
                <w:szCs w:val="24"/>
              </w:rPr>
              <w:t>Termination</w:t>
            </w:r>
          </w:p>
        </w:tc>
        <w:tc>
          <w:tcPr>
            <w:tcW w:w="1425" w:type="dxa"/>
            <w:shd w:val="clear" w:color="auto" w:fill="auto"/>
            <w:vAlign w:val="center"/>
          </w:tcPr>
          <w:p w:rsidR="009F386A" w:rsidRPr="00AD60AE" w:rsidRDefault="00514FFD" w:rsidP="00EA335D">
            <w:pPr>
              <w:pStyle w:val="bang0"/>
              <w:ind w:left="0"/>
            </w:pPr>
            <w:r w:rsidRPr="00AD60AE">
              <w:t>dd-mmm-yy</w:t>
            </w:r>
          </w:p>
        </w:tc>
        <w:tc>
          <w:tcPr>
            <w:tcW w:w="4965" w:type="dxa"/>
            <w:gridSpan w:val="2"/>
            <w:shd w:val="clear" w:color="auto" w:fill="auto"/>
            <w:vAlign w:val="center"/>
          </w:tcPr>
          <w:p w:rsidR="009F386A" w:rsidRPr="00AD60AE" w:rsidRDefault="00514FFD" w:rsidP="00EA335D">
            <w:pPr>
              <w:pStyle w:val="bang0"/>
              <w:ind w:left="0"/>
            </w:pPr>
            <w:r w:rsidRPr="00AD60AE">
              <w:t>Project post-mortem is conducted, Project assets archived and released to Organizational repository</w:t>
            </w:r>
          </w:p>
        </w:tc>
      </w:tr>
      <w:tr w:rsidR="009F386A" w:rsidRPr="00AD60AE" w:rsidTr="00EA335D">
        <w:tc>
          <w:tcPr>
            <w:tcW w:w="709" w:type="dxa"/>
            <w:shd w:val="clear" w:color="auto" w:fill="C0DED8"/>
          </w:tcPr>
          <w:p w:rsidR="009F386A" w:rsidRPr="00AD60AE" w:rsidRDefault="00514FFD" w:rsidP="00EA335D">
            <w:pPr>
              <w:pStyle w:val="bang0"/>
              <w:ind w:left="0"/>
              <w:rPr>
                <w:lang w:val="vi-VN" w:eastAsia="ja-JP"/>
              </w:rPr>
            </w:pPr>
            <w:r w:rsidRPr="00AD60AE">
              <w:t>1</w:t>
            </w:r>
          </w:p>
        </w:tc>
        <w:tc>
          <w:tcPr>
            <w:tcW w:w="2374" w:type="dxa"/>
            <w:shd w:val="clear" w:color="auto" w:fill="C0DED8"/>
          </w:tcPr>
          <w:p w:rsidR="009F386A" w:rsidRPr="00AD60AE" w:rsidRDefault="00514FFD" w:rsidP="00EA335D">
            <w:pPr>
              <w:ind w:left="0"/>
              <w:rPr>
                <w:rFonts w:cs="Times New Roman"/>
              </w:rPr>
            </w:pPr>
            <w:r w:rsidRPr="00AD60AE">
              <w:t>Lesson learned</w:t>
            </w:r>
          </w:p>
        </w:tc>
        <w:tc>
          <w:tcPr>
            <w:tcW w:w="1425" w:type="dxa"/>
            <w:shd w:val="clear" w:color="auto" w:fill="C0DED8"/>
          </w:tcPr>
          <w:p w:rsidR="009F386A" w:rsidRPr="00AD60AE" w:rsidRDefault="00514FFD" w:rsidP="00EA335D">
            <w:pPr>
              <w:ind w:left="0"/>
            </w:pPr>
            <w:r w:rsidRPr="00AD60AE">
              <w:t>11-12-</w:t>
            </w:r>
            <w:r w:rsidRPr="00AD60AE">
              <w:rPr>
                <w:lang w:val="vi-VN"/>
              </w:rPr>
              <w:t>2017</w:t>
            </w:r>
          </w:p>
        </w:tc>
        <w:tc>
          <w:tcPr>
            <w:tcW w:w="3255" w:type="dxa"/>
            <w:shd w:val="clear" w:color="auto" w:fill="C0DED8"/>
          </w:tcPr>
          <w:p w:rsidR="009F386A" w:rsidRPr="00AD60AE" w:rsidRDefault="00514FFD" w:rsidP="00EA335D">
            <w:pPr>
              <w:ind w:left="0"/>
            </w:pPr>
            <w:r w:rsidRPr="00AD60AE">
              <w:t>Criteria: Completed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2</w:t>
            </w:r>
          </w:p>
        </w:tc>
        <w:tc>
          <w:tcPr>
            <w:tcW w:w="2374" w:type="dxa"/>
            <w:shd w:val="clear" w:color="auto" w:fill="C0DED8"/>
          </w:tcPr>
          <w:p w:rsidR="009F386A" w:rsidRPr="00AD60AE" w:rsidRDefault="00514FFD" w:rsidP="00EA335D">
            <w:pPr>
              <w:ind w:left="0"/>
              <w:rPr>
                <w:rFonts w:cs="Times New Roman"/>
              </w:rPr>
            </w:pPr>
            <w:r w:rsidRPr="00AD60AE">
              <w:t>Complete Presentation Slide</w:t>
            </w:r>
          </w:p>
        </w:tc>
        <w:tc>
          <w:tcPr>
            <w:tcW w:w="1425" w:type="dxa"/>
            <w:shd w:val="clear" w:color="auto" w:fill="C0DED8"/>
          </w:tcPr>
          <w:p w:rsidR="009F386A" w:rsidRPr="00AD60AE" w:rsidRDefault="00514FFD" w:rsidP="00EA335D">
            <w:pPr>
              <w:ind w:left="0"/>
            </w:pPr>
            <w:r w:rsidRPr="00AD60AE">
              <w:t>14-12-</w:t>
            </w:r>
            <w:r w:rsidRPr="00AD60AE">
              <w:rPr>
                <w:lang w:val="vi-VN"/>
              </w:rPr>
              <w:t>2017</w:t>
            </w:r>
          </w:p>
        </w:tc>
        <w:tc>
          <w:tcPr>
            <w:tcW w:w="3255" w:type="dxa"/>
            <w:shd w:val="clear" w:color="auto" w:fill="C0DED8"/>
          </w:tcPr>
          <w:p w:rsidR="009F386A" w:rsidRPr="00AD60AE" w:rsidRDefault="00514FFD" w:rsidP="00EA335D">
            <w:pPr>
              <w:ind w:left="0"/>
            </w:pPr>
            <w:r w:rsidRPr="00AD60AE">
              <w:t>Criteria: Completed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3</w:t>
            </w:r>
          </w:p>
        </w:tc>
        <w:tc>
          <w:tcPr>
            <w:tcW w:w="2374" w:type="dxa"/>
            <w:shd w:val="clear" w:color="auto" w:fill="C0DED8"/>
          </w:tcPr>
          <w:p w:rsidR="009F386A" w:rsidRPr="00AD60AE" w:rsidRDefault="00514FFD" w:rsidP="00EA335D">
            <w:pPr>
              <w:ind w:left="0"/>
              <w:rPr>
                <w:rFonts w:cs="Times New Roman"/>
              </w:rPr>
            </w:pPr>
            <w:r w:rsidRPr="00AD60AE">
              <w:t>Represent capstone project</w:t>
            </w:r>
          </w:p>
        </w:tc>
        <w:tc>
          <w:tcPr>
            <w:tcW w:w="1425" w:type="dxa"/>
            <w:shd w:val="clear" w:color="auto" w:fill="C0DED8"/>
          </w:tcPr>
          <w:p w:rsidR="009F386A" w:rsidRPr="00AD60AE" w:rsidRDefault="00514FFD" w:rsidP="00EA335D">
            <w:pPr>
              <w:ind w:left="0"/>
            </w:pPr>
            <w:r w:rsidRPr="00AD60AE">
              <w:t>23-12-</w:t>
            </w:r>
            <w:r w:rsidRPr="00AD60AE">
              <w:rPr>
                <w:lang w:val="vi-VN"/>
              </w:rPr>
              <w:t>2017</w:t>
            </w:r>
          </w:p>
        </w:tc>
        <w:tc>
          <w:tcPr>
            <w:tcW w:w="3255" w:type="dxa"/>
            <w:shd w:val="clear" w:color="auto" w:fill="C0DED8"/>
          </w:tcPr>
          <w:p w:rsidR="009F386A" w:rsidRPr="00AD60AE" w:rsidRDefault="00514FFD" w:rsidP="00EA335D">
            <w:pPr>
              <w:ind w:left="0"/>
            </w:pPr>
            <w:r w:rsidRPr="00AD60AE">
              <w:t>Criteria: Completed</w:t>
            </w:r>
          </w:p>
        </w:tc>
        <w:tc>
          <w:tcPr>
            <w:tcW w:w="1710" w:type="dxa"/>
            <w:shd w:val="clear" w:color="auto" w:fill="C0DED8"/>
          </w:tcPr>
          <w:p w:rsidR="009F386A" w:rsidRPr="00AD60AE" w:rsidRDefault="00EA335D" w:rsidP="00EA335D">
            <w:pPr>
              <w:pStyle w:val="bang0"/>
              <w:ind w:left="0"/>
            </w:pPr>
            <w:r>
              <w:t>SmartGit</w:t>
            </w:r>
          </w:p>
        </w:tc>
      </w:tr>
      <w:tr w:rsidR="009F386A" w:rsidRPr="00AD60AE" w:rsidTr="00EA335D">
        <w:tc>
          <w:tcPr>
            <w:tcW w:w="709" w:type="dxa"/>
            <w:shd w:val="clear" w:color="auto" w:fill="C0DED8"/>
          </w:tcPr>
          <w:p w:rsidR="009F386A" w:rsidRPr="00AD60AE" w:rsidRDefault="00514FFD" w:rsidP="00EA335D">
            <w:pPr>
              <w:pStyle w:val="bang0"/>
              <w:ind w:left="0"/>
            </w:pPr>
            <w:r w:rsidRPr="00AD60AE">
              <w:t>4</w:t>
            </w:r>
          </w:p>
        </w:tc>
        <w:tc>
          <w:tcPr>
            <w:tcW w:w="2374" w:type="dxa"/>
            <w:shd w:val="clear" w:color="auto" w:fill="C0DED8"/>
          </w:tcPr>
          <w:p w:rsidR="009F386A" w:rsidRPr="00AD60AE" w:rsidRDefault="00514FFD" w:rsidP="00EA335D">
            <w:pPr>
              <w:ind w:left="0"/>
              <w:rPr>
                <w:rFonts w:cs="Times New Roman"/>
              </w:rPr>
            </w:pPr>
            <w:r w:rsidRPr="00AD60AE">
              <w:t>Project Complete</w:t>
            </w:r>
          </w:p>
        </w:tc>
        <w:tc>
          <w:tcPr>
            <w:tcW w:w="1425" w:type="dxa"/>
            <w:shd w:val="clear" w:color="auto" w:fill="C0DED8"/>
          </w:tcPr>
          <w:p w:rsidR="009F386A" w:rsidRPr="00AD60AE" w:rsidRDefault="00514FFD" w:rsidP="00EA335D">
            <w:pPr>
              <w:ind w:left="0"/>
            </w:pPr>
            <w:r w:rsidRPr="00AD60AE">
              <w:t>24-12-</w:t>
            </w:r>
            <w:r w:rsidRPr="00AD60AE">
              <w:rPr>
                <w:lang w:val="vi-VN"/>
              </w:rPr>
              <w:t>2017</w:t>
            </w:r>
          </w:p>
        </w:tc>
        <w:tc>
          <w:tcPr>
            <w:tcW w:w="3255" w:type="dxa"/>
            <w:shd w:val="clear" w:color="auto" w:fill="C0DED8"/>
          </w:tcPr>
          <w:p w:rsidR="009F386A" w:rsidRPr="00AD60AE" w:rsidRDefault="00514FFD" w:rsidP="00EA335D">
            <w:pPr>
              <w:ind w:left="0"/>
            </w:pPr>
            <w:r w:rsidRPr="00AD60AE">
              <w:t>Criteria: Completed</w:t>
            </w:r>
          </w:p>
        </w:tc>
        <w:tc>
          <w:tcPr>
            <w:tcW w:w="1710" w:type="dxa"/>
            <w:shd w:val="clear" w:color="auto" w:fill="C0DED8"/>
          </w:tcPr>
          <w:p w:rsidR="009F386A" w:rsidRPr="00AD60AE" w:rsidRDefault="00EA335D" w:rsidP="00EA335D">
            <w:pPr>
              <w:pStyle w:val="bang0"/>
              <w:ind w:left="0"/>
            </w:pPr>
            <w:r>
              <w:t>SmartGit</w:t>
            </w:r>
          </w:p>
        </w:tc>
      </w:tr>
    </w:tbl>
    <w:p w:rsidR="009F386A" w:rsidRPr="00AD60AE" w:rsidRDefault="00514FFD" w:rsidP="00AD60AE">
      <w:pPr>
        <w:pStyle w:val="Heading3"/>
        <w:ind w:left="360"/>
        <w:jc w:val="both"/>
        <w:rPr>
          <w:rFonts w:cs="Times New Roman"/>
        </w:rPr>
      </w:pPr>
      <w:bookmarkStart w:id="36" w:name="_Project_Risk"/>
      <w:bookmarkEnd w:id="36"/>
      <w:r w:rsidRPr="00AD60AE">
        <w:rPr>
          <w:rFonts w:cs="Times New Roman"/>
        </w:rPr>
        <w:t>Project Schedule</w:t>
      </w:r>
    </w:p>
    <w:p w:rsidR="009F386A" w:rsidRPr="00AD60AE" w:rsidRDefault="00514FFD" w:rsidP="00AD60AE">
      <w:pPr>
        <w:ind w:left="0"/>
        <w:jc w:val="both"/>
      </w:pPr>
      <w:r w:rsidRPr="00AD60AE">
        <w:t>The detail project schedule is available in &lt;…&gt;. The Project Schedule is weekly updated by the Project Manager.</w:t>
      </w:r>
    </w:p>
    <w:p w:rsidR="009F386A" w:rsidRPr="00AD60AE" w:rsidRDefault="009F386A" w:rsidP="00AD60AE">
      <w:pPr>
        <w:pStyle w:val="Body"/>
        <w:jc w:val="both"/>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4A0" w:firstRow="1" w:lastRow="0" w:firstColumn="1" w:lastColumn="0" w:noHBand="0" w:noVBand="1"/>
      </w:tblPr>
      <w:tblGrid>
        <w:gridCol w:w="709"/>
        <w:gridCol w:w="2835"/>
        <w:gridCol w:w="1701"/>
        <w:gridCol w:w="1701"/>
        <w:gridCol w:w="2527"/>
      </w:tblGrid>
      <w:tr w:rsidR="009F386A" w:rsidRPr="00AD60AE" w:rsidTr="00AD60AE">
        <w:trPr>
          <w:tblHeader/>
        </w:trPr>
        <w:tc>
          <w:tcPr>
            <w:tcW w:w="709" w:type="dxa"/>
            <w:shd w:val="clear" w:color="auto" w:fill="C0C0C0"/>
          </w:tcPr>
          <w:p w:rsidR="009F386A" w:rsidRPr="00AD60AE" w:rsidRDefault="00514FFD" w:rsidP="00444F47">
            <w:pPr>
              <w:pStyle w:val="Bangheader"/>
            </w:pPr>
            <w:r w:rsidRPr="00AD60AE">
              <w:t>No.</w:t>
            </w:r>
          </w:p>
        </w:tc>
        <w:tc>
          <w:tcPr>
            <w:tcW w:w="2835" w:type="dxa"/>
            <w:shd w:val="clear" w:color="auto" w:fill="C0C0C0"/>
          </w:tcPr>
          <w:p w:rsidR="009F386A" w:rsidRPr="00AD60AE" w:rsidRDefault="00514FFD" w:rsidP="00444F47">
            <w:pPr>
              <w:pStyle w:val="Bangheader"/>
            </w:pPr>
            <w:r w:rsidRPr="00AD60AE">
              <w:t>Activity</w:t>
            </w:r>
          </w:p>
        </w:tc>
        <w:tc>
          <w:tcPr>
            <w:tcW w:w="1701" w:type="dxa"/>
            <w:shd w:val="clear" w:color="auto" w:fill="C0C0C0"/>
          </w:tcPr>
          <w:p w:rsidR="009F386A" w:rsidRPr="00AD60AE" w:rsidRDefault="00514FFD" w:rsidP="00444F47">
            <w:pPr>
              <w:pStyle w:val="Bangheader"/>
            </w:pPr>
            <w:r w:rsidRPr="00AD60AE">
              <w:t>Start date</w:t>
            </w:r>
          </w:p>
        </w:tc>
        <w:tc>
          <w:tcPr>
            <w:tcW w:w="1701" w:type="dxa"/>
            <w:shd w:val="clear" w:color="auto" w:fill="C0C0C0"/>
          </w:tcPr>
          <w:p w:rsidR="009F386A" w:rsidRPr="00AD60AE" w:rsidRDefault="00514FFD" w:rsidP="00444F47">
            <w:pPr>
              <w:pStyle w:val="Bangheader"/>
            </w:pPr>
            <w:r w:rsidRPr="00AD60AE">
              <w:t>Responsible</w:t>
            </w:r>
          </w:p>
        </w:tc>
        <w:tc>
          <w:tcPr>
            <w:tcW w:w="2527" w:type="dxa"/>
            <w:shd w:val="clear" w:color="auto" w:fill="C0C0C0"/>
          </w:tcPr>
          <w:p w:rsidR="009F386A" w:rsidRPr="00AD60AE" w:rsidRDefault="00514FFD" w:rsidP="00444F47">
            <w:pPr>
              <w:pStyle w:val="Bangheader"/>
            </w:pPr>
            <w:r w:rsidRPr="00AD60AE">
              <w:t>Note</w:t>
            </w:r>
          </w:p>
        </w:tc>
      </w:tr>
      <w:tr w:rsidR="009F386A" w:rsidRPr="00AD60AE" w:rsidTr="00AD60AE">
        <w:tc>
          <w:tcPr>
            <w:tcW w:w="9473" w:type="dxa"/>
            <w:gridSpan w:val="5"/>
          </w:tcPr>
          <w:p w:rsidR="009F386A" w:rsidRPr="00AD60AE" w:rsidRDefault="00514FFD" w:rsidP="00444F47">
            <w:pPr>
              <w:pStyle w:val="bangcategory"/>
            </w:pPr>
            <w:r w:rsidRPr="00AD60AE">
              <w:t>Defect Prevention</w:t>
            </w:r>
          </w:p>
        </w:tc>
      </w:tr>
      <w:tr w:rsidR="009F386A" w:rsidRPr="00AD60AE" w:rsidTr="00AD60AE">
        <w:tc>
          <w:tcPr>
            <w:tcW w:w="709" w:type="dxa"/>
          </w:tcPr>
          <w:p w:rsidR="009F386A" w:rsidRPr="00AD60AE" w:rsidRDefault="00514FFD" w:rsidP="00444F47">
            <w:pPr>
              <w:pStyle w:val="Bang"/>
              <w:rPr>
                <w:rFonts w:cs="Times New Roman"/>
                <w:sz w:val="24"/>
                <w:szCs w:val="24"/>
                <w:lang w:val="vi-VN" w:eastAsia="ja-JP"/>
              </w:rPr>
            </w:pPr>
            <w:r w:rsidRPr="00AD60AE">
              <w:rPr>
                <w:sz w:val="24"/>
                <w:szCs w:val="24"/>
              </w:rPr>
              <w:t>1</w:t>
            </w:r>
          </w:p>
        </w:tc>
        <w:tc>
          <w:tcPr>
            <w:tcW w:w="2835" w:type="dxa"/>
          </w:tcPr>
          <w:p w:rsidR="009F386A" w:rsidRPr="00AD60AE" w:rsidRDefault="00514FFD" w:rsidP="00444F47">
            <w:pPr>
              <w:ind w:left="0"/>
              <w:rPr>
                <w:lang w:val="vi-VN"/>
              </w:rPr>
            </w:pPr>
            <w:r w:rsidRPr="00AD60AE">
              <w:t xml:space="preserve">Training coding convention </w:t>
            </w:r>
            <w:r w:rsidRPr="00AD60AE">
              <w:rPr>
                <w:lang w:val="vi-VN"/>
              </w:rPr>
              <w:t>Node.js</w:t>
            </w:r>
          </w:p>
        </w:tc>
        <w:tc>
          <w:tcPr>
            <w:tcW w:w="1701" w:type="dxa"/>
          </w:tcPr>
          <w:p w:rsidR="009F386A" w:rsidRPr="00AD60AE" w:rsidRDefault="00514FFD" w:rsidP="00444F47">
            <w:pPr>
              <w:pStyle w:val="Bang"/>
              <w:rPr>
                <w:sz w:val="24"/>
                <w:szCs w:val="24"/>
              </w:rPr>
            </w:pPr>
            <w:r w:rsidRPr="00AD60AE">
              <w:rPr>
                <w:sz w:val="24"/>
                <w:szCs w:val="24"/>
              </w:rPr>
              <w:t>24-09-</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24-09-</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Cao Anh Tuan</w:t>
            </w:r>
          </w:p>
        </w:tc>
      </w:tr>
      <w:tr w:rsidR="009F386A" w:rsidRPr="00AD60AE" w:rsidTr="00AD60AE">
        <w:tc>
          <w:tcPr>
            <w:tcW w:w="709" w:type="dxa"/>
          </w:tcPr>
          <w:p w:rsidR="009F386A" w:rsidRPr="00AD60AE" w:rsidRDefault="00514FFD" w:rsidP="00444F47">
            <w:pPr>
              <w:pStyle w:val="Bang"/>
              <w:rPr>
                <w:sz w:val="24"/>
                <w:szCs w:val="24"/>
              </w:rPr>
            </w:pPr>
            <w:r w:rsidRPr="00AD60AE">
              <w:rPr>
                <w:sz w:val="24"/>
                <w:szCs w:val="24"/>
              </w:rPr>
              <w:t>2</w:t>
            </w:r>
          </w:p>
        </w:tc>
        <w:tc>
          <w:tcPr>
            <w:tcW w:w="2835" w:type="dxa"/>
          </w:tcPr>
          <w:p w:rsidR="009F386A" w:rsidRPr="00AD60AE" w:rsidRDefault="00514FFD" w:rsidP="00444F47">
            <w:pPr>
              <w:ind w:left="0"/>
            </w:pPr>
            <w:r w:rsidRPr="00AD60AE">
              <w:t>Training for Q&amp;A and tester to use checklist</w:t>
            </w:r>
          </w:p>
        </w:tc>
        <w:tc>
          <w:tcPr>
            <w:tcW w:w="1701" w:type="dxa"/>
          </w:tcPr>
          <w:p w:rsidR="009F386A" w:rsidRPr="00AD60AE" w:rsidRDefault="00514FFD" w:rsidP="00444F47">
            <w:pPr>
              <w:pStyle w:val="Bang"/>
              <w:rPr>
                <w:sz w:val="24"/>
                <w:szCs w:val="24"/>
              </w:rPr>
            </w:pPr>
            <w:r w:rsidRPr="00AD60AE">
              <w:rPr>
                <w:sz w:val="24"/>
                <w:szCs w:val="24"/>
              </w:rPr>
              <w:t>15-10-</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16-10-</w:t>
            </w:r>
            <w:r w:rsidRPr="00AD60AE">
              <w:rPr>
                <w:sz w:val="24"/>
                <w:szCs w:val="24"/>
                <w:lang w:val="vi-VN"/>
              </w:rPr>
              <w:t>2017</w:t>
            </w:r>
          </w:p>
        </w:tc>
        <w:tc>
          <w:tcPr>
            <w:tcW w:w="2527" w:type="dxa"/>
          </w:tcPr>
          <w:p w:rsidR="009F386A" w:rsidRPr="00AD60AE" w:rsidRDefault="00514FFD" w:rsidP="00444F47">
            <w:pPr>
              <w:ind w:left="0"/>
            </w:pPr>
            <w:r w:rsidRPr="00AD60AE">
              <w:rPr>
                <w:lang w:val="vi-VN"/>
              </w:rPr>
              <w:t>Pham Thi Minh Phuong</w:t>
            </w:r>
          </w:p>
        </w:tc>
      </w:tr>
      <w:tr w:rsidR="009F386A" w:rsidRPr="00AD60AE" w:rsidTr="00AD60AE">
        <w:tc>
          <w:tcPr>
            <w:tcW w:w="9473" w:type="dxa"/>
            <w:gridSpan w:val="5"/>
          </w:tcPr>
          <w:p w:rsidR="009F386A" w:rsidRPr="00AD60AE" w:rsidRDefault="00514FFD" w:rsidP="00444F47">
            <w:pPr>
              <w:pStyle w:val="bangcategory"/>
            </w:pPr>
            <w:r w:rsidRPr="00AD60AE">
              <w:t>Quality Control</w:t>
            </w:r>
          </w:p>
        </w:tc>
      </w:tr>
      <w:tr w:rsidR="009F386A" w:rsidRPr="00AD60AE" w:rsidTr="00AD60AE">
        <w:tc>
          <w:tcPr>
            <w:tcW w:w="709" w:type="dxa"/>
          </w:tcPr>
          <w:p w:rsidR="009F386A" w:rsidRPr="00AD60AE" w:rsidRDefault="00514FFD" w:rsidP="00444F47">
            <w:pPr>
              <w:pStyle w:val="Bang"/>
              <w:rPr>
                <w:rFonts w:cs="Times New Roman"/>
                <w:sz w:val="24"/>
                <w:szCs w:val="24"/>
                <w:lang w:val="vi-VN" w:eastAsia="ja-JP"/>
              </w:rPr>
            </w:pPr>
            <w:r w:rsidRPr="00AD60AE">
              <w:rPr>
                <w:sz w:val="24"/>
                <w:szCs w:val="24"/>
              </w:rPr>
              <w:t>1</w:t>
            </w:r>
          </w:p>
        </w:tc>
        <w:tc>
          <w:tcPr>
            <w:tcW w:w="2835" w:type="dxa"/>
          </w:tcPr>
          <w:p w:rsidR="009F386A" w:rsidRPr="00AD60AE" w:rsidRDefault="00514FFD" w:rsidP="00444F47">
            <w:pPr>
              <w:ind w:left="0"/>
            </w:pPr>
            <w:r w:rsidRPr="00AD60AE">
              <w:t>Group review requirement</w:t>
            </w:r>
          </w:p>
        </w:tc>
        <w:tc>
          <w:tcPr>
            <w:tcW w:w="1701" w:type="dxa"/>
          </w:tcPr>
          <w:p w:rsidR="009F386A" w:rsidRPr="00AD60AE" w:rsidRDefault="00514FFD" w:rsidP="00444F47">
            <w:pPr>
              <w:pStyle w:val="Bang"/>
              <w:rPr>
                <w:sz w:val="24"/>
                <w:szCs w:val="24"/>
              </w:rPr>
            </w:pPr>
            <w:r w:rsidRPr="00AD60AE">
              <w:rPr>
                <w:sz w:val="24"/>
                <w:szCs w:val="24"/>
              </w:rPr>
              <w:t>14-10-</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16-10-</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Pham Thi Minh Phuong</w:t>
            </w:r>
          </w:p>
        </w:tc>
      </w:tr>
      <w:tr w:rsidR="009F386A" w:rsidRPr="00AD60AE" w:rsidTr="00AD60AE">
        <w:tc>
          <w:tcPr>
            <w:tcW w:w="709" w:type="dxa"/>
          </w:tcPr>
          <w:p w:rsidR="009F386A" w:rsidRPr="00AD60AE" w:rsidRDefault="00514FFD" w:rsidP="00444F47">
            <w:pPr>
              <w:pStyle w:val="Bang"/>
              <w:rPr>
                <w:sz w:val="24"/>
                <w:szCs w:val="24"/>
              </w:rPr>
            </w:pPr>
            <w:r w:rsidRPr="00AD60AE">
              <w:rPr>
                <w:sz w:val="24"/>
                <w:szCs w:val="24"/>
              </w:rPr>
              <w:t>2</w:t>
            </w:r>
          </w:p>
        </w:tc>
        <w:tc>
          <w:tcPr>
            <w:tcW w:w="2835" w:type="dxa"/>
          </w:tcPr>
          <w:p w:rsidR="009F386A" w:rsidRPr="00AD60AE" w:rsidRDefault="00514FFD" w:rsidP="00444F47">
            <w:pPr>
              <w:ind w:left="0"/>
            </w:pPr>
            <w:r w:rsidRPr="00AD60AE">
              <w:t>Group review design</w:t>
            </w:r>
          </w:p>
        </w:tc>
        <w:tc>
          <w:tcPr>
            <w:tcW w:w="1701" w:type="dxa"/>
          </w:tcPr>
          <w:p w:rsidR="009F386A" w:rsidRPr="00AD60AE" w:rsidRDefault="00514FFD" w:rsidP="00444F47">
            <w:pPr>
              <w:pStyle w:val="Bang"/>
              <w:rPr>
                <w:sz w:val="24"/>
                <w:szCs w:val="24"/>
              </w:rPr>
            </w:pPr>
            <w:r w:rsidRPr="00AD60AE">
              <w:rPr>
                <w:sz w:val="24"/>
                <w:szCs w:val="24"/>
              </w:rPr>
              <w:t>07-10-</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09-10-</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Ngo Trung Kien</w:t>
            </w:r>
          </w:p>
        </w:tc>
      </w:tr>
      <w:tr w:rsidR="009F386A" w:rsidRPr="00AD60AE" w:rsidTr="00AD60AE">
        <w:tc>
          <w:tcPr>
            <w:tcW w:w="709" w:type="dxa"/>
          </w:tcPr>
          <w:p w:rsidR="009F386A" w:rsidRPr="00AD60AE" w:rsidRDefault="00514FFD" w:rsidP="00444F47">
            <w:pPr>
              <w:pStyle w:val="Bang"/>
              <w:rPr>
                <w:sz w:val="24"/>
                <w:szCs w:val="24"/>
              </w:rPr>
            </w:pPr>
            <w:r w:rsidRPr="00AD60AE">
              <w:rPr>
                <w:sz w:val="24"/>
                <w:szCs w:val="24"/>
              </w:rPr>
              <w:t>3</w:t>
            </w:r>
          </w:p>
        </w:tc>
        <w:tc>
          <w:tcPr>
            <w:tcW w:w="2835" w:type="dxa"/>
          </w:tcPr>
          <w:p w:rsidR="009F386A" w:rsidRPr="00AD60AE" w:rsidRDefault="00514FFD" w:rsidP="00444F47">
            <w:pPr>
              <w:ind w:left="0"/>
            </w:pPr>
            <w:r w:rsidRPr="00AD60AE">
              <w:t>Group review coding</w:t>
            </w:r>
          </w:p>
        </w:tc>
        <w:tc>
          <w:tcPr>
            <w:tcW w:w="1701" w:type="dxa"/>
          </w:tcPr>
          <w:p w:rsidR="009F386A" w:rsidRPr="00AD60AE" w:rsidRDefault="00514FFD" w:rsidP="00444F47">
            <w:pPr>
              <w:pStyle w:val="Bang"/>
              <w:rPr>
                <w:sz w:val="24"/>
                <w:szCs w:val="24"/>
              </w:rPr>
            </w:pPr>
            <w:r w:rsidRPr="00AD60AE">
              <w:rPr>
                <w:sz w:val="24"/>
                <w:szCs w:val="24"/>
              </w:rPr>
              <w:t>22-11-</w:t>
            </w:r>
            <w:r w:rsidRPr="00AD60AE">
              <w:rPr>
                <w:sz w:val="24"/>
                <w:szCs w:val="24"/>
                <w:lang w:val="vi-VN"/>
              </w:rPr>
              <w:t>2017</w:t>
            </w:r>
          </w:p>
        </w:tc>
        <w:tc>
          <w:tcPr>
            <w:tcW w:w="1701" w:type="dxa"/>
          </w:tcPr>
          <w:p w:rsidR="009F386A" w:rsidRPr="00AD60AE" w:rsidRDefault="00514FFD" w:rsidP="00444F47">
            <w:pPr>
              <w:pStyle w:val="Bang"/>
              <w:rPr>
                <w:sz w:val="24"/>
                <w:szCs w:val="24"/>
              </w:rPr>
            </w:pPr>
            <w:r w:rsidRPr="00AD60AE">
              <w:rPr>
                <w:sz w:val="24"/>
                <w:szCs w:val="24"/>
              </w:rPr>
              <w:t>24-11-</w:t>
            </w:r>
            <w:r w:rsidRPr="00AD60AE">
              <w:rPr>
                <w:sz w:val="24"/>
                <w:szCs w:val="24"/>
                <w:lang w:val="vi-VN"/>
              </w:rPr>
              <w:t>2017</w:t>
            </w:r>
          </w:p>
        </w:tc>
        <w:tc>
          <w:tcPr>
            <w:tcW w:w="2527" w:type="dxa"/>
          </w:tcPr>
          <w:p w:rsidR="009F386A" w:rsidRPr="00AD60AE" w:rsidRDefault="00514FFD" w:rsidP="00444F47">
            <w:pPr>
              <w:ind w:left="0"/>
              <w:rPr>
                <w:lang w:val="vi-VN"/>
              </w:rPr>
            </w:pPr>
            <w:r w:rsidRPr="00AD60AE">
              <w:rPr>
                <w:lang w:val="vi-VN"/>
              </w:rPr>
              <w:t>Nguyen Xuan Ha</w:t>
            </w:r>
          </w:p>
        </w:tc>
      </w:tr>
      <w:tr w:rsidR="009F386A" w:rsidRPr="00AD60AE" w:rsidTr="00AD60AE">
        <w:tc>
          <w:tcPr>
            <w:tcW w:w="9473" w:type="dxa"/>
            <w:gridSpan w:val="5"/>
          </w:tcPr>
          <w:p w:rsidR="009F386A" w:rsidRPr="00AD60AE" w:rsidRDefault="00514FFD" w:rsidP="00444F47">
            <w:pPr>
              <w:pStyle w:val="bangcategory"/>
            </w:pPr>
            <w:r w:rsidRPr="00AD60AE">
              <w:lastRenderedPageBreak/>
              <w:t>Project Tracking</w:t>
            </w:r>
          </w:p>
        </w:tc>
      </w:tr>
      <w:tr w:rsidR="009F386A" w:rsidRPr="00AD60AE" w:rsidTr="00AD60AE">
        <w:tc>
          <w:tcPr>
            <w:tcW w:w="709" w:type="dxa"/>
          </w:tcPr>
          <w:p w:rsidR="009F386A" w:rsidRPr="00AD60AE" w:rsidRDefault="00514FFD" w:rsidP="00AD60AE">
            <w:pPr>
              <w:pStyle w:val="Bang"/>
              <w:jc w:val="both"/>
              <w:rPr>
                <w:rFonts w:cs="Times New Roman"/>
                <w:sz w:val="24"/>
                <w:szCs w:val="24"/>
                <w:lang w:val="vi-VN" w:eastAsia="ja-JP"/>
              </w:rPr>
            </w:pPr>
            <w:r w:rsidRPr="00AD60AE">
              <w:rPr>
                <w:rFonts w:cs="Times New Roman"/>
                <w:sz w:val="24"/>
                <w:szCs w:val="24"/>
              </w:rPr>
              <w:t>1</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Solution: Milestone review meeting</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27-10-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28-10-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2</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Construction: Milestone review meeting</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06-12-</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08-12-</w:t>
            </w:r>
            <w:r w:rsidRPr="00AD60AE">
              <w:rPr>
                <w:rFonts w:cs="Times New Roman"/>
                <w:sz w:val="24"/>
                <w:szCs w:val="24"/>
                <w:lang w:val="vi-VN"/>
              </w:rPr>
              <w:t>2017</w:t>
            </w:r>
          </w:p>
        </w:tc>
        <w:tc>
          <w:tcPr>
            <w:tcW w:w="2527" w:type="dxa"/>
            <w:vAlign w:val="center"/>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3</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Transition: Milestone review meeting</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14-12-</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15-12-</w:t>
            </w:r>
            <w:r w:rsidRPr="00AD60AE">
              <w:rPr>
                <w:rFonts w:cs="Times New Roman"/>
                <w:sz w:val="24"/>
                <w:szCs w:val="24"/>
                <w:lang w:val="vi-VN"/>
              </w:rPr>
              <w:t>2017</w:t>
            </w:r>
          </w:p>
        </w:tc>
        <w:tc>
          <w:tcPr>
            <w:tcW w:w="2527" w:type="dxa"/>
            <w:vAlign w:val="center"/>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9473" w:type="dxa"/>
            <w:gridSpan w:val="5"/>
          </w:tcPr>
          <w:p w:rsidR="009F386A" w:rsidRPr="00AD60AE" w:rsidRDefault="00514FFD" w:rsidP="00AD60AE">
            <w:pPr>
              <w:pStyle w:val="bangcategory"/>
              <w:jc w:val="both"/>
              <w:rPr>
                <w:rFonts w:ascii="Times New Roman" w:hAnsi="Times New Roman" w:cs="Times New Roman"/>
              </w:rPr>
            </w:pPr>
            <w:r w:rsidRPr="00AD60AE">
              <w:rPr>
                <w:rFonts w:ascii="Times New Roman" w:hAnsi="Times New Roman" w:cs="Times New Roman"/>
              </w:rPr>
              <w:t>Configuration Management</w:t>
            </w:r>
          </w:p>
        </w:tc>
      </w:tr>
      <w:tr w:rsidR="009F386A" w:rsidRPr="00AD60AE" w:rsidTr="00AD60AE">
        <w:tc>
          <w:tcPr>
            <w:tcW w:w="709" w:type="dxa"/>
          </w:tcPr>
          <w:p w:rsidR="009F386A" w:rsidRPr="00AD60AE" w:rsidRDefault="00514FFD" w:rsidP="00AD60AE">
            <w:pPr>
              <w:pStyle w:val="Bang"/>
              <w:jc w:val="both"/>
              <w:rPr>
                <w:rFonts w:cs="Times New Roman"/>
                <w:sz w:val="24"/>
                <w:szCs w:val="24"/>
                <w:lang w:val="vi-VN" w:eastAsia="ja-JP"/>
              </w:rPr>
            </w:pPr>
            <w:r w:rsidRPr="00AD60AE">
              <w:rPr>
                <w:rFonts w:cs="Times New Roman"/>
                <w:sz w:val="24"/>
                <w:szCs w:val="24"/>
              </w:rPr>
              <w:t>1</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Baseline code</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17-10-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20-10-</w:t>
            </w:r>
            <w:r w:rsidRPr="00AD60AE">
              <w:rPr>
                <w:rFonts w:cs="Times New Roman"/>
                <w:sz w:val="24"/>
                <w:szCs w:val="24"/>
                <w:lang w:val="vi-VN"/>
              </w:rPr>
              <w:t>2017</w:t>
            </w:r>
          </w:p>
        </w:tc>
        <w:tc>
          <w:tcPr>
            <w:tcW w:w="2527" w:type="dxa"/>
            <w:vAlign w:val="center"/>
          </w:tcPr>
          <w:p w:rsidR="009F386A" w:rsidRPr="00AD60AE" w:rsidRDefault="00514FFD" w:rsidP="00AD60AE">
            <w:pPr>
              <w:pStyle w:val="Bang"/>
              <w:jc w:val="both"/>
              <w:rPr>
                <w:rFonts w:cs="Times New Roman"/>
                <w:sz w:val="24"/>
                <w:szCs w:val="24"/>
                <w:lang w:val="vi-VN"/>
              </w:rPr>
            </w:pPr>
            <w:r w:rsidRPr="00AD60AE">
              <w:rPr>
                <w:rFonts w:cs="Times New Roman"/>
                <w:sz w:val="24"/>
                <w:szCs w:val="24"/>
                <w:lang w:val="vi-VN"/>
              </w:rPr>
              <w:t>Nguyen Xuan Ha</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2</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Base line test report, test case and test plan</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22-10-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29-10-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cs="Times New Roman"/>
                <w:sz w:val="24"/>
                <w:szCs w:val="24"/>
                <w:lang w:val="vi-VN"/>
              </w:rPr>
            </w:pPr>
            <w:r w:rsidRPr="00AD60AE">
              <w:rPr>
                <w:rFonts w:cs="Times New Roman"/>
                <w:sz w:val="24"/>
                <w:szCs w:val="24"/>
                <w:lang w:val="vi-VN"/>
              </w:rPr>
              <w:t>Pham Thi Minh Phuong</w:t>
            </w:r>
          </w:p>
        </w:tc>
      </w:tr>
      <w:tr w:rsidR="009F386A" w:rsidRPr="00AD60AE" w:rsidTr="00AD60AE">
        <w:tc>
          <w:tcPr>
            <w:tcW w:w="9473" w:type="dxa"/>
            <w:gridSpan w:val="5"/>
          </w:tcPr>
          <w:p w:rsidR="009F386A" w:rsidRPr="00AD60AE" w:rsidRDefault="00514FFD" w:rsidP="00AD60AE">
            <w:pPr>
              <w:pStyle w:val="bangcategory"/>
              <w:jc w:val="both"/>
              <w:rPr>
                <w:rFonts w:ascii="Times New Roman" w:hAnsi="Times New Roman" w:cs="Times New Roman"/>
              </w:rPr>
            </w:pPr>
            <w:r w:rsidRPr="00AD60AE">
              <w:rPr>
                <w:rFonts w:ascii="Times New Roman" w:hAnsi="Times New Roman" w:cs="Times New Roman"/>
              </w:rPr>
              <w:t>QA</w:t>
            </w:r>
          </w:p>
        </w:tc>
      </w:tr>
      <w:tr w:rsidR="009F386A" w:rsidRPr="00AD60AE" w:rsidTr="00AD60AE">
        <w:tc>
          <w:tcPr>
            <w:tcW w:w="709" w:type="dxa"/>
          </w:tcPr>
          <w:p w:rsidR="009F386A" w:rsidRPr="00AD60AE" w:rsidRDefault="00514FFD" w:rsidP="00AD60AE">
            <w:pPr>
              <w:pStyle w:val="Bang"/>
              <w:jc w:val="both"/>
              <w:rPr>
                <w:rFonts w:cs="Times New Roman"/>
                <w:sz w:val="24"/>
                <w:szCs w:val="24"/>
                <w:lang w:val="vi-VN" w:eastAsia="ja-JP"/>
              </w:rPr>
            </w:pPr>
            <w:r w:rsidRPr="00AD60AE">
              <w:rPr>
                <w:rFonts w:cs="Times New Roman"/>
                <w:sz w:val="24"/>
                <w:szCs w:val="24"/>
              </w:rPr>
              <w:t>1</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1</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07-09-</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22-09-</w:t>
            </w:r>
            <w:r w:rsidRPr="00AD60AE">
              <w:rPr>
                <w:rFonts w:cs="Times New Roman"/>
                <w:sz w:val="24"/>
                <w:szCs w:val="24"/>
                <w:lang w:val="vi-VN"/>
              </w:rPr>
              <w:t>2017</w:t>
            </w:r>
          </w:p>
        </w:tc>
        <w:tc>
          <w:tcPr>
            <w:tcW w:w="2527" w:type="dxa"/>
          </w:tcPr>
          <w:p w:rsidR="009F386A" w:rsidRPr="00AD60AE" w:rsidRDefault="00514FFD" w:rsidP="00AD60AE">
            <w:pPr>
              <w:pStyle w:val="Bang"/>
              <w:jc w:val="both"/>
              <w:rPr>
                <w:rFonts w:cs="Times New Roman"/>
                <w:sz w:val="24"/>
                <w:szCs w:val="24"/>
                <w:lang w:val="vi-VN"/>
              </w:rPr>
            </w:pPr>
            <w:r w:rsidRPr="00AD60AE">
              <w:rPr>
                <w:rFonts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2</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2</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22-09-</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19-10-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3</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3</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20-10-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28-10-</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4</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4</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29-10-</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25-11-</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5</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5</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26-11-</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10-12-</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r w:rsidR="009F386A" w:rsidRPr="00AD60AE" w:rsidTr="00AD60AE">
        <w:tc>
          <w:tcPr>
            <w:tcW w:w="709" w:type="dxa"/>
          </w:tcPr>
          <w:p w:rsidR="009F386A" w:rsidRPr="00AD60AE" w:rsidRDefault="00514FFD" w:rsidP="00AD60AE">
            <w:pPr>
              <w:pStyle w:val="Bang"/>
              <w:jc w:val="both"/>
              <w:rPr>
                <w:rFonts w:cs="Times New Roman"/>
                <w:sz w:val="24"/>
                <w:szCs w:val="24"/>
              </w:rPr>
            </w:pPr>
            <w:r w:rsidRPr="00AD60AE">
              <w:rPr>
                <w:rFonts w:cs="Times New Roman"/>
                <w:sz w:val="24"/>
                <w:szCs w:val="24"/>
              </w:rPr>
              <w:t>6</w:t>
            </w:r>
          </w:p>
        </w:tc>
        <w:tc>
          <w:tcPr>
            <w:tcW w:w="2835" w:type="dxa"/>
          </w:tcPr>
          <w:p w:rsidR="009F386A" w:rsidRPr="00AD60AE" w:rsidRDefault="00514FFD" w:rsidP="00AD60AE">
            <w:pPr>
              <w:pStyle w:val="Bang"/>
              <w:jc w:val="both"/>
              <w:rPr>
                <w:rFonts w:cs="Times New Roman"/>
                <w:sz w:val="24"/>
                <w:szCs w:val="24"/>
              </w:rPr>
            </w:pPr>
            <w:r w:rsidRPr="00AD60AE">
              <w:rPr>
                <w:rFonts w:cs="Times New Roman"/>
                <w:sz w:val="24"/>
                <w:szCs w:val="24"/>
              </w:rPr>
              <w:t>Final Inspection: Report 6</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11-12-</w:t>
            </w:r>
            <w:r w:rsidRPr="00AD60AE">
              <w:rPr>
                <w:rFonts w:cs="Times New Roman"/>
                <w:sz w:val="24"/>
                <w:szCs w:val="24"/>
                <w:lang w:val="vi-VN"/>
              </w:rPr>
              <w:t>2017</w:t>
            </w:r>
          </w:p>
        </w:tc>
        <w:tc>
          <w:tcPr>
            <w:tcW w:w="1701" w:type="dxa"/>
          </w:tcPr>
          <w:p w:rsidR="009F386A" w:rsidRPr="00AD60AE" w:rsidRDefault="00514FFD" w:rsidP="00AD60AE">
            <w:pPr>
              <w:pStyle w:val="Bang"/>
              <w:jc w:val="both"/>
              <w:rPr>
                <w:rFonts w:cs="Times New Roman"/>
                <w:sz w:val="24"/>
                <w:szCs w:val="24"/>
              </w:rPr>
            </w:pPr>
            <w:r w:rsidRPr="00AD60AE">
              <w:rPr>
                <w:rFonts w:cs="Times New Roman"/>
                <w:sz w:val="24"/>
                <w:szCs w:val="24"/>
              </w:rPr>
              <w:t>14-12-</w:t>
            </w:r>
            <w:r w:rsidRPr="00AD60AE">
              <w:rPr>
                <w:rFonts w:cs="Times New Roman"/>
                <w:sz w:val="24"/>
                <w:szCs w:val="24"/>
                <w:lang w:val="vi-VN"/>
              </w:rPr>
              <w:t>2017</w:t>
            </w:r>
          </w:p>
        </w:tc>
        <w:tc>
          <w:tcPr>
            <w:tcW w:w="2527" w:type="dxa"/>
          </w:tcPr>
          <w:p w:rsidR="009F386A" w:rsidRPr="00AD60AE" w:rsidRDefault="00514FFD" w:rsidP="00AD60AE">
            <w:pPr>
              <w:pStyle w:val="Bang"/>
              <w:jc w:val="both"/>
              <w:rPr>
                <w:rFonts w:eastAsia="MS Mincho" w:cs="Times New Roman"/>
                <w:sz w:val="24"/>
                <w:szCs w:val="24"/>
                <w:lang w:val="vi-VN"/>
              </w:rPr>
            </w:pPr>
            <w:r w:rsidRPr="00AD60AE">
              <w:rPr>
                <w:rFonts w:eastAsia="MS Mincho" w:cs="Times New Roman"/>
                <w:sz w:val="24"/>
                <w:szCs w:val="24"/>
                <w:lang w:val="vi-VN"/>
              </w:rPr>
              <w:t>Pham Thi Minh Phuong</w:t>
            </w:r>
          </w:p>
        </w:tc>
      </w:tr>
    </w:tbl>
    <w:p w:rsidR="009F386A" w:rsidRPr="00AD60AE" w:rsidRDefault="00514FFD" w:rsidP="00AD60AE">
      <w:pPr>
        <w:pStyle w:val="Heading2"/>
        <w:jc w:val="both"/>
        <w:rPr>
          <w:i w:val="0"/>
          <w:sz w:val="24"/>
          <w:szCs w:val="24"/>
        </w:rPr>
      </w:pPr>
      <w:bookmarkStart w:id="37" w:name="_Toc494718577"/>
      <w:bookmarkStart w:id="38" w:name="_Toc336527271"/>
      <w:r w:rsidRPr="00AD60AE">
        <w:rPr>
          <w:i w:val="0"/>
          <w:sz w:val="24"/>
          <w:szCs w:val="24"/>
        </w:rPr>
        <w:t>Resource</w:t>
      </w:r>
      <w:bookmarkEnd w:id="37"/>
      <w:bookmarkEnd w:id="38"/>
    </w:p>
    <w:p w:rsidR="009F386A" w:rsidRPr="00AD60AE" w:rsidRDefault="00514FFD" w:rsidP="00AD60AE">
      <w:pPr>
        <w:ind w:left="0"/>
        <w:jc w:val="both"/>
      </w:pPr>
      <w:r w:rsidRPr="00AD60AE">
        <w:t xml:space="preserve">Specified as in the section </w:t>
      </w:r>
      <w:hyperlink w:anchor="_Project_team" w:history="1">
        <w:r w:rsidRPr="00AD60AE">
          <w:rPr>
            <w:rStyle w:val="Hyperlink"/>
            <w:iCs w:val="0"/>
          </w:rPr>
          <w:t>Project Team</w:t>
        </w:r>
      </w:hyperlink>
    </w:p>
    <w:p w:rsidR="009F386A" w:rsidRPr="00AD60AE" w:rsidRDefault="00514FFD" w:rsidP="00AD60AE">
      <w:pPr>
        <w:pStyle w:val="Heading2"/>
        <w:jc w:val="both"/>
        <w:rPr>
          <w:i w:val="0"/>
          <w:sz w:val="24"/>
          <w:szCs w:val="24"/>
        </w:rPr>
      </w:pPr>
      <w:bookmarkStart w:id="39" w:name="_Toc336527272"/>
      <w:bookmarkStart w:id="40" w:name="_Toc494718578"/>
      <w:r w:rsidRPr="00AD60AE">
        <w:rPr>
          <w:i w:val="0"/>
          <w:sz w:val="24"/>
          <w:szCs w:val="24"/>
        </w:rPr>
        <w:t>Infrastructure</w:t>
      </w:r>
      <w:bookmarkEnd w:id="39"/>
      <w:bookmarkEnd w:id="40"/>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723"/>
        <w:gridCol w:w="3780"/>
        <w:gridCol w:w="1530"/>
        <w:gridCol w:w="1440"/>
      </w:tblGrid>
      <w:tr w:rsidR="009F386A" w:rsidRPr="00AD60AE" w:rsidTr="00AD60AE">
        <w:trPr>
          <w:tblHeader/>
        </w:trPr>
        <w:tc>
          <w:tcPr>
            <w:tcW w:w="2723"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Item</w:t>
            </w:r>
          </w:p>
        </w:tc>
        <w:tc>
          <w:tcPr>
            <w:tcW w:w="3780"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Description</w:t>
            </w:r>
          </w:p>
        </w:tc>
        <w:tc>
          <w:tcPr>
            <w:tcW w:w="1530"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Expected Availability by</w:t>
            </w:r>
          </w:p>
        </w:tc>
        <w:tc>
          <w:tcPr>
            <w:tcW w:w="1440" w:type="dxa"/>
            <w:tcBorders>
              <w:bottom w:val="dotted" w:sz="2" w:space="0" w:color="808080"/>
            </w:tcBorders>
            <w:shd w:val="clear" w:color="auto" w:fill="D9D9D9"/>
            <w:vAlign w:val="center"/>
          </w:tcPr>
          <w:p w:rsidR="009F386A" w:rsidRPr="00AD60AE" w:rsidRDefault="00514FFD" w:rsidP="00AD60AE">
            <w:pPr>
              <w:pStyle w:val="Bangheader"/>
              <w:jc w:val="both"/>
            </w:pPr>
            <w:r w:rsidRPr="00AD60AE">
              <w:t>Note</w:t>
            </w: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t>Development Environment</w:t>
            </w:r>
          </w:p>
        </w:tc>
      </w:tr>
      <w:tr w:rsidR="009F386A" w:rsidRPr="00AD60AE" w:rsidTr="00AD60AE">
        <w:tc>
          <w:tcPr>
            <w:tcW w:w="2723" w:type="dxa"/>
            <w:shd w:val="clear" w:color="auto" w:fill="C0DED8"/>
            <w:vAlign w:val="center"/>
          </w:tcPr>
          <w:p w:rsidR="009F386A" w:rsidRPr="00AD60AE" w:rsidRDefault="00514FFD" w:rsidP="00AD60AE">
            <w:pPr>
              <w:ind w:left="0"/>
              <w:jc w:val="both"/>
              <w:rPr>
                <w:lang w:val="vi-VN" w:eastAsia="ja-JP"/>
              </w:rPr>
            </w:pPr>
            <w:r w:rsidRPr="00AD60AE">
              <w:t>Operating System</w:t>
            </w:r>
          </w:p>
        </w:tc>
        <w:tc>
          <w:tcPr>
            <w:tcW w:w="3780" w:type="dxa"/>
            <w:shd w:val="clear" w:color="auto" w:fill="C0DED8"/>
            <w:vAlign w:val="center"/>
          </w:tcPr>
          <w:p w:rsidR="009F386A" w:rsidRPr="00AD60AE" w:rsidRDefault="00514FFD" w:rsidP="00AD60AE">
            <w:pPr>
              <w:ind w:left="0"/>
              <w:jc w:val="both"/>
            </w:pPr>
            <w:r w:rsidRPr="00AD60AE">
              <w:t>Window 8.1 (32 bit, 64 bit)</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tcPr>
          <w:p w:rsidR="009F386A" w:rsidRPr="00AD60AE" w:rsidRDefault="00514FFD" w:rsidP="00AD60AE">
            <w:pPr>
              <w:ind w:left="0"/>
              <w:jc w:val="both"/>
            </w:pPr>
            <w:r w:rsidRPr="00AD60AE">
              <w:t>Browser</w:t>
            </w:r>
          </w:p>
        </w:tc>
        <w:tc>
          <w:tcPr>
            <w:tcW w:w="3780" w:type="dxa"/>
            <w:shd w:val="clear" w:color="auto" w:fill="C0DED8"/>
            <w:vAlign w:val="center"/>
          </w:tcPr>
          <w:p w:rsidR="009F386A" w:rsidRPr="00AD60AE" w:rsidRDefault="00514FFD" w:rsidP="00AD60AE">
            <w:pPr>
              <w:ind w:left="0"/>
              <w:jc w:val="both"/>
            </w:pPr>
            <w:r w:rsidRPr="00AD60AE">
              <w:t>Chrome (40 or above), Firefox (30 or above)</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ind w:left="0"/>
              <w:jc w:val="both"/>
            </w:pPr>
            <w:r w:rsidRPr="00AD60AE">
              <w:t>Development language</w:t>
            </w:r>
          </w:p>
        </w:tc>
        <w:tc>
          <w:tcPr>
            <w:tcW w:w="3780" w:type="dxa"/>
            <w:shd w:val="clear" w:color="auto" w:fill="C0DED8"/>
            <w:vAlign w:val="center"/>
          </w:tcPr>
          <w:p w:rsidR="009F386A" w:rsidRPr="00AD60AE" w:rsidRDefault="00514FFD" w:rsidP="00AD60AE">
            <w:pPr>
              <w:ind w:left="0"/>
              <w:jc w:val="both"/>
              <w:rPr>
                <w:lang w:val="vi-VN"/>
              </w:rPr>
            </w:pPr>
            <w:r w:rsidRPr="00AD60AE">
              <w:rPr>
                <w:lang w:val="vi-VN"/>
              </w:rPr>
              <w:t>Node.js</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lastRenderedPageBreak/>
              <w:t>Technology</w:t>
            </w:r>
          </w:p>
        </w:tc>
      </w:tr>
      <w:tr w:rsidR="009F386A" w:rsidRPr="00AD60AE" w:rsidTr="00AD60AE">
        <w:tc>
          <w:tcPr>
            <w:tcW w:w="2723" w:type="dxa"/>
            <w:shd w:val="clear" w:color="auto" w:fill="C0DED8"/>
            <w:vAlign w:val="center"/>
          </w:tcPr>
          <w:p w:rsidR="009F386A" w:rsidRPr="00AD60AE" w:rsidRDefault="00514FFD" w:rsidP="00AD60AE">
            <w:pPr>
              <w:ind w:left="0"/>
              <w:jc w:val="both"/>
              <w:rPr>
                <w:lang w:val="vi-VN" w:eastAsia="ja-JP"/>
              </w:rPr>
            </w:pPr>
            <w:r w:rsidRPr="00AD60AE">
              <w:t>Development language</w:t>
            </w:r>
          </w:p>
        </w:tc>
        <w:tc>
          <w:tcPr>
            <w:tcW w:w="3780" w:type="dxa"/>
            <w:shd w:val="clear" w:color="auto" w:fill="C0DED8"/>
            <w:vAlign w:val="center"/>
          </w:tcPr>
          <w:p w:rsidR="009F386A" w:rsidRPr="00AD60AE" w:rsidRDefault="00121474" w:rsidP="00AD60AE">
            <w:pPr>
              <w:ind w:left="0"/>
              <w:jc w:val="both"/>
            </w:pPr>
            <w:r>
              <w:t>JavaScript</w:t>
            </w:r>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ind w:left="0"/>
              <w:jc w:val="both"/>
            </w:pPr>
            <w:r w:rsidRPr="00AD60AE">
              <w:t>Database</w:t>
            </w:r>
          </w:p>
        </w:tc>
        <w:tc>
          <w:tcPr>
            <w:tcW w:w="3780" w:type="dxa"/>
            <w:shd w:val="clear" w:color="auto" w:fill="C0DED8"/>
            <w:vAlign w:val="center"/>
          </w:tcPr>
          <w:p w:rsidR="009F386A" w:rsidRPr="00AD60AE" w:rsidRDefault="00121474" w:rsidP="00AD60AE">
            <w:pPr>
              <w:ind w:left="0"/>
              <w:jc w:val="both"/>
            </w:pPr>
            <w:r>
              <w:t>Mongo Database</w:t>
            </w:r>
            <w:bookmarkStart w:id="41" w:name="_GoBack"/>
            <w:bookmarkEnd w:id="41"/>
          </w:p>
        </w:tc>
        <w:tc>
          <w:tcPr>
            <w:tcW w:w="1530" w:type="dxa"/>
            <w:shd w:val="clear" w:color="auto" w:fill="C0DED8"/>
          </w:tcPr>
          <w:p w:rsidR="009F386A" w:rsidRPr="00AD60AE" w:rsidRDefault="009F386A" w:rsidP="00AD60AE">
            <w:pPr>
              <w:pStyle w:val="bang0"/>
              <w:jc w:val="both"/>
            </w:pPr>
          </w:p>
        </w:tc>
        <w:tc>
          <w:tcPr>
            <w:tcW w:w="1440" w:type="dxa"/>
            <w:shd w:val="clear" w:color="auto" w:fill="C0DED8"/>
          </w:tcPr>
          <w:p w:rsidR="009F386A" w:rsidRPr="00AD60AE" w:rsidRDefault="009F386A" w:rsidP="00AD60AE">
            <w:pPr>
              <w:pStyle w:val="bang0"/>
              <w:jc w:val="both"/>
            </w:pP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t>Hardware Requirement</w:t>
            </w:r>
          </w:p>
        </w:tc>
      </w:tr>
      <w:tr w:rsidR="009F386A" w:rsidRPr="00AD60AE" w:rsidTr="00AD60AE">
        <w:tc>
          <w:tcPr>
            <w:tcW w:w="2723" w:type="dxa"/>
            <w:shd w:val="clear" w:color="auto" w:fill="C0DED8"/>
            <w:vAlign w:val="center"/>
          </w:tcPr>
          <w:p w:rsidR="009F386A" w:rsidRPr="00AD60AE" w:rsidRDefault="00514FFD" w:rsidP="00AD60AE">
            <w:pPr>
              <w:pStyle w:val="bang0"/>
              <w:ind w:left="0"/>
              <w:jc w:val="both"/>
            </w:pPr>
            <w:r w:rsidRPr="00AD60AE">
              <w:t>Hardware Configuration</w:t>
            </w:r>
          </w:p>
        </w:tc>
        <w:tc>
          <w:tcPr>
            <w:tcW w:w="3780" w:type="dxa"/>
            <w:shd w:val="clear" w:color="auto" w:fill="C0DED8"/>
            <w:vAlign w:val="center"/>
          </w:tcPr>
          <w:p w:rsidR="009F386A" w:rsidRPr="00AD60AE" w:rsidRDefault="00514FFD" w:rsidP="00AD60AE">
            <w:pPr>
              <w:pStyle w:val="bang0"/>
              <w:ind w:left="0"/>
              <w:jc w:val="both"/>
            </w:pPr>
            <w:r w:rsidRPr="00AD60AE">
              <w:t>2GB space on server</w:t>
            </w:r>
          </w:p>
        </w:tc>
        <w:tc>
          <w:tcPr>
            <w:tcW w:w="1530" w:type="dxa"/>
            <w:shd w:val="clear" w:color="auto" w:fill="C0DED8"/>
            <w:vAlign w:val="center"/>
          </w:tcPr>
          <w:p w:rsidR="009F386A" w:rsidRPr="00AD60AE" w:rsidRDefault="009F386A" w:rsidP="00AD60AE">
            <w:pPr>
              <w:pStyle w:val="bang0"/>
              <w:jc w:val="both"/>
            </w:pPr>
          </w:p>
        </w:tc>
        <w:tc>
          <w:tcPr>
            <w:tcW w:w="1440" w:type="dxa"/>
            <w:shd w:val="clear" w:color="auto" w:fill="C0DED8"/>
            <w:vAlign w:val="center"/>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pStyle w:val="bang0"/>
              <w:ind w:left="0"/>
              <w:jc w:val="both"/>
            </w:pPr>
            <w:r w:rsidRPr="00AD60AE">
              <w:t>Design</w:t>
            </w:r>
          </w:p>
        </w:tc>
        <w:tc>
          <w:tcPr>
            <w:tcW w:w="3780" w:type="dxa"/>
            <w:shd w:val="clear" w:color="auto" w:fill="C0DED8"/>
            <w:vAlign w:val="center"/>
          </w:tcPr>
          <w:p w:rsidR="009F386A" w:rsidRPr="00AD60AE" w:rsidRDefault="00514FFD" w:rsidP="00AD60AE">
            <w:pPr>
              <w:pStyle w:val="bang0"/>
              <w:ind w:left="0"/>
              <w:jc w:val="both"/>
            </w:pPr>
            <w:r w:rsidRPr="00AD60AE">
              <w:t>Rational Rose</w:t>
            </w:r>
          </w:p>
        </w:tc>
        <w:tc>
          <w:tcPr>
            <w:tcW w:w="1530" w:type="dxa"/>
            <w:shd w:val="clear" w:color="auto" w:fill="C0DED8"/>
            <w:vAlign w:val="center"/>
          </w:tcPr>
          <w:p w:rsidR="009F386A" w:rsidRPr="00AD60AE" w:rsidRDefault="009F386A" w:rsidP="00AD60AE">
            <w:pPr>
              <w:pStyle w:val="bang0"/>
              <w:jc w:val="both"/>
            </w:pPr>
          </w:p>
        </w:tc>
        <w:tc>
          <w:tcPr>
            <w:tcW w:w="1440" w:type="dxa"/>
            <w:shd w:val="clear" w:color="auto" w:fill="C0DED8"/>
            <w:vAlign w:val="center"/>
          </w:tcPr>
          <w:p w:rsidR="009F386A" w:rsidRPr="00AD60AE" w:rsidRDefault="009F386A" w:rsidP="00AD60AE">
            <w:pPr>
              <w:pStyle w:val="bang0"/>
              <w:jc w:val="both"/>
            </w:pPr>
          </w:p>
        </w:tc>
      </w:tr>
      <w:tr w:rsidR="009F386A" w:rsidRPr="00AD60AE" w:rsidTr="00AD60AE">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473" w:type="dxa"/>
            <w:gridSpan w:val="4"/>
            <w:shd w:val="clear" w:color="auto" w:fill="auto"/>
            <w:vAlign w:val="center"/>
          </w:tcPr>
          <w:p w:rsidR="009F386A" w:rsidRPr="00AD60AE" w:rsidRDefault="00514FFD" w:rsidP="00AD60AE">
            <w:pPr>
              <w:pStyle w:val="StylebangcategoryWhiteLeft"/>
              <w:jc w:val="both"/>
              <w:rPr>
                <w:szCs w:val="24"/>
              </w:rPr>
            </w:pPr>
            <w:r w:rsidRPr="00AD60AE">
              <w:rPr>
                <w:szCs w:val="24"/>
              </w:rPr>
              <w:t>Equipments &amp; Tools</w:t>
            </w:r>
          </w:p>
        </w:tc>
      </w:tr>
      <w:tr w:rsidR="009F386A" w:rsidRPr="00AD60AE" w:rsidTr="00AD60AE">
        <w:tc>
          <w:tcPr>
            <w:tcW w:w="2723" w:type="dxa"/>
            <w:shd w:val="clear" w:color="auto" w:fill="C0DED8"/>
            <w:vAlign w:val="center"/>
          </w:tcPr>
          <w:p w:rsidR="009F386A" w:rsidRPr="00AD60AE" w:rsidRDefault="00514FFD" w:rsidP="00AD60AE">
            <w:pPr>
              <w:ind w:left="0"/>
              <w:jc w:val="both"/>
              <w:rPr>
                <w:rFonts w:cs="Times New Roman"/>
                <w:lang w:val="vi-VN" w:eastAsia="ja-JP"/>
              </w:rPr>
            </w:pPr>
            <w:r w:rsidRPr="00AD60AE">
              <w:t>Source Version Control</w:t>
            </w:r>
          </w:p>
        </w:tc>
        <w:tc>
          <w:tcPr>
            <w:tcW w:w="3780" w:type="dxa"/>
            <w:shd w:val="clear" w:color="auto" w:fill="C0DED8"/>
            <w:vAlign w:val="center"/>
          </w:tcPr>
          <w:p w:rsidR="009F386A" w:rsidRPr="00A23686" w:rsidRDefault="00A23686" w:rsidP="00AD60AE">
            <w:pPr>
              <w:ind w:left="0"/>
              <w:jc w:val="both"/>
              <w:rPr>
                <w:lang w:val="vi-VN"/>
              </w:rPr>
            </w:pPr>
            <w:r>
              <w:rPr>
                <w:lang w:val="vi-VN"/>
              </w:rPr>
              <w:t>SmartGit</w:t>
            </w:r>
          </w:p>
        </w:tc>
        <w:tc>
          <w:tcPr>
            <w:tcW w:w="1530" w:type="dxa"/>
            <w:shd w:val="clear" w:color="auto" w:fill="C0DED8"/>
            <w:vAlign w:val="center"/>
          </w:tcPr>
          <w:p w:rsidR="009F386A" w:rsidRPr="00AD60AE" w:rsidRDefault="00514FFD" w:rsidP="00AD60AE">
            <w:pPr>
              <w:ind w:left="0"/>
              <w:jc w:val="both"/>
            </w:pPr>
            <w:r w:rsidRPr="00AD60AE">
              <w:t>Definition stage</w:t>
            </w: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vAlign w:val="center"/>
          </w:tcPr>
          <w:p w:rsidR="009F386A" w:rsidRPr="00AD60AE" w:rsidRDefault="00514FFD" w:rsidP="00AD60AE">
            <w:pPr>
              <w:ind w:left="0"/>
              <w:jc w:val="both"/>
              <w:rPr>
                <w:rFonts w:cs="Times New Roman"/>
              </w:rPr>
            </w:pPr>
            <w:r w:rsidRPr="00AD60AE">
              <w:t>Task Tracking</w:t>
            </w:r>
          </w:p>
        </w:tc>
        <w:tc>
          <w:tcPr>
            <w:tcW w:w="3780" w:type="dxa"/>
            <w:shd w:val="clear" w:color="auto" w:fill="C0DED8"/>
            <w:vAlign w:val="center"/>
          </w:tcPr>
          <w:p w:rsidR="009F386A" w:rsidRPr="00AD60AE" w:rsidRDefault="00514FFD" w:rsidP="00AD60AE">
            <w:pPr>
              <w:ind w:left="0"/>
              <w:jc w:val="both"/>
            </w:pPr>
            <w:r w:rsidRPr="00AD60AE">
              <w:t>MS Project Professional 2013</w:t>
            </w:r>
          </w:p>
        </w:tc>
        <w:tc>
          <w:tcPr>
            <w:tcW w:w="1530" w:type="dxa"/>
            <w:shd w:val="clear" w:color="auto" w:fill="C0DED8"/>
            <w:vAlign w:val="center"/>
          </w:tcPr>
          <w:p w:rsidR="009F386A" w:rsidRPr="00AD60AE" w:rsidRDefault="00514FFD" w:rsidP="00AD60AE">
            <w:pPr>
              <w:ind w:left="0"/>
              <w:jc w:val="both"/>
            </w:pPr>
            <w:r w:rsidRPr="00AD60AE">
              <w:t>Initiation stage</w:t>
            </w:r>
          </w:p>
        </w:tc>
        <w:tc>
          <w:tcPr>
            <w:tcW w:w="1440" w:type="dxa"/>
            <w:shd w:val="clear" w:color="auto" w:fill="C0DED8"/>
          </w:tcPr>
          <w:p w:rsidR="009F386A" w:rsidRPr="00AD60AE" w:rsidRDefault="009F386A" w:rsidP="00AD60AE">
            <w:pPr>
              <w:pStyle w:val="bang0"/>
              <w:jc w:val="both"/>
            </w:pPr>
          </w:p>
        </w:tc>
      </w:tr>
      <w:tr w:rsidR="009F386A" w:rsidRPr="00AD60AE" w:rsidTr="00AD60AE">
        <w:tc>
          <w:tcPr>
            <w:tcW w:w="2723" w:type="dxa"/>
            <w:shd w:val="clear" w:color="auto" w:fill="C0DED8"/>
          </w:tcPr>
          <w:p w:rsidR="009F386A" w:rsidRPr="00AD60AE" w:rsidRDefault="00514FFD" w:rsidP="00AD60AE">
            <w:pPr>
              <w:jc w:val="both"/>
              <w:rPr>
                <w:rFonts w:cs="Times New Roman"/>
              </w:rPr>
            </w:pPr>
            <w:r w:rsidRPr="00AD60AE">
              <w:t>SRS</w:t>
            </w:r>
          </w:p>
        </w:tc>
        <w:tc>
          <w:tcPr>
            <w:tcW w:w="3780" w:type="dxa"/>
            <w:shd w:val="clear" w:color="auto" w:fill="C0DED8"/>
            <w:vAlign w:val="center"/>
          </w:tcPr>
          <w:p w:rsidR="009F386A" w:rsidRPr="00AD60AE" w:rsidRDefault="00514FFD" w:rsidP="00AD60AE">
            <w:pPr>
              <w:ind w:left="0"/>
              <w:jc w:val="both"/>
            </w:pPr>
            <w:r w:rsidRPr="00AD60AE">
              <w:t>Microsoft Office Word 2013, Microsoft Office Excel 2013, Microsoft Office Visio 2013</w:t>
            </w:r>
          </w:p>
        </w:tc>
        <w:tc>
          <w:tcPr>
            <w:tcW w:w="1530" w:type="dxa"/>
            <w:shd w:val="clear" w:color="auto" w:fill="C0DED8"/>
          </w:tcPr>
          <w:p w:rsidR="009F386A" w:rsidRPr="00AD60AE" w:rsidRDefault="00514FFD" w:rsidP="00AD60AE">
            <w:pPr>
              <w:ind w:left="0"/>
              <w:jc w:val="both"/>
            </w:pPr>
            <w:r w:rsidRPr="00AD60AE">
              <w:t>Initiation stage</w:t>
            </w:r>
          </w:p>
        </w:tc>
        <w:tc>
          <w:tcPr>
            <w:tcW w:w="1440" w:type="dxa"/>
            <w:shd w:val="clear" w:color="auto" w:fill="C0DED8"/>
          </w:tcPr>
          <w:p w:rsidR="009F386A" w:rsidRPr="00AD60AE" w:rsidRDefault="009F386A" w:rsidP="00AD60AE">
            <w:pPr>
              <w:pStyle w:val="bang0"/>
              <w:jc w:val="both"/>
            </w:pPr>
          </w:p>
        </w:tc>
      </w:tr>
    </w:tbl>
    <w:p w:rsidR="009F386A" w:rsidRPr="00AD60AE" w:rsidRDefault="00514FFD" w:rsidP="00AD60AE">
      <w:pPr>
        <w:pStyle w:val="Heading2"/>
        <w:jc w:val="both"/>
        <w:rPr>
          <w:i w:val="0"/>
          <w:sz w:val="24"/>
          <w:szCs w:val="24"/>
        </w:rPr>
      </w:pPr>
      <w:bookmarkStart w:id="42" w:name="_Toc336527273"/>
      <w:bookmarkStart w:id="43" w:name="_Toc494718579"/>
      <w:r w:rsidRPr="00AD60AE">
        <w:rPr>
          <w:i w:val="0"/>
          <w:sz w:val="24"/>
          <w:szCs w:val="24"/>
        </w:rPr>
        <w:t>Training Plan</w:t>
      </w:r>
      <w:bookmarkEnd w:id="42"/>
      <w:bookmarkEnd w:id="43"/>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835"/>
        <w:gridCol w:w="2552"/>
        <w:gridCol w:w="2376"/>
        <w:gridCol w:w="1710"/>
      </w:tblGrid>
      <w:tr w:rsidR="009F386A" w:rsidRPr="00AD60AE" w:rsidTr="003D72F3">
        <w:trPr>
          <w:tblHeader/>
        </w:trPr>
        <w:tc>
          <w:tcPr>
            <w:tcW w:w="2835" w:type="dxa"/>
            <w:tcBorders>
              <w:bottom w:val="dotted" w:sz="2" w:space="0" w:color="808080"/>
            </w:tcBorders>
            <w:shd w:val="clear" w:color="auto" w:fill="D9D9D9"/>
          </w:tcPr>
          <w:p w:rsidR="009F386A" w:rsidRPr="00AD60AE" w:rsidRDefault="00514FFD" w:rsidP="00A23686">
            <w:pPr>
              <w:pStyle w:val="Bangheader"/>
            </w:pPr>
            <w:r w:rsidRPr="00AD60AE">
              <w:t>Training Area</w:t>
            </w:r>
          </w:p>
        </w:tc>
        <w:tc>
          <w:tcPr>
            <w:tcW w:w="2552" w:type="dxa"/>
            <w:tcBorders>
              <w:bottom w:val="dotted" w:sz="2" w:space="0" w:color="808080"/>
            </w:tcBorders>
            <w:shd w:val="clear" w:color="auto" w:fill="D9D9D9"/>
          </w:tcPr>
          <w:p w:rsidR="009F386A" w:rsidRPr="00AD60AE" w:rsidRDefault="00514FFD" w:rsidP="00A23686">
            <w:pPr>
              <w:pStyle w:val="Bangheader"/>
            </w:pPr>
            <w:r w:rsidRPr="00AD60AE">
              <w:t>Participants</w:t>
            </w:r>
          </w:p>
        </w:tc>
        <w:tc>
          <w:tcPr>
            <w:tcW w:w="2376" w:type="dxa"/>
            <w:tcBorders>
              <w:bottom w:val="dotted" w:sz="2" w:space="0" w:color="808080"/>
            </w:tcBorders>
            <w:shd w:val="clear" w:color="auto" w:fill="D9D9D9"/>
          </w:tcPr>
          <w:p w:rsidR="009F386A" w:rsidRPr="00AD60AE" w:rsidRDefault="00514FFD" w:rsidP="00A23686">
            <w:pPr>
              <w:pStyle w:val="Bangheader"/>
            </w:pPr>
            <w:r w:rsidRPr="00AD60AE">
              <w:t>When, Duration</w:t>
            </w:r>
          </w:p>
        </w:tc>
        <w:tc>
          <w:tcPr>
            <w:tcW w:w="1710" w:type="dxa"/>
            <w:tcBorders>
              <w:bottom w:val="dotted" w:sz="2" w:space="0" w:color="808080"/>
            </w:tcBorders>
            <w:shd w:val="clear" w:color="auto" w:fill="D9D9D9"/>
          </w:tcPr>
          <w:p w:rsidR="009F386A" w:rsidRPr="00AD60AE" w:rsidRDefault="00514FFD" w:rsidP="00A23686">
            <w:pPr>
              <w:pStyle w:val="Bangheader"/>
            </w:pPr>
            <w:r w:rsidRPr="00AD60AE">
              <w:t>Waiver Criteria</w:t>
            </w:r>
          </w:p>
        </w:tc>
      </w:tr>
      <w:tr w:rsidR="009F386A" w:rsidRPr="00AD60AE" w:rsidTr="00AD60AE">
        <w:tc>
          <w:tcPr>
            <w:tcW w:w="9473" w:type="dxa"/>
            <w:gridSpan w:val="4"/>
            <w:shd w:val="clear" w:color="auto" w:fill="C0DED8"/>
            <w:vAlign w:val="center"/>
          </w:tcPr>
          <w:p w:rsidR="009F386A" w:rsidRPr="00AD60AE" w:rsidRDefault="00514FFD" w:rsidP="00A23686">
            <w:pPr>
              <w:pStyle w:val="bang0"/>
              <w:ind w:left="0"/>
            </w:pPr>
            <w:r w:rsidRPr="00AD60AE">
              <w:t>Technical</w:t>
            </w:r>
          </w:p>
        </w:tc>
      </w:tr>
      <w:tr w:rsidR="009F386A" w:rsidRPr="00AD60AE" w:rsidTr="003D72F3">
        <w:tc>
          <w:tcPr>
            <w:tcW w:w="2835" w:type="dxa"/>
            <w:shd w:val="clear" w:color="auto" w:fill="C0DED8"/>
          </w:tcPr>
          <w:p w:rsidR="009F386A" w:rsidRPr="00AD60AE" w:rsidRDefault="00514FFD" w:rsidP="00A23686">
            <w:pPr>
              <w:ind w:left="0"/>
              <w:rPr>
                <w:rFonts w:cs="Times New Roman"/>
                <w:lang w:val="vi-VN" w:eastAsia="ja-JP"/>
              </w:rPr>
            </w:pPr>
            <w:r w:rsidRPr="00AD60AE">
              <w:t>MVC5</w:t>
            </w:r>
          </w:p>
        </w:tc>
        <w:tc>
          <w:tcPr>
            <w:tcW w:w="2552" w:type="dxa"/>
            <w:shd w:val="clear" w:color="auto" w:fill="C0DED8"/>
          </w:tcPr>
          <w:p w:rsidR="009F386A" w:rsidRPr="00AD60AE" w:rsidRDefault="00514FFD" w:rsidP="00A23686">
            <w:pPr>
              <w:pStyle w:val="bang0"/>
              <w:ind w:left="0"/>
              <w:rPr>
                <w:lang w:val="vi-VN"/>
              </w:rPr>
            </w:pPr>
            <w:r w:rsidRPr="00AD60AE">
              <w:rPr>
                <w:lang w:val="vi-VN"/>
              </w:rPr>
              <w:t>TuanCA,</w:t>
            </w:r>
          </w:p>
          <w:p w:rsidR="009F386A" w:rsidRPr="00AD60AE" w:rsidRDefault="00514FFD" w:rsidP="00A23686">
            <w:pPr>
              <w:pStyle w:val="bang0"/>
              <w:ind w:left="0"/>
              <w:rPr>
                <w:lang w:val="vi-VN"/>
              </w:rPr>
            </w:pPr>
            <w:r w:rsidRPr="00AD60AE">
              <w:rPr>
                <w:lang w:val="vi-VN"/>
              </w:rPr>
              <w:t>HaNX</w:t>
            </w:r>
          </w:p>
        </w:tc>
        <w:tc>
          <w:tcPr>
            <w:tcW w:w="2376" w:type="dxa"/>
            <w:shd w:val="clear" w:color="auto" w:fill="C0DED8"/>
          </w:tcPr>
          <w:p w:rsidR="009F386A" w:rsidRPr="00AD60AE" w:rsidRDefault="00514FFD" w:rsidP="00A23686">
            <w:pPr>
              <w:ind w:left="0"/>
              <w:rPr>
                <w:rFonts w:cs="Times New Roman"/>
              </w:rPr>
            </w:pPr>
            <w:r w:rsidRPr="00AD60AE">
              <w:t>1 week</w:t>
            </w:r>
          </w:p>
        </w:tc>
        <w:tc>
          <w:tcPr>
            <w:tcW w:w="1710" w:type="dxa"/>
            <w:shd w:val="clear" w:color="auto" w:fill="C0DED8"/>
          </w:tcPr>
          <w:p w:rsidR="009F386A" w:rsidRPr="00AD60AE" w:rsidRDefault="00514FFD" w:rsidP="00A23686">
            <w:pPr>
              <w:ind w:left="0"/>
            </w:pPr>
            <w:r w:rsidRPr="00AD60AE">
              <w:t>Mandatory</w:t>
            </w:r>
          </w:p>
        </w:tc>
      </w:tr>
      <w:tr w:rsidR="009F386A" w:rsidRPr="00AD60AE" w:rsidTr="003D72F3">
        <w:tc>
          <w:tcPr>
            <w:tcW w:w="2835" w:type="dxa"/>
            <w:shd w:val="clear" w:color="auto" w:fill="C0DED8"/>
          </w:tcPr>
          <w:p w:rsidR="009F386A" w:rsidRPr="00AD60AE" w:rsidRDefault="00514FFD" w:rsidP="00A23686">
            <w:pPr>
              <w:ind w:left="0"/>
            </w:pPr>
            <w:r w:rsidRPr="00AD60AE">
              <w:rPr>
                <w:lang w:val="vi-VN"/>
              </w:rPr>
              <w:t>Node</w:t>
            </w:r>
            <w:r w:rsidRPr="00AD60AE">
              <w:t>JS, jQuery</w:t>
            </w:r>
          </w:p>
        </w:tc>
        <w:tc>
          <w:tcPr>
            <w:tcW w:w="2552" w:type="dxa"/>
            <w:shd w:val="clear" w:color="auto" w:fill="C0DED8"/>
          </w:tcPr>
          <w:p w:rsidR="009F386A" w:rsidRPr="00AD60AE" w:rsidRDefault="00514FFD" w:rsidP="00A23686">
            <w:pPr>
              <w:pStyle w:val="bang0"/>
              <w:ind w:left="0"/>
              <w:rPr>
                <w:lang w:val="vi-VN"/>
              </w:rPr>
            </w:pPr>
            <w:r w:rsidRPr="00AD60AE">
              <w:rPr>
                <w:lang w:val="vi-VN"/>
              </w:rPr>
              <w:t>TuanCA,</w:t>
            </w:r>
          </w:p>
          <w:p w:rsidR="009F386A" w:rsidRPr="00AD60AE" w:rsidRDefault="00514FFD" w:rsidP="00A23686">
            <w:pPr>
              <w:pStyle w:val="bang0"/>
              <w:ind w:left="0"/>
            </w:pPr>
            <w:r w:rsidRPr="00AD60AE">
              <w:rPr>
                <w:lang w:val="vi-VN"/>
              </w:rPr>
              <w:t>HaNX</w:t>
            </w:r>
          </w:p>
        </w:tc>
        <w:tc>
          <w:tcPr>
            <w:tcW w:w="2376" w:type="dxa"/>
            <w:shd w:val="clear" w:color="auto" w:fill="C0DED8"/>
          </w:tcPr>
          <w:p w:rsidR="009F386A" w:rsidRPr="00AD60AE" w:rsidRDefault="00514FFD" w:rsidP="00A23686">
            <w:pPr>
              <w:ind w:left="0"/>
              <w:rPr>
                <w:rFonts w:cs="Times New Roman"/>
              </w:rPr>
            </w:pPr>
            <w:r w:rsidRPr="00AD60AE">
              <w:t>1 week</w:t>
            </w:r>
          </w:p>
        </w:tc>
        <w:tc>
          <w:tcPr>
            <w:tcW w:w="1710" w:type="dxa"/>
            <w:shd w:val="clear" w:color="auto" w:fill="C0DED8"/>
          </w:tcPr>
          <w:p w:rsidR="009F386A" w:rsidRPr="00AD60AE" w:rsidRDefault="00514FFD" w:rsidP="00A23686">
            <w:pPr>
              <w:ind w:left="0"/>
            </w:pPr>
            <w:r w:rsidRPr="00AD60AE">
              <w:t>Mandatory</w:t>
            </w:r>
          </w:p>
        </w:tc>
      </w:tr>
      <w:tr w:rsidR="009F386A" w:rsidRPr="00AD60AE" w:rsidTr="003D72F3">
        <w:tc>
          <w:tcPr>
            <w:tcW w:w="2835" w:type="dxa"/>
            <w:shd w:val="clear" w:color="auto" w:fill="C0DED8"/>
          </w:tcPr>
          <w:p w:rsidR="009F386A" w:rsidRPr="00AD60AE" w:rsidRDefault="00514FFD" w:rsidP="00A23686">
            <w:pPr>
              <w:ind w:left="0"/>
            </w:pPr>
            <w:r w:rsidRPr="00AD60AE">
              <w:t>Bootstrap</w:t>
            </w:r>
          </w:p>
        </w:tc>
        <w:tc>
          <w:tcPr>
            <w:tcW w:w="2552" w:type="dxa"/>
            <w:shd w:val="clear" w:color="auto" w:fill="C0DED8"/>
          </w:tcPr>
          <w:p w:rsidR="009F386A" w:rsidRPr="00AD60AE" w:rsidRDefault="00514FFD" w:rsidP="00A23686">
            <w:pPr>
              <w:pStyle w:val="bang0"/>
              <w:ind w:left="0"/>
              <w:rPr>
                <w:lang w:val="vi-VN"/>
              </w:rPr>
            </w:pPr>
            <w:r w:rsidRPr="00AD60AE">
              <w:rPr>
                <w:lang w:val="vi-VN"/>
              </w:rPr>
              <w:t>KienNT,</w:t>
            </w:r>
          </w:p>
          <w:p w:rsidR="009F386A" w:rsidRPr="00AD60AE" w:rsidRDefault="00514FFD" w:rsidP="00A23686">
            <w:pPr>
              <w:pStyle w:val="bang0"/>
              <w:ind w:left="0"/>
              <w:rPr>
                <w:lang w:val="vi-VN"/>
              </w:rPr>
            </w:pPr>
            <w:r w:rsidRPr="00AD60AE">
              <w:rPr>
                <w:lang w:val="vi-VN"/>
              </w:rPr>
              <w:t>PhuongHA</w:t>
            </w:r>
          </w:p>
        </w:tc>
        <w:tc>
          <w:tcPr>
            <w:tcW w:w="2376" w:type="dxa"/>
            <w:shd w:val="clear" w:color="auto" w:fill="C0DED8"/>
          </w:tcPr>
          <w:p w:rsidR="009F386A" w:rsidRPr="00AD60AE" w:rsidRDefault="00514FFD" w:rsidP="00A23686">
            <w:pPr>
              <w:ind w:left="0"/>
              <w:rPr>
                <w:rFonts w:cs="Times New Roman"/>
              </w:rPr>
            </w:pPr>
            <w:r w:rsidRPr="00AD60AE">
              <w:t>1 week</w:t>
            </w:r>
          </w:p>
        </w:tc>
        <w:tc>
          <w:tcPr>
            <w:tcW w:w="1710" w:type="dxa"/>
            <w:shd w:val="clear" w:color="auto" w:fill="C0DED8"/>
          </w:tcPr>
          <w:p w:rsidR="009F386A" w:rsidRPr="00AD60AE" w:rsidRDefault="009F386A" w:rsidP="00A23686">
            <w:pPr>
              <w:pStyle w:val="bang0"/>
              <w:ind w:left="0"/>
            </w:pPr>
          </w:p>
        </w:tc>
      </w:tr>
      <w:tr w:rsidR="009F386A" w:rsidRPr="00AD60AE" w:rsidTr="00AD60AE">
        <w:tc>
          <w:tcPr>
            <w:tcW w:w="9473" w:type="dxa"/>
            <w:gridSpan w:val="4"/>
            <w:shd w:val="clear" w:color="auto" w:fill="C0DED8"/>
            <w:vAlign w:val="center"/>
          </w:tcPr>
          <w:p w:rsidR="009F386A" w:rsidRPr="00AD60AE" w:rsidRDefault="00514FFD" w:rsidP="00A23686">
            <w:pPr>
              <w:pStyle w:val="bang0"/>
              <w:ind w:left="0"/>
            </w:pPr>
            <w:r w:rsidRPr="00AD60AE">
              <w:t>Process</w:t>
            </w:r>
          </w:p>
        </w:tc>
      </w:tr>
      <w:tr w:rsidR="009F386A" w:rsidRPr="00AD60AE" w:rsidTr="003D72F3">
        <w:tc>
          <w:tcPr>
            <w:tcW w:w="2835" w:type="dxa"/>
            <w:shd w:val="clear" w:color="auto" w:fill="C0DED8"/>
          </w:tcPr>
          <w:p w:rsidR="009F386A" w:rsidRPr="00AD60AE" w:rsidRDefault="00514FFD" w:rsidP="00A23686">
            <w:pPr>
              <w:ind w:left="0"/>
              <w:rPr>
                <w:rFonts w:cs="Times New Roman"/>
                <w:lang w:val="vi-VN" w:eastAsia="ja-JP"/>
              </w:rPr>
            </w:pPr>
            <w:r w:rsidRPr="00AD60AE">
              <w:t>Quality system</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3 hours</w:t>
            </w:r>
          </w:p>
        </w:tc>
        <w:tc>
          <w:tcPr>
            <w:tcW w:w="1710" w:type="dxa"/>
            <w:shd w:val="clear" w:color="auto" w:fill="C0DED8"/>
          </w:tcPr>
          <w:p w:rsidR="009F386A" w:rsidRPr="00AD60AE" w:rsidRDefault="00514FFD" w:rsidP="00A23686">
            <w:pPr>
              <w:ind w:left="0"/>
            </w:pPr>
            <w:r w:rsidRPr="00AD60AE">
              <w:t>If already trained</w:t>
            </w:r>
          </w:p>
        </w:tc>
      </w:tr>
      <w:tr w:rsidR="009F386A" w:rsidRPr="00AD60AE" w:rsidTr="003D72F3">
        <w:tc>
          <w:tcPr>
            <w:tcW w:w="2835" w:type="dxa"/>
            <w:shd w:val="clear" w:color="auto" w:fill="C0DED8"/>
          </w:tcPr>
          <w:p w:rsidR="009F386A" w:rsidRPr="00AD60AE" w:rsidRDefault="00514FFD" w:rsidP="00A23686">
            <w:pPr>
              <w:ind w:left="0"/>
            </w:pPr>
            <w:r w:rsidRPr="00AD60AE">
              <w:lastRenderedPageBreak/>
              <w:t>Configuration management</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2 hours</w:t>
            </w:r>
          </w:p>
        </w:tc>
        <w:tc>
          <w:tcPr>
            <w:tcW w:w="1710" w:type="dxa"/>
            <w:shd w:val="clear" w:color="auto" w:fill="C0DED8"/>
          </w:tcPr>
          <w:p w:rsidR="009F386A" w:rsidRPr="00AD60AE" w:rsidRDefault="00514FFD" w:rsidP="00A23686">
            <w:pPr>
              <w:ind w:left="0"/>
            </w:pPr>
            <w:r w:rsidRPr="00AD60AE">
              <w:t>If already trained for CC. For others, on-the-job training</w:t>
            </w:r>
          </w:p>
        </w:tc>
      </w:tr>
      <w:tr w:rsidR="009F386A" w:rsidRPr="00AD60AE" w:rsidTr="003D72F3">
        <w:tc>
          <w:tcPr>
            <w:tcW w:w="2835" w:type="dxa"/>
            <w:shd w:val="clear" w:color="auto" w:fill="C0DED8"/>
          </w:tcPr>
          <w:p w:rsidR="009F386A" w:rsidRPr="00AD60AE" w:rsidRDefault="00514FFD" w:rsidP="00A23686">
            <w:pPr>
              <w:ind w:left="0"/>
            </w:pPr>
            <w:r w:rsidRPr="00AD60AE">
              <w:t>Group review</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2 hours</w:t>
            </w:r>
          </w:p>
        </w:tc>
        <w:tc>
          <w:tcPr>
            <w:tcW w:w="1710" w:type="dxa"/>
            <w:shd w:val="clear" w:color="auto" w:fill="C0DED8"/>
          </w:tcPr>
          <w:p w:rsidR="009F386A" w:rsidRPr="00AD60AE" w:rsidRDefault="00514FFD" w:rsidP="00A23686">
            <w:pPr>
              <w:ind w:left="0"/>
            </w:pPr>
            <w:r w:rsidRPr="00AD60AE">
              <w:t>If already trained</w:t>
            </w:r>
          </w:p>
        </w:tc>
      </w:tr>
      <w:tr w:rsidR="009F386A" w:rsidRPr="00AD60AE" w:rsidTr="003D72F3">
        <w:tc>
          <w:tcPr>
            <w:tcW w:w="2835" w:type="dxa"/>
            <w:shd w:val="clear" w:color="auto" w:fill="C0DED8"/>
          </w:tcPr>
          <w:p w:rsidR="009F386A" w:rsidRPr="00AD60AE" w:rsidRDefault="00514FFD" w:rsidP="00A23686">
            <w:pPr>
              <w:ind w:left="0"/>
            </w:pPr>
            <w:r w:rsidRPr="00AD60AE">
              <w:t>Defect prevention</w:t>
            </w:r>
          </w:p>
        </w:tc>
        <w:tc>
          <w:tcPr>
            <w:tcW w:w="2552" w:type="dxa"/>
            <w:shd w:val="clear" w:color="auto" w:fill="C0DED8"/>
          </w:tcPr>
          <w:p w:rsidR="009F386A" w:rsidRPr="00AD60AE" w:rsidRDefault="009F386A" w:rsidP="00A23686">
            <w:pPr>
              <w:pStyle w:val="bang0"/>
              <w:ind w:left="0"/>
            </w:pPr>
          </w:p>
        </w:tc>
        <w:tc>
          <w:tcPr>
            <w:tcW w:w="2376" w:type="dxa"/>
            <w:shd w:val="clear" w:color="auto" w:fill="C0DED8"/>
          </w:tcPr>
          <w:p w:rsidR="009F386A" w:rsidRPr="00AD60AE" w:rsidRDefault="00514FFD" w:rsidP="00A23686">
            <w:pPr>
              <w:ind w:left="0"/>
              <w:rPr>
                <w:rFonts w:cs="Times New Roman"/>
              </w:rPr>
            </w:pPr>
            <w:r w:rsidRPr="00AD60AE">
              <w:t>2 hours</w:t>
            </w:r>
          </w:p>
        </w:tc>
        <w:tc>
          <w:tcPr>
            <w:tcW w:w="1710" w:type="dxa"/>
            <w:shd w:val="clear" w:color="auto" w:fill="C0DED8"/>
          </w:tcPr>
          <w:p w:rsidR="009F386A" w:rsidRPr="00AD60AE" w:rsidRDefault="00514FFD" w:rsidP="00A23686">
            <w:pPr>
              <w:ind w:left="0"/>
            </w:pPr>
            <w:r w:rsidRPr="00AD60AE">
              <w:t>Mandatory</w:t>
            </w:r>
          </w:p>
        </w:tc>
      </w:tr>
    </w:tbl>
    <w:p w:rsidR="009F386A" w:rsidRPr="00AD60AE" w:rsidRDefault="00514FFD" w:rsidP="00AD60AE">
      <w:pPr>
        <w:pStyle w:val="Heading2"/>
        <w:jc w:val="both"/>
        <w:rPr>
          <w:i w:val="0"/>
          <w:sz w:val="24"/>
          <w:szCs w:val="24"/>
        </w:rPr>
      </w:pPr>
      <w:bookmarkStart w:id="44" w:name="_Toc336527274"/>
      <w:bookmarkStart w:id="45" w:name="_Toc494718580"/>
      <w:r w:rsidRPr="00AD60AE">
        <w:rPr>
          <w:i w:val="0"/>
          <w:sz w:val="24"/>
          <w:szCs w:val="24"/>
        </w:rPr>
        <w:t>Finance</w:t>
      </w:r>
      <w:bookmarkEnd w:id="44"/>
      <w:bookmarkEnd w:id="45"/>
    </w:p>
    <w:p w:rsidR="009F386A" w:rsidRPr="00AD60AE" w:rsidRDefault="00514FFD" w:rsidP="00AD60AE">
      <w:pPr>
        <w:pStyle w:val="NormalIndent"/>
        <w:jc w:val="both"/>
        <w:rPr>
          <w:rFonts w:cs="Times New Roman"/>
          <w:lang w:val="vi-VN" w:eastAsia="ja-JP"/>
        </w:rPr>
      </w:pPr>
      <w:bookmarkStart w:id="46" w:name="_Toc336527275"/>
      <w:r w:rsidRPr="00AD60AE">
        <w:t>Because this project is non-business, it is a Capstone Project at FPT University. So we do not estimate about finance.</w:t>
      </w:r>
    </w:p>
    <w:p w:rsidR="009F386A" w:rsidRPr="00AD60AE" w:rsidRDefault="00514FFD" w:rsidP="00AD60AE">
      <w:pPr>
        <w:pStyle w:val="Heading1"/>
        <w:jc w:val="both"/>
      </w:pPr>
      <w:bookmarkStart w:id="47" w:name="_Toc494718581"/>
      <w:r w:rsidRPr="00AD60AE">
        <w:lastRenderedPageBreak/>
        <w:t>Project Organization</w:t>
      </w:r>
      <w:bookmarkEnd w:id="46"/>
      <w:bookmarkEnd w:id="47"/>
    </w:p>
    <w:p w:rsidR="009F386A" w:rsidRPr="00AD60AE" w:rsidRDefault="00514FFD" w:rsidP="00AD60AE">
      <w:pPr>
        <w:pStyle w:val="Heading2"/>
        <w:jc w:val="both"/>
        <w:rPr>
          <w:i w:val="0"/>
          <w:sz w:val="24"/>
          <w:szCs w:val="24"/>
        </w:rPr>
      </w:pPr>
      <w:bookmarkStart w:id="48" w:name="_Project_team"/>
      <w:bookmarkStart w:id="49" w:name="_Toc336527277"/>
      <w:bookmarkStart w:id="50" w:name="_Toc494718583"/>
      <w:bookmarkEnd w:id="29"/>
      <w:bookmarkEnd w:id="48"/>
      <w:r w:rsidRPr="00AD60AE">
        <w:rPr>
          <w:i w:val="0"/>
          <w:sz w:val="24"/>
          <w:szCs w:val="24"/>
        </w:rPr>
        <w:t>Project Team</w:t>
      </w:r>
      <w:bookmarkEnd w:id="49"/>
      <w:bookmarkEnd w:id="50"/>
    </w:p>
    <w:tbl>
      <w:tblPr>
        <w:tblW w:w="9467"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096"/>
        <w:gridCol w:w="2835"/>
        <w:gridCol w:w="1701"/>
        <w:gridCol w:w="850"/>
        <w:gridCol w:w="993"/>
        <w:gridCol w:w="992"/>
      </w:tblGrid>
      <w:tr w:rsidR="009F386A" w:rsidRPr="00AD60AE" w:rsidTr="00AD60AE">
        <w:trPr>
          <w:trHeight w:val="517"/>
          <w:tblHeader/>
        </w:trPr>
        <w:tc>
          <w:tcPr>
            <w:tcW w:w="2096" w:type="dxa"/>
            <w:shd w:val="clear" w:color="auto" w:fill="D9D9D9"/>
          </w:tcPr>
          <w:p w:rsidR="009F386A" w:rsidRPr="00AD60AE" w:rsidRDefault="00514FFD" w:rsidP="00AD60AE">
            <w:pPr>
              <w:pStyle w:val="Bangheader"/>
              <w:jc w:val="both"/>
            </w:pPr>
            <w:r w:rsidRPr="00AD60AE">
              <w:t>Role</w:t>
            </w:r>
          </w:p>
        </w:tc>
        <w:tc>
          <w:tcPr>
            <w:tcW w:w="2835" w:type="dxa"/>
            <w:shd w:val="clear" w:color="auto" w:fill="D9D9D9"/>
            <w:vAlign w:val="center"/>
          </w:tcPr>
          <w:p w:rsidR="009F386A" w:rsidRPr="00AD60AE" w:rsidRDefault="00514FFD" w:rsidP="00AD60AE">
            <w:pPr>
              <w:pStyle w:val="Bangheader"/>
              <w:jc w:val="both"/>
              <w:rPr>
                <w:highlight w:val="yellow"/>
              </w:rPr>
            </w:pPr>
            <w:r w:rsidRPr="00AD60AE">
              <w:t>Responsibility</w:t>
            </w:r>
          </w:p>
        </w:tc>
        <w:tc>
          <w:tcPr>
            <w:tcW w:w="1701" w:type="dxa"/>
            <w:shd w:val="clear" w:color="auto" w:fill="D9D9D9"/>
          </w:tcPr>
          <w:p w:rsidR="009F386A" w:rsidRPr="00AD60AE" w:rsidRDefault="00514FFD" w:rsidP="00AD60AE">
            <w:pPr>
              <w:pStyle w:val="Bangheader"/>
              <w:jc w:val="both"/>
            </w:pPr>
            <w:r w:rsidRPr="00AD60AE">
              <w:t>Full name</w:t>
            </w:r>
          </w:p>
        </w:tc>
        <w:tc>
          <w:tcPr>
            <w:tcW w:w="850" w:type="dxa"/>
            <w:shd w:val="clear" w:color="auto" w:fill="D9D9D9"/>
            <w:vAlign w:val="center"/>
          </w:tcPr>
          <w:p w:rsidR="009F386A" w:rsidRPr="00AD60AE" w:rsidRDefault="00514FFD" w:rsidP="00AD60AE">
            <w:pPr>
              <w:pStyle w:val="Bangheader"/>
              <w:jc w:val="both"/>
            </w:pPr>
            <w:r w:rsidRPr="00AD60AE">
              <w:t>% Effort</w:t>
            </w:r>
          </w:p>
        </w:tc>
        <w:tc>
          <w:tcPr>
            <w:tcW w:w="993" w:type="dxa"/>
            <w:shd w:val="clear" w:color="auto" w:fill="D9D9D9"/>
          </w:tcPr>
          <w:p w:rsidR="009F386A" w:rsidRPr="00AD60AE" w:rsidRDefault="00514FFD" w:rsidP="00AD60AE">
            <w:pPr>
              <w:pStyle w:val="Bangheader"/>
              <w:jc w:val="both"/>
            </w:pPr>
            <w:r w:rsidRPr="00AD60AE">
              <w:t>Start date</w:t>
            </w:r>
          </w:p>
        </w:tc>
        <w:tc>
          <w:tcPr>
            <w:tcW w:w="992" w:type="dxa"/>
            <w:shd w:val="clear" w:color="auto" w:fill="D9D9D9"/>
          </w:tcPr>
          <w:p w:rsidR="009F386A" w:rsidRPr="00AD60AE" w:rsidRDefault="00514FFD" w:rsidP="00AD60AE">
            <w:pPr>
              <w:pStyle w:val="Bangheader"/>
              <w:jc w:val="both"/>
            </w:pPr>
            <w:r w:rsidRPr="00AD60AE">
              <w:t>End date</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rPr>
                <w:lang w:val="vi-VN" w:eastAsia="ja-JP"/>
              </w:rPr>
            </w:pPr>
            <w:r w:rsidRPr="00AD60AE">
              <w:t>PM</w:t>
            </w:r>
          </w:p>
        </w:tc>
        <w:tc>
          <w:tcPr>
            <w:tcW w:w="2835" w:type="dxa"/>
            <w:shd w:val="clear" w:color="auto" w:fill="FFFFFF"/>
          </w:tcPr>
          <w:p w:rsidR="009F386A" w:rsidRPr="00AD60AE" w:rsidRDefault="00514FFD" w:rsidP="00AD60AE">
            <w:pPr>
              <w:pStyle w:val="bang0"/>
              <w:ind w:left="0"/>
              <w:jc w:val="both"/>
            </w:pPr>
            <w:r w:rsidRPr="00AD60AE">
              <w:t>Have overall responsibility of the project:</w:t>
            </w:r>
          </w:p>
          <w:p w:rsidR="009F386A" w:rsidRPr="00AD60AE" w:rsidRDefault="00514FFD" w:rsidP="00AD60AE">
            <w:pPr>
              <w:pStyle w:val="bang0"/>
              <w:ind w:left="0"/>
              <w:jc w:val="both"/>
            </w:pPr>
            <w:r w:rsidRPr="00AD60AE">
              <w:t>- Project planning and scheduling</w:t>
            </w:r>
          </w:p>
          <w:p w:rsidR="009F386A" w:rsidRPr="00AD60AE" w:rsidRDefault="00514FFD" w:rsidP="00AD60AE">
            <w:pPr>
              <w:pStyle w:val="bang0"/>
              <w:ind w:left="0"/>
              <w:jc w:val="both"/>
            </w:pPr>
            <w:r w:rsidRPr="00AD60AE">
              <w:t>- Task assignment and tracking processing</w:t>
            </w:r>
          </w:p>
          <w:p w:rsidR="009F386A" w:rsidRPr="00AD60AE" w:rsidRDefault="00514FFD" w:rsidP="00AD60AE">
            <w:pPr>
              <w:pStyle w:val="bang0"/>
              <w:ind w:left="0"/>
              <w:jc w:val="both"/>
            </w:pPr>
            <w:r w:rsidRPr="00AD60AE">
              <w:t>- Review documents</w:t>
            </w:r>
          </w:p>
          <w:p w:rsidR="009F386A" w:rsidRPr="00AD60AE" w:rsidRDefault="00514FFD" w:rsidP="00AD60AE">
            <w:pPr>
              <w:pStyle w:val="bang0"/>
              <w:ind w:left="0"/>
              <w:jc w:val="both"/>
            </w:pPr>
            <w:r w:rsidRPr="00AD60AE">
              <w:t>- Reporting to supervisor</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Pham Thi Minh Phuong</w:t>
            </w:r>
          </w:p>
        </w:tc>
        <w:tc>
          <w:tcPr>
            <w:tcW w:w="850" w:type="dxa"/>
            <w:shd w:val="clear" w:color="auto" w:fill="FFFFFF"/>
          </w:tcPr>
          <w:p w:rsidR="009F386A" w:rsidRPr="00AD60AE" w:rsidRDefault="00514FFD" w:rsidP="00AD60AE">
            <w:pPr>
              <w:pStyle w:val="bang0"/>
              <w:jc w:val="both"/>
            </w:pPr>
            <w:r w:rsidRPr="00AD60AE">
              <w:t>50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PTL</w:t>
            </w:r>
          </w:p>
        </w:tc>
        <w:tc>
          <w:tcPr>
            <w:tcW w:w="2835" w:type="dxa"/>
            <w:shd w:val="clear" w:color="auto" w:fill="FFFFFF"/>
          </w:tcPr>
          <w:p w:rsidR="009F386A" w:rsidRPr="00AD60AE" w:rsidRDefault="00514FFD" w:rsidP="00AD60AE">
            <w:pPr>
              <w:ind w:left="0"/>
              <w:jc w:val="both"/>
            </w:pPr>
            <w:r w:rsidRPr="00AD60AE">
              <w:t>PTL is responsible for the technical project execution</w:t>
            </w:r>
          </w:p>
        </w:tc>
        <w:tc>
          <w:tcPr>
            <w:tcW w:w="1701" w:type="dxa"/>
            <w:shd w:val="clear" w:color="auto" w:fill="FFFFFF"/>
          </w:tcPr>
          <w:p w:rsidR="009F386A" w:rsidRPr="00AD60AE" w:rsidRDefault="00514FFD" w:rsidP="00AD60AE">
            <w:pPr>
              <w:ind w:left="0"/>
              <w:jc w:val="both"/>
              <w:rPr>
                <w:lang w:val="vi-VN"/>
              </w:rPr>
            </w:pPr>
            <w:r w:rsidRPr="00AD60AE">
              <w:rPr>
                <w:lang w:val="vi-VN"/>
              </w:rPr>
              <w:t>Nguyen Xuan Ha</w:t>
            </w:r>
          </w:p>
        </w:tc>
        <w:tc>
          <w:tcPr>
            <w:tcW w:w="850" w:type="dxa"/>
            <w:shd w:val="clear" w:color="auto" w:fill="FFFFFF"/>
          </w:tcPr>
          <w:p w:rsidR="009F386A" w:rsidRPr="00AD60AE" w:rsidRDefault="00514FFD" w:rsidP="00AD60AE">
            <w:pPr>
              <w:pStyle w:val="bang0"/>
              <w:jc w:val="both"/>
            </w:pPr>
            <w:r w:rsidRPr="00AD60AE">
              <w:t>50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Programmer #1</w:t>
            </w:r>
          </w:p>
        </w:tc>
        <w:tc>
          <w:tcPr>
            <w:tcW w:w="2835" w:type="dxa"/>
            <w:shd w:val="clear" w:color="auto" w:fill="FFFFFF"/>
          </w:tcPr>
          <w:p w:rsidR="009F386A" w:rsidRPr="00AD60AE" w:rsidRDefault="00514FFD" w:rsidP="00AD60AE">
            <w:pPr>
              <w:ind w:left="0"/>
              <w:jc w:val="both"/>
              <w:rPr>
                <w:lang w:val="fr-FR"/>
              </w:rPr>
            </w:pPr>
            <w:r w:rsidRPr="00AD60AE">
              <w:rPr>
                <w:lang w:val="fr-FR"/>
              </w:rPr>
              <w:t xml:space="preserve">- Study technique (MVC, </w:t>
            </w:r>
            <w:r w:rsidRPr="00AD60AE">
              <w:rPr>
                <w:lang w:val="vi-VN"/>
              </w:rPr>
              <w:t>Node</w:t>
            </w:r>
            <w:r w:rsidR="008460C3" w:rsidRPr="00AD60AE">
              <w:rPr>
                <w:lang w:val="fr-FR"/>
              </w:rPr>
              <w:t>.</w:t>
            </w:r>
            <w:r w:rsidR="008460C3" w:rsidRPr="00AD60AE">
              <w:rPr>
                <w:lang w:val="vi-VN"/>
              </w:rPr>
              <w:t>js</w:t>
            </w:r>
            <w:r w:rsidRPr="00AD60AE">
              <w:rPr>
                <w:lang w:val="fr-FR"/>
              </w:rPr>
              <w:t>, etc.)</w:t>
            </w:r>
          </w:p>
          <w:p w:rsidR="009F386A" w:rsidRPr="00AD60AE" w:rsidRDefault="00514FFD" w:rsidP="00AD60AE">
            <w:pPr>
              <w:ind w:left="0"/>
              <w:jc w:val="both"/>
            </w:pPr>
            <w:r w:rsidRPr="00AD60AE">
              <w:t>- Coding functions and modules of system.</w:t>
            </w:r>
          </w:p>
          <w:p w:rsidR="009F386A" w:rsidRPr="00AD60AE" w:rsidRDefault="00514FFD" w:rsidP="00AD60AE">
            <w:pPr>
              <w:ind w:left="0"/>
              <w:jc w:val="both"/>
            </w:pPr>
            <w:r w:rsidRPr="00AD60AE">
              <w:t>- Peer-review source code of others members</w:t>
            </w:r>
          </w:p>
        </w:tc>
        <w:tc>
          <w:tcPr>
            <w:tcW w:w="1701" w:type="dxa"/>
            <w:shd w:val="clear" w:color="auto" w:fill="FFFFFF"/>
          </w:tcPr>
          <w:p w:rsidR="009F386A" w:rsidRPr="00AD60AE" w:rsidRDefault="00514FFD" w:rsidP="00AD60AE">
            <w:pPr>
              <w:ind w:left="0"/>
              <w:jc w:val="both"/>
            </w:pPr>
            <w:r w:rsidRPr="00AD60AE">
              <w:rPr>
                <w:lang w:val="vi-VN"/>
              </w:rPr>
              <w:t>Cao Anh Tuan</w:t>
            </w:r>
            <w:r w:rsidRPr="00AD60AE">
              <w:t xml:space="preserve">, </w:t>
            </w:r>
            <w:r w:rsidRPr="00AD60AE">
              <w:rPr>
                <w:lang w:val="vi-VN"/>
              </w:rPr>
              <w:t>Nguyen Xuan Ha</w:t>
            </w:r>
            <w:r w:rsidRPr="00AD60AE">
              <w:t>,</w:t>
            </w:r>
          </w:p>
          <w:p w:rsidR="009F386A" w:rsidRPr="00AD60AE" w:rsidRDefault="009F386A" w:rsidP="00AD60AE">
            <w:pPr>
              <w:jc w:val="both"/>
            </w:pP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Programmer #2</w:t>
            </w:r>
          </w:p>
        </w:tc>
        <w:tc>
          <w:tcPr>
            <w:tcW w:w="2835" w:type="dxa"/>
            <w:shd w:val="clear" w:color="auto" w:fill="FFFFFF"/>
          </w:tcPr>
          <w:p w:rsidR="009F386A" w:rsidRPr="00AD60AE" w:rsidRDefault="00514FFD" w:rsidP="00AD60AE">
            <w:pPr>
              <w:ind w:left="0"/>
              <w:jc w:val="both"/>
              <w:rPr>
                <w:rFonts w:ascii="Calibri" w:hAnsi="Calibri"/>
              </w:rPr>
            </w:pPr>
            <w:r w:rsidRPr="00AD60AE">
              <w:t>- Support coding functions and modules of system.</w:t>
            </w:r>
          </w:p>
        </w:tc>
        <w:tc>
          <w:tcPr>
            <w:tcW w:w="1701" w:type="dxa"/>
            <w:shd w:val="clear" w:color="auto" w:fill="FFFFFF"/>
          </w:tcPr>
          <w:p w:rsidR="009F386A" w:rsidRPr="00AD60AE" w:rsidRDefault="00514FFD" w:rsidP="00AD60AE">
            <w:pPr>
              <w:ind w:left="0"/>
              <w:jc w:val="both"/>
              <w:rPr>
                <w:lang w:val="vi-VN"/>
              </w:rPr>
            </w:pPr>
            <w:r w:rsidRPr="00AD60AE">
              <w:rPr>
                <w:lang w:val="vi-VN"/>
              </w:rPr>
              <w:t>KienNT</w:t>
            </w:r>
          </w:p>
        </w:tc>
        <w:tc>
          <w:tcPr>
            <w:tcW w:w="850" w:type="dxa"/>
            <w:shd w:val="clear" w:color="auto" w:fill="FFFFFF"/>
          </w:tcPr>
          <w:p w:rsidR="009F386A" w:rsidRPr="00AD60AE" w:rsidRDefault="00514FFD" w:rsidP="00AD60AE">
            <w:pPr>
              <w:pStyle w:val="bang0"/>
              <w:jc w:val="both"/>
            </w:pPr>
            <w:r w:rsidRPr="00AD60AE">
              <w:t>50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ind w:left="0"/>
              <w:jc w:val="both"/>
              <w:rPr>
                <w:rFonts w:cs="Times New Roman"/>
              </w:rPr>
            </w:pPr>
            <w:r w:rsidRPr="00AD60AE">
              <w:t>Programmer #3</w:t>
            </w:r>
          </w:p>
        </w:tc>
        <w:tc>
          <w:tcPr>
            <w:tcW w:w="2835" w:type="dxa"/>
            <w:shd w:val="clear" w:color="auto" w:fill="FFFFFF"/>
          </w:tcPr>
          <w:p w:rsidR="009F386A" w:rsidRPr="00AD60AE" w:rsidRDefault="00514FFD" w:rsidP="00AD60AE">
            <w:pPr>
              <w:ind w:left="0"/>
              <w:jc w:val="both"/>
              <w:rPr>
                <w:rFonts w:ascii="Calibri" w:hAnsi="Calibri"/>
              </w:rPr>
            </w:pPr>
            <w:r w:rsidRPr="00AD60AE">
              <w:t>- Support coding functions and modules of system.</w:t>
            </w:r>
          </w:p>
        </w:tc>
        <w:tc>
          <w:tcPr>
            <w:tcW w:w="1701" w:type="dxa"/>
            <w:shd w:val="clear" w:color="auto" w:fill="FFFFFF"/>
          </w:tcPr>
          <w:p w:rsidR="009F386A" w:rsidRPr="00AD60AE" w:rsidRDefault="00514FFD" w:rsidP="00AD60AE">
            <w:pPr>
              <w:ind w:left="0"/>
              <w:jc w:val="both"/>
              <w:rPr>
                <w:lang w:val="vi-VN"/>
              </w:rPr>
            </w:pPr>
            <w:r w:rsidRPr="00AD60AE">
              <w:rPr>
                <w:lang w:val="vi-VN"/>
              </w:rPr>
              <w:t>PhuongHA</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pStyle w:val="bang0"/>
              <w:ind w:left="0"/>
              <w:jc w:val="both"/>
            </w:pPr>
            <w:r w:rsidRPr="00AD60AE">
              <w:t>30-10-</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pPr>
            <w:r w:rsidRPr="00AD60AE">
              <w:t>Test Leader</w:t>
            </w:r>
          </w:p>
        </w:tc>
        <w:tc>
          <w:tcPr>
            <w:tcW w:w="2835" w:type="dxa"/>
            <w:shd w:val="clear" w:color="auto" w:fill="FFFFFF"/>
          </w:tcPr>
          <w:p w:rsidR="009F386A" w:rsidRPr="00AD60AE" w:rsidRDefault="00514FFD" w:rsidP="00AD60AE">
            <w:pPr>
              <w:pStyle w:val="bang0"/>
              <w:ind w:left="0"/>
              <w:jc w:val="both"/>
            </w:pPr>
            <w:r w:rsidRPr="00AD60AE">
              <w:t>- Create test plan, test case, test report, quality report</w:t>
            </w:r>
          </w:p>
          <w:p w:rsidR="009F386A" w:rsidRPr="00AD60AE" w:rsidRDefault="00514FFD" w:rsidP="00AD60AE">
            <w:pPr>
              <w:pStyle w:val="bang0"/>
              <w:ind w:left="0"/>
              <w:jc w:val="both"/>
            </w:pPr>
            <w:r w:rsidRPr="00AD60AE">
              <w:t>- Execute test.</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Pham Thi Minh Phuong</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30-10-</w:t>
            </w:r>
            <w:r w:rsidRPr="00AD60AE">
              <w:rPr>
                <w:lang w:val="vi-VN"/>
              </w:rPr>
              <w:t>2017</w:t>
            </w:r>
          </w:p>
        </w:tc>
        <w:tc>
          <w:tcPr>
            <w:tcW w:w="992" w:type="dxa"/>
            <w:shd w:val="clear" w:color="auto" w:fill="FFFFFF"/>
          </w:tcPr>
          <w:p w:rsidR="009F386A" w:rsidRPr="00AD60AE" w:rsidRDefault="00514FFD" w:rsidP="00AD60AE">
            <w:pPr>
              <w:ind w:left="0"/>
              <w:jc w:val="both"/>
              <w:rPr>
                <w:rFonts w:cs="Times New Roman"/>
              </w:rPr>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pPr>
            <w:r w:rsidRPr="00AD60AE">
              <w:t>Tester</w:t>
            </w:r>
          </w:p>
        </w:tc>
        <w:tc>
          <w:tcPr>
            <w:tcW w:w="2835" w:type="dxa"/>
            <w:shd w:val="clear" w:color="auto" w:fill="FFFFFF"/>
          </w:tcPr>
          <w:p w:rsidR="009F386A" w:rsidRPr="00AD60AE" w:rsidRDefault="00514FFD" w:rsidP="00AD60AE">
            <w:pPr>
              <w:pStyle w:val="bang0"/>
              <w:ind w:left="0"/>
              <w:jc w:val="both"/>
            </w:pPr>
            <w:r w:rsidRPr="00AD60AE">
              <w:t>-  Support creating test plan, test case, test report, quality report</w:t>
            </w:r>
          </w:p>
          <w:p w:rsidR="009F386A" w:rsidRPr="00AD60AE" w:rsidRDefault="00514FFD" w:rsidP="00AD60AE">
            <w:pPr>
              <w:pStyle w:val="bang0"/>
              <w:ind w:left="0"/>
              <w:jc w:val="both"/>
            </w:pPr>
            <w:r w:rsidRPr="00AD60AE">
              <w:t>Execute test.</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Hoang Anh Phuong</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30-10-</w:t>
            </w:r>
            <w:r w:rsidRPr="00AD60AE">
              <w:rPr>
                <w:lang w:val="vi-VN"/>
              </w:rPr>
              <w:t>2017</w:t>
            </w:r>
          </w:p>
        </w:tc>
        <w:tc>
          <w:tcPr>
            <w:tcW w:w="992" w:type="dxa"/>
            <w:shd w:val="clear" w:color="auto" w:fill="FFFFFF"/>
          </w:tcPr>
          <w:p w:rsidR="009F386A" w:rsidRPr="00AD60AE" w:rsidRDefault="00514FFD" w:rsidP="00AD60AE">
            <w:pPr>
              <w:ind w:left="0"/>
              <w:jc w:val="both"/>
              <w:rPr>
                <w:rFonts w:cs="Times New Roman"/>
              </w:rPr>
            </w:pPr>
            <w:r w:rsidRPr="00AD60AE">
              <w:t>25-12-</w:t>
            </w:r>
            <w:r w:rsidRPr="00AD60AE">
              <w:rPr>
                <w:lang w:val="vi-VN"/>
              </w:rPr>
              <w:t>2017</w:t>
            </w:r>
          </w:p>
        </w:tc>
      </w:tr>
      <w:tr w:rsidR="009F386A" w:rsidRPr="00AD60AE" w:rsidTr="00AD60AE">
        <w:trPr>
          <w:cantSplit/>
          <w:trHeight w:val="517"/>
        </w:trPr>
        <w:tc>
          <w:tcPr>
            <w:tcW w:w="2096" w:type="dxa"/>
            <w:shd w:val="clear" w:color="auto" w:fill="FFFFFF"/>
          </w:tcPr>
          <w:p w:rsidR="009F386A" w:rsidRPr="00AD60AE" w:rsidRDefault="00514FFD" w:rsidP="00AD60AE">
            <w:pPr>
              <w:pStyle w:val="bang0"/>
              <w:ind w:left="0"/>
              <w:jc w:val="both"/>
            </w:pPr>
            <w:r w:rsidRPr="00AD60AE">
              <w:lastRenderedPageBreak/>
              <w:t>Design</w:t>
            </w:r>
          </w:p>
          <w:p w:rsidR="009F386A" w:rsidRPr="00AD60AE" w:rsidRDefault="009F386A" w:rsidP="00AD60AE">
            <w:pPr>
              <w:pStyle w:val="bang0"/>
              <w:jc w:val="both"/>
            </w:pPr>
          </w:p>
        </w:tc>
        <w:tc>
          <w:tcPr>
            <w:tcW w:w="2835" w:type="dxa"/>
            <w:shd w:val="clear" w:color="auto" w:fill="FFFFFF"/>
          </w:tcPr>
          <w:p w:rsidR="009F386A" w:rsidRPr="00AD60AE" w:rsidRDefault="00514FFD" w:rsidP="00AD60AE">
            <w:pPr>
              <w:pStyle w:val="bang0"/>
              <w:ind w:left="0"/>
              <w:jc w:val="both"/>
            </w:pPr>
            <w:r w:rsidRPr="00AD60AE">
              <w:t>- Create screen design, prototype</w:t>
            </w:r>
          </w:p>
          <w:p w:rsidR="009F386A" w:rsidRPr="00AD60AE" w:rsidRDefault="00514FFD" w:rsidP="00AD60AE">
            <w:pPr>
              <w:pStyle w:val="bang0"/>
              <w:ind w:left="0"/>
              <w:jc w:val="both"/>
            </w:pPr>
            <w:r w:rsidRPr="00AD60AE">
              <w:t>- Review design of others member</w:t>
            </w:r>
          </w:p>
        </w:tc>
        <w:tc>
          <w:tcPr>
            <w:tcW w:w="1701" w:type="dxa"/>
            <w:shd w:val="clear" w:color="auto" w:fill="FFFFFF"/>
          </w:tcPr>
          <w:p w:rsidR="009F386A" w:rsidRPr="00AD60AE" w:rsidRDefault="00514FFD" w:rsidP="00AD60AE">
            <w:pPr>
              <w:ind w:left="0"/>
              <w:jc w:val="both"/>
              <w:rPr>
                <w:rFonts w:cs="Times New Roman"/>
                <w:lang w:val="vi-VN"/>
              </w:rPr>
            </w:pPr>
            <w:r w:rsidRPr="00AD60AE">
              <w:rPr>
                <w:lang w:val="vi-VN"/>
              </w:rPr>
              <w:t>Ngo Trung Kien</w:t>
            </w:r>
          </w:p>
        </w:tc>
        <w:tc>
          <w:tcPr>
            <w:tcW w:w="850" w:type="dxa"/>
            <w:shd w:val="clear" w:color="auto" w:fill="FFFFFF"/>
          </w:tcPr>
          <w:p w:rsidR="009F386A" w:rsidRPr="00AD60AE" w:rsidRDefault="00514FFD" w:rsidP="00AD60AE">
            <w:pPr>
              <w:pStyle w:val="bang0"/>
              <w:jc w:val="both"/>
            </w:pPr>
            <w:r w:rsidRPr="00AD60AE">
              <w:t>100</w:t>
            </w:r>
          </w:p>
        </w:tc>
        <w:tc>
          <w:tcPr>
            <w:tcW w:w="993" w:type="dxa"/>
            <w:shd w:val="clear" w:color="auto" w:fill="FFFFFF"/>
          </w:tcPr>
          <w:p w:rsidR="009F386A" w:rsidRPr="00AD60AE" w:rsidRDefault="00514FFD" w:rsidP="00AD60AE">
            <w:pPr>
              <w:pStyle w:val="bang0"/>
              <w:ind w:left="0"/>
              <w:jc w:val="both"/>
            </w:pPr>
            <w:r w:rsidRPr="00AD60AE">
              <w:t>07-09-</w:t>
            </w:r>
            <w:r w:rsidRPr="00AD60AE">
              <w:rPr>
                <w:lang w:val="vi-VN"/>
              </w:rPr>
              <w:t>2017</w:t>
            </w:r>
          </w:p>
        </w:tc>
        <w:tc>
          <w:tcPr>
            <w:tcW w:w="992" w:type="dxa"/>
            <w:shd w:val="clear" w:color="auto" w:fill="FFFFFF"/>
          </w:tcPr>
          <w:p w:rsidR="009F386A" w:rsidRPr="00AD60AE" w:rsidRDefault="00514FFD" w:rsidP="00AD60AE">
            <w:pPr>
              <w:ind w:left="0"/>
              <w:jc w:val="both"/>
              <w:rPr>
                <w:rFonts w:cs="Times New Roman"/>
              </w:rPr>
            </w:pPr>
            <w:r w:rsidRPr="00AD60AE">
              <w:t>25-12-</w:t>
            </w:r>
            <w:r w:rsidRPr="00AD60AE">
              <w:rPr>
                <w:lang w:val="vi-VN"/>
              </w:rPr>
              <w:t>2017</w:t>
            </w:r>
          </w:p>
        </w:tc>
      </w:tr>
    </w:tbl>
    <w:p w:rsidR="009F386A" w:rsidRPr="00AD60AE" w:rsidRDefault="00514FFD" w:rsidP="00AD60AE">
      <w:pPr>
        <w:pStyle w:val="Heading2"/>
        <w:jc w:val="both"/>
        <w:rPr>
          <w:i w:val="0"/>
          <w:sz w:val="24"/>
          <w:szCs w:val="24"/>
        </w:rPr>
      </w:pPr>
      <w:bookmarkStart w:id="51" w:name="_Toc452446891"/>
      <w:bookmarkStart w:id="52" w:name="_Toc336527278"/>
      <w:bookmarkStart w:id="53" w:name="_Toc494718584"/>
      <w:r w:rsidRPr="00AD60AE">
        <w:rPr>
          <w:i w:val="0"/>
          <w:sz w:val="24"/>
          <w:szCs w:val="24"/>
        </w:rPr>
        <w:t>External Interfaces</w:t>
      </w:r>
      <w:bookmarkEnd w:id="51"/>
      <w:bookmarkEnd w:id="52"/>
      <w:bookmarkEnd w:id="53"/>
    </w:p>
    <w:p w:rsidR="009F386A" w:rsidRPr="00AD60AE" w:rsidRDefault="008460C3" w:rsidP="00AD60AE">
      <w:pPr>
        <w:pStyle w:val="Heading3"/>
        <w:numPr>
          <w:ilvl w:val="0"/>
          <w:numId w:val="0"/>
        </w:numPr>
        <w:ind w:left="360" w:hanging="360"/>
        <w:jc w:val="both"/>
      </w:pPr>
      <w:bookmarkStart w:id="54" w:name="OLE_LINK1"/>
      <w:bookmarkStart w:id="55" w:name="OLE_LINK2"/>
      <w:r w:rsidRPr="00AD60AE">
        <w:t>FPT University</w:t>
      </w:r>
      <w:r w:rsidR="00514FFD" w:rsidRPr="00AD60AE">
        <w:t xml:space="preserve"> Interfaces</w:t>
      </w:r>
      <w:bookmarkEnd w:id="54"/>
      <w:bookmarkEnd w:id="55"/>
    </w:p>
    <w:p w:rsidR="009F386A" w:rsidRPr="00AD60AE" w:rsidRDefault="009F386A" w:rsidP="00AD60AE">
      <w:pPr>
        <w:pStyle w:val="HelpText"/>
        <w:jc w:val="both"/>
        <w:rPr>
          <w:i w:val="0"/>
        </w:rPr>
      </w:pPr>
    </w:p>
    <w:tbl>
      <w:tblPr>
        <w:tblW w:w="9473" w:type="dxa"/>
        <w:tblInd w:w="-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91"/>
        <w:gridCol w:w="1822"/>
        <w:gridCol w:w="2160"/>
        <w:gridCol w:w="3600"/>
      </w:tblGrid>
      <w:tr w:rsidR="009F386A" w:rsidRPr="00AD60AE" w:rsidTr="00AD60AE">
        <w:trPr>
          <w:tblHeader/>
        </w:trPr>
        <w:tc>
          <w:tcPr>
            <w:tcW w:w="1891" w:type="dxa"/>
            <w:tcBorders>
              <w:bottom w:val="dotted" w:sz="2" w:space="0" w:color="808080"/>
            </w:tcBorders>
            <w:shd w:val="clear" w:color="auto" w:fill="D9D9D9"/>
          </w:tcPr>
          <w:p w:rsidR="009F386A" w:rsidRPr="00AD60AE" w:rsidRDefault="00514FFD" w:rsidP="00AD60AE">
            <w:pPr>
              <w:pStyle w:val="Bangheader"/>
              <w:jc w:val="both"/>
            </w:pPr>
            <w:r w:rsidRPr="00AD60AE">
              <w:t>Function</w:t>
            </w:r>
          </w:p>
        </w:tc>
        <w:tc>
          <w:tcPr>
            <w:tcW w:w="1822" w:type="dxa"/>
            <w:tcBorders>
              <w:bottom w:val="dotted" w:sz="2" w:space="0" w:color="808080"/>
            </w:tcBorders>
            <w:shd w:val="clear" w:color="auto" w:fill="D9D9D9"/>
          </w:tcPr>
          <w:p w:rsidR="009F386A" w:rsidRPr="00AD60AE" w:rsidRDefault="00514FFD" w:rsidP="00AD60AE">
            <w:pPr>
              <w:pStyle w:val="Bangheader"/>
              <w:jc w:val="both"/>
            </w:pPr>
            <w:r w:rsidRPr="00AD60AE">
              <w:t>Contact Person</w:t>
            </w:r>
          </w:p>
          <w:p w:rsidR="009F386A" w:rsidRPr="00AD60AE" w:rsidRDefault="00514FFD" w:rsidP="00AD60AE">
            <w:pPr>
              <w:pStyle w:val="Bangheader"/>
              <w:jc w:val="both"/>
            </w:pPr>
            <w:r w:rsidRPr="00AD60AE">
              <w:t>(name, position)</w:t>
            </w:r>
          </w:p>
        </w:tc>
        <w:tc>
          <w:tcPr>
            <w:tcW w:w="2160" w:type="dxa"/>
            <w:tcBorders>
              <w:bottom w:val="dotted" w:sz="2" w:space="0" w:color="808080"/>
            </w:tcBorders>
            <w:shd w:val="clear" w:color="auto" w:fill="D9D9D9"/>
          </w:tcPr>
          <w:p w:rsidR="009F386A" w:rsidRPr="00AD60AE" w:rsidRDefault="00514FFD" w:rsidP="00AD60AE">
            <w:pPr>
              <w:pStyle w:val="Bangheader"/>
              <w:jc w:val="both"/>
            </w:pPr>
            <w:r w:rsidRPr="00AD60AE">
              <w:t>Contact address</w:t>
            </w:r>
          </w:p>
          <w:p w:rsidR="009F386A" w:rsidRPr="00AD60AE" w:rsidRDefault="00514FFD" w:rsidP="00AD60AE">
            <w:pPr>
              <w:pStyle w:val="Bangheader"/>
              <w:jc w:val="both"/>
            </w:pPr>
            <w:r w:rsidRPr="00AD60AE">
              <w:t>(email, telephone)</w:t>
            </w:r>
          </w:p>
        </w:tc>
        <w:tc>
          <w:tcPr>
            <w:tcW w:w="3600" w:type="dxa"/>
            <w:tcBorders>
              <w:bottom w:val="dotted" w:sz="2" w:space="0" w:color="808080"/>
            </w:tcBorders>
            <w:shd w:val="clear" w:color="auto" w:fill="D9D9D9"/>
          </w:tcPr>
          <w:p w:rsidR="009F386A" w:rsidRPr="00AD60AE" w:rsidRDefault="00514FFD" w:rsidP="00AD60AE">
            <w:pPr>
              <w:pStyle w:val="Bangheader"/>
              <w:jc w:val="both"/>
            </w:pPr>
            <w:r w:rsidRPr="00AD60AE">
              <w:t>Responsibility</w:t>
            </w:r>
          </w:p>
        </w:tc>
      </w:tr>
      <w:tr w:rsidR="009F386A" w:rsidRPr="00AD60AE" w:rsidTr="00AD60AE">
        <w:tc>
          <w:tcPr>
            <w:tcW w:w="1891" w:type="dxa"/>
            <w:shd w:val="clear" w:color="auto" w:fill="C0DED8"/>
          </w:tcPr>
          <w:p w:rsidR="009F386A" w:rsidRPr="00AD60AE" w:rsidRDefault="00514FFD" w:rsidP="00AD60AE">
            <w:pPr>
              <w:pStyle w:val="bang0"/>
              <w:ind w:left="0"/>
              <w:jc w:val="both"/>
              <w:rPr>
                <w:lang w:val="vi-VN" w:eastAsia="ja-JP"/>
              </w:rPr>
            </w:pPr>
            <w:r w:rsidRPr="00AD60AE">
              <w:t>Teacher</w:t>
            </w:r>
          </w:p>
        </w:tc>
        <w:tc>
          <w:tcPr>
            <w:tcW w:w="1822" w:type="dxa"/>
            <w:shd w:val="clear" w:color="auto" w:fill="C0DED8"/>
          </w:tcPr>
          <w:p w:rsidR="009F386A" w:rsidRPr="00AD60AE" w:rsidRDefault="00514FFD" w:rsidP="00AD60AE">
            <w:pPr>
              <w:pStyle w:val="bang0"/>
              <w:ind w:left="0"/>
              <w:jc w:val="both"/>
            </w:pPr>
            <w:r w:rsidRPr="00AD60AE">
              <w:t>Nguyen Van Sang</w:t>
            </w:r>
          </w:p>
        </w:tc>
        <w:tc>
          <w:tcPr>
            <w:tcW w:w="2160" w:type="dxa"/>
            <w:shd w:val="clear" w:color="auto" w:fill="C0DED8"/>
          </w:tcPr>
          <w:p w:rsidR="009F386A" w:rsidRPr="00AD60AE" w:rsidRDefault="00BD52B8" w:rsidP="00AD60AE">
            <w:pPr>
              <w:pStyle w:val="bang0"/>
              <w:ind w:left="0"/>
              <w:jc w:val="both"/>
            </w:pPr>
            <w:hyperlink r:id="rId9" w:history="1">
              <w:r w:rsidR="00514FFD" w:rsidRPr="00AD60AE">
                <w:rPr>
                  <w:rStyle w:val="Hyperlink"/>
                </w:rPr>
                <w:t>SangNV@fpt.edu.vn</w:t>
              </w:r>
            </w:hyperlink>
          </w:p>
        </w:tc>
        <w:tc>
          <w:tcPr>
            <w:tcW w:w="3600" w:type="dxa"/>
            <w:shd w:val="clear" w:color="auto" w:fill="C0DED8"/>
          </w:tcPr>
          <w:p w:rsidR="009F386A" w:rsidRPr="00AD60AE" w:rsidRDefault="00514FFD" w:rsidP="00AD60AE">
            <w:pPr>
              <w:pStyle w:val="bang0"/>
              <w:ind w:left="0"/>
              <w:jc w:val="both"/>
            </w:pPr>
            <w:r w:rsidRPr="00AD60AE">
              <w:t>- Review and accept documents during project</w:t>
            </w:r>
          </w:p>
          <w:p w:rsidR="009F386A" w:rsidRPr="00AD60AE" w:rsidRDefault="00514FFD" w:rsidP="00AD60AE">
            <w:pPr>
              <w:pStyle w:val="bang0"/>
              <w:ind w:left="0"/>
              <w:jc w:val="both"/>
            </w:pPr>
            <w:r w:rsidRPr="00AD60AE">
              <w:t>- Review and accept products of the project.</w:t>
            </w:r>
          </w:p>
          <w:p w:rsidR="009F386A" w:rsidRPr="00AD60AE" w:rsidRDefault="00514FFD" w:rsidP="00AD60AE">
            <w:pPr>
              <w:pStyle w:val="bang0"/>
              <w:ind w:left="0"/>
              <w:jc w:val="both"/>
            </w:pPr>
            <w:r w:rsidRPr="00AD60AE">
              <w:t>- Resolve escalated issues and receive project reports.</w:t>
            </w:r>
          </w:p>
        </w:tc>
      </w:tr>
      <w:tr w:rsidR="009F386A" w:rsidRPr="00AD60AE" w:rsidTr="00AD60AE">
        <w:tc>
          <w:tcPr>
            <w:tcW w:w="1891" w:type="dxa"/>
            <w:shd w:val="clear" w:color="auto" w:fill="C0DED8"/>
          </w:tcPr>
          <w:p w:rsidR="009F386A" w:rsidRPr="00AD60AE" w:rsidRDefault="00514FFD" w:rsidP="00AD60AE">
            <w:pPr>
              <w:pStyle w:val="bang0"/>
              <w:ind w:left="0"/>
              <w:jc w:val="both"/>
            </w:pPr>
            <w:r w:rsidRPr="00AD60AE">
              <w:t>Training Department</w:t>
            </w:r>
          </w:p>
        </w:tc>
        <w:tc>
          <w:tcPr>
            <w:tcW w:w="1822" w:type="dxa"/>
            <w:shd w:val="clear" w:color="auto" w:fill="C0DED8"/>
          </w:tcPr>
          <w:p w:rsidR="009F386A" w:rsidRPr="00AD60AE" w:rsidRDefault="009F386A" w:rsidP="00AD60AE">
            <w:pPr>
              <w:pStyle w:val="bang0"/>
              <w:jc w:val="both"/>
            </w:pPr>
          </w:p>
        </w:tc>
        <w:tc>
          <w:tcPr>
            <w:tcW w:w="2160" w:type="dxa"/>
            <w:shd w:val="clear" w:color="auto" w:fill="C0DED8"/>
          </w:tcPr>
          <w:p w:rsidR="009F386A" w:rsidRPr="00AD60AE" w:rsidRDefault="00BD52B8" w:rsidP="00AD60AE">
            <w:pPr>
              <w:pStyle w:val="bang0"/>
              <w:ind w:left="0"/>
              <w:jc w:val="both"/>
            </w:pPr>
            <w:hyperlink r:id="rId10" w:history="1">
              <w:r w:rsidR="00514FFD" w:rsidRPr="00AD60AE">
                <w:rPr>
                  <w:rStyle w:val="Hyperlink"/>
                </w:rPr>
                <w:t>acad.hn@fpt.edu.vn</w:t>
              </w:r>
            </w:hyperlink>
          </w:p>
        </w:tc>
        <w:tc>
          <w:tcPr>
            <w:tcW w:w="3600" w:type="dxa"/>
            <w:shd w:val="clear" w:color="auto" w:fill="C0DED8"/>
          </w:tcPr>
          <w:p w:rsidR="009F386A" w:rsidRPr="00AD60AE" w:rsidRDefault="00514FFD" w:rsidP="00AD60AE">
            <w:pPr>
              <w:pStyle w:val="bang0"/>
              <w:ind w:left="0"/>
              <w:jc w:val="both"/>
            </w:pPr>
            <w:r w:rsidRPr="00AD60AE">
              <w:t>Management course of student</w:t>
            </w:r>
          </w:p>
        </w:tc>
      </w:tr>
    </w:tbl>
    <w:p w:rsidR="009F386A" w:rsidRPr="00AD60AE" w:rsidRDefault="009F386A" w:rsidP="00AD60AE">
      <w:pPr>
        <w:pStyle w:val="HelpText"/>
        <w:jc w:val="both"/>
        <w:rPr>
          <w:i w:val="0"/>
        </w:rPr>
      </w:pPr>
      <w:bookmarkStart w:id="56" w:name="_Toc452446894"/>
    </w:p>
    <w:p w:rsidR="009F386A" w:rsidRPr="00AD60AE" w:rsidRDefault="009F386A" w:rsidP="00AD60AE">
      <w:pPr>
        <w:pStyle w:val="HelpCont"/>
        <w:jc w:val="both"/>
        <w:rPr>
          <w:i w:val="0"/>
        </w:rPr>
      </w:pPr>
    </w:p>
    <w:p w:rsidR="009F386A" w:rsidRPr="00AD60AE" w:rsidRDefault="00514FFD" w:rsidP="00AD60AE">
      <w:pPr>
        <w:pStyle w:val="Heading1"/>
        <w:jc w:val="both"/>
      </w:pPr>
      <w:bookmarkStart w:id="57" w:name="_Toc494718585"/>
      <w:bookmarkStart w:id="58" w:name="_Toc336527279"/>
      <w:bookmarkStart w:id="59" w:name="_Toc452446914"/>
      <w:bookmarkEnd w:id="56"/>
      <w:r w:rsidRPr="00AD60AE">
        <w:lastRenderedPageBreak/>
        <w:t>Communication &amp; Reporting</w:t>
      </w:r>
      <w:bookmarkEnd w:id="57"/>
      <w:bookmarkEnd w:id="58"/>
    </w:p>
    <w:p w:rsidR="009F386A" w:rsidRPr="00AD60AE" w:rsidRDefault="009F386A" w:rsidP="00AD60AE">
      <w:pPr>
        <w:pStyle w:val="HelpCont"/>
        <w:jc w:val="both"/>
        <w:rPr>
          <w:i w:val="0"/>
        </w:rPr>
      </w:pPr>
    </w:p>
    <w:tbl>
      <w:tblPr>
        <w:tblW w:w="9471" w:type="dxa"/>
        <w:tblInd w:w="-3"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4A0" w:firstRow="1" w:lastRow="0" w:firstColumn="1" w:lastColumn="0" w:noHBand="0" w:noVBand="1"/>
      </w:tblPr>
      <w:tblGrid>
        <w:gridCol w:w="2361"/>
        <w:gridCol w:w="1440"/>
        <w:gridCol w:w="1530"/>
        <w:gridCol w:w="2182"/>
        <w:gridCol w:w="1958"/>
      </w:tblGrid>
      <w:tr w:rsidR="009F386A" w:rsidRPr="00AD60AE" w:rsidTr="00AD60AE">
        <w:trPr>
          <w:cantSplit/>
          <w:tblHeader/>
        </w:trPr>
        <w:tc>
          <w:tcPr>
            <w:tcW w:w="2361" w:type="dxa"/>
            <w:shd w:val="clear" w:color="auto" w:fill="D9D9D9"/>
          </w:tcPr>
          <w:p w:rsidR="009F386A" w:rsidRPr="00AD60AE" w:rsidRDefault="00514FFD" w:rsidP="00AD60AE">
            <w:pPr>
              <w:pStyle w:val="Bangheader"/>
              <w:jc w:val="both"/>
            </w:pPr>
            <w:r w:rsidRPr="00AD60AE">
              <w:t>Communication Type</w:t>
            </w:r>
          </w:p>
        </w:tc>
        <w:tc>
          <w:tcPr>
            <w:tcW w:w="1440" w:type="dxa"/>
            <w:shd w:val="clear" w:color="auto" w:fill="D9D9D9"/>
          </w:tcPr>
          <w:p w:rsidR="009F386A" w:rsidRPr="00AD60AE" w:rsidRDefault="00514FFD" w:rsidP="00AD60AE">
            <w:pPr>
              <w:pStyle w:val="Bangheader"/>
              <w:jc w:val="both"/>
            </w:pPr>
            <w:r w:rsidRPr="00AD60AE">
              <w:t>Method / Tool</w:t>
            </w:r>
          </w:p>
        </w:tc>
        <w:tc>
          <w:tcPr>
            <w:tcW w:w="1530" w:type="dxa"/>
            <w:shd w:val="clear" w:color="auto" w:fill="D9D9D9"/>
          </w:tcPr>
          <w:p w:rsidR="009F386A" w:rsidRPr="00AD60AE" w:rsidRDefault="00514FFD" w:rsidP="00AD60AE">
            <w:pPr>
              <w:pStyle w:val="Bangheader"/>
              <w:jc w:val="both"/>
            </w:pPr>
            <w:r w:rsidRPr="00AD60AE">
              <w:t>When</w:t>
            </w:r>
          </w:p>
        </w:tc>
        <w:tc>
          <w:tcPr>
            <w:tcW w:w="2182" w:type="dxa"/>
            <w:shd w:val="clear" w:color="auto" w:fill="D9D9D9"/>
          </w:tcPr>
          <w:p w:rsidR="009F386A" w:rsidRPr="00AD60AE" w:rsidRDefault="00514FFD" w:rsidP="00AD60AE">
            <w:pPr>
              <w:pStyle w:val="Bangheader"/>
              <w:jc w:val="both"/>
            </w:pPr>
            <w:r w:rsidRPr="00AD60AE">
              <w:t>Information</w:t>
            </w:r>
          </w:p>
        </w:tc>
        <w:tc>
          <w:tcPr>
            <w:tcW w:w="1958" w:type="dxa"/>
            <w:shd w:val="clear" w:color="auto" w:fill="D9D9D9"/>
          </w:tcPr>
          <w:p w:rsidR="009F386A" w:rsidRPr="00AD60AE" w:rsidRDefault="00514FFD" w:rsidP="00AD60AE">
            <w:pPr>
              <w:pStyle w:val="Bangheader"/>
              <w:jc w:val="both"/>
            </w:pPr>
            <w:r w:rsidRPr="00AD60AE">
              <w:t>Participants / Responsible</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Project Task Tracking</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Task scheduling</w:t>
            </w:r>
          </w:p>
        </w:tc>
        <w:tc>
          <w:tcPr>
            <w:tcW w:w="1440" w:type="dxa"/>
          </w:tcPr>
          <w:p w:rsidR="009F386A" w:rsidRPr="00AD60AE" w:rsidRDefault="00514FFD" w:rsidP="00AD60AE">
            <w:pPr>
              <w:ind w:left="0"/>
              <w:jc w:val="both"/>
            </w:pPr>
            <w:r w:rsidRPr="00AD60AE">
              <w:t>MS Project Professional 2013</w:t>
            </w:r>
          </w:p>
        </w:tc>
        <w:tc>
          <w:tcPr>
            <w:tcW w:w="1530" w:type="dxa"/>
          </w:tcPr>
          <w:p w:rsidR="009F386A" w:rsidRPr="00AD60AE" w:rsidRDefault="00514FFD" w:rsidP="00AD60AE">
            <w:pPr>
              <w:pStyle w:val="bang0"/>
              <w:ind w:left="0"/>
              <w:jc w:val="both"/>
            </w:pPr>
            <w:r w:rsidRPr="00AD60AE">
              <w:t>At the beginning of every stage, and weekly</w:t>
            </w:r>
          </w:p>
          <w:p w:rsidR="009F386A" w:rsidRPr="00AD60AE" w:rsidRDefault="00514FFD" w:rsidP="00AD60AE">
            <w:pPr>
              <w:ind w:left="0"/>
              <w:jc w:val="both"/>
              <w:rPr>
                <w:rFonts w:cs="Times New Roman"/>
              </w:rPr>
            </w:pPr>
            <w:r w:rsidRPr="00AD60AE">
              <w:t>Refinement and rescheduling as necessary</w:t>
            </w:r>
          </w:p>
        </w:tc>
        <w:tc>
          <w:tcPr>
            <w:tcW w:w="2182" w:type="dxa"/>
          </w:tcPr>
          <w:p w:rsidR="009F386A" w:rsidRPr="00AD60AE" w:rsidRDefault="009F386A" w:rsidP="00AD60AE">
            <w:pPr>
              <w:pStyle w:val="bang0"/>
              <w:jc w:val="both"/>
            </w:pPr>
          </w:p>
        </w:tc>
        <w:tc>
          <w:tcPr>
            <w:tcW w:w="1958" w:type="dxa"/>
          </w:tcPr>
          <w:p w:rsidR="009F386A" w:rsidRPr="00AD60AE" w:rsidRDefault="00514FFD" w:rsidP="00AD60AE">
            <w:pPr>
              <w:ind w:left="0"/>
              <w:jc w:val="both"/>
              <w:rPr>
                <w:rFonts w:cs="Times New Roman"/>
              </w:rPr>
            </w:pPr>
            <w:r w:rsidRPr="00AD60AE">
              <w:t>PM</w:t>
            </w:r>
          </w:p>
        </w:tc>
      </w:tr>
      <w:tr w:rsidR="009F386A" w:rsidRPr="00AD60AE" w:rsidTr="00AD60AE">
        <w:trPr>
          <w:cantSplit/>
        </w:trPr>
        <w:tc>
          <w:tcPr>
            <w:tcW w:w="2361" w:type="dxa"/>
          </w:tcPr>
          <w:p w:rsidR="009F386A" w:rsidRPr="00AD60AE" w:rsidRDefault="00514FFD" w:rsidP="00AD60AE">
            <w:pPr>
              <w:ind w:left="0"/>
              <w:jc w:val="both"/>
            </w:pPr>
            <w:r w:rsidRPr="00AD60AE">
              <w:t>Task assignment</w:t>
            </w:r>
          </w:p>
          <w:p w:rsidR="009F386A" w:rsidRPr="00AD60AE" w:rsidRDefault="009F386A" w:rsidP="00AD60AE">
            <w:pPr>
              <w:jc w:val="both"/>
            </w:pPr>
          </w:p>
        </w:tc>
        <w:tc>
          <w:tcPr>
            <w:tcW w:w="1440" w:type="dxa"/>
          </w:tcPr>
          <w:p w:rsidR="009F386A" w:rsidRPr="00AD60AE" w:rsidRDefault="00514FFD" w:rsidP="00AD60AE">
            <w:pPr>
              <w:ind w:left="0"/>
              <w:jc w:val="both"/>
            </w:pPr>
            <w:r w:rsidRPr="00AD60AE">
              <w:t>MS Project Professional 2013</w:t>
            </w:r>
          </w:p>
        </w:tc>
        <w:tc>
          <w:tcPr>
            <w:tcW w:w="1530" w:type="dxa"/>
          </w:tcPr>
          <w:p w:rsidR="009F386A" w:rsidRPr="00AD60AE" w:rsidRDefault="00514FFD" w:rsidP="00AD60AE">
            <w:pPr>
              <w:ind w:left="0"/>
              <w:jc w:val="both"/>
            </w:pPr>
            <w:r w:rsidRPr="00AD60AE">
              <w:t>Weekly</w:t>
            </w:r>
          </w:p>
        </w:tc>
        <w:tc>
          <w:tcPr>
            <w:tcW w:w="2182" w:type="dxa"/>
          </w:tcPr>
          <w:p w:rsidR="009F386A" w:rsidRPr="00AD60AE" w:rsidRDefault="009F386A" w:rsidP="00AD60AE">
            <w:pPr>
              <w:jc w:val="both"/>
            </w:pPr>
          </w:p>
        </w:tc>
        <w:tc>
          <w:tcPr>
            <w:tcW w:w="1958" w:type="dxa"/>
          </w:tcPr>
          <w:p w:rsidR="009F386A" w:rsidRPr="00AD60AE" w:rsidRDefault="00514FFD" w:rsidP="00AD60AE">
            <w:pPr>
              <w:ind w:left="0"/>
              <w:jc w:val="both"/>
            </w:pPr>
            <w:r w:rsidRPr="00AD60AE">
              <w:t>PTL</w:t>
            </w:r>
          </w:p>
        </w:tc>
      </w:tr>
      <w:tr w:rsidR="009F386A" w:rsidRPr="00AD60AE" w:rsidTr="00AD60AE">
        <w:trPr>
          <w:cantSplit/>
        </w:trPr>
        <w:tc>
          <w:tcPr>
            <w:tcW w:w="2361" w:type="dxa"/>
          </w:tcPr>
          <w:p w:rsidR="009F386A" w:rsidRPr="00AD60AE" w:rsidRDefault="00514FFD" w:rsidP="00AD60AE">
            <w:pPr>
              <w:ind w:left="0"/>
              <w:jc w:val="both"/>
            </w:pPr>
            <w:r w:rsidRPr="00AD60AE">
              <w:t>Task status reporting</w:t>
            </w:r>
          </w:p>
          <w:p w:rsidR="009F386A" w:rsidRPr="00AD60AE" w:rsidRDefault="009F386A" w:rsidP="00AD60AE">
            <w:pPr>
              <w:jc w:val="both"/>
            </w:pPr>
          </w:p>
        </w:tc>
        <w:tc>
          <w:tcPr>
            <w:tcW w:w="1440" w:type="dxa"/>
          </w:tcPr>
          <w:p w:rsidR="009F386A" w:rsidRPr="00AD60AE" w:rsidRDefault="00514FFD" w:rsidP="00AD60AE">
            <w:pPr>
              <w:ind w:left="0"/>
              <w:jc w:val="both"/>
            </w:pPr>
            <w:r w:rsidRPr="00AD60AE">
              <w:t>Daily Report</w:t>
            </w:r>
          </w:p>
        </w:tc>
        <w:tc>
          <w:tcPr>
            <w:tcW w:w="1530" w:type="dxa"/>
          </w:tcPr>
          <w:p w:rsidR="009F386A" w:rsidRPr="00AD60AE" w:rsidRDefault="00514FFD" w:rsidP="00AD60AE">
            <w:pPr>
              <w:ind w:left="0"/>
              <w:jc w:val="both"/>
            </w:pPr>
            <w:r w:rsidRPr="00AD60AE">
              <w:t>Daily</w:t>
            </w:r>
          </w:p>
        </w:tc>
        <w:tc>
          <w:tcPr>
            <w:tcW w:w="2182" w:type="dxa"/>
          </w:tcPr>
          <w:p w:rsidR="009F386A" w:rsidRPr="00AD60AE" w:rsidRDefault="009F386A" w:rsidP="00AD60AE">
            <w:pPr>
              <w:jc w:val="both"/>
            </w:pPr>
          </w:p>
        </w:tc>
        <w:tc>
          <w:tcPr>
            <w:tcW w:w="1958" w:type="dxa"/>
          </w:tcPr>
          <w:p w:rsidR="009F386A" w:rsidRPr="00AD60AE" w:rsidRDefault="00514FFD" w:rsidP="00AD60AE">
            <w:pPr>
              <w:ind w:left="0"/>
              <w:jc w:val="both"/>
            </w:pPr>
            <w:r w:rsidRPr="00AD60AE">
              <w:t>Project Team members</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Project Meeting</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Kick-off Meeting</w:t>
            </w:r>
          </w:p>
        </w:tc>
        <w:tc>
          <w:tcPr>
            <w:tcW w:w="1440" w:type="dxa"/>
          </w:tcPr>
          <w:p w:rsidR="009F386A" w:rsidRPr="00AD60AE" w:rsidRDefault="00514FFD" w:rsidP="00AD60AE">
            <w:pPr>
              <w:ind w:left="0"/>
              <w:jc w:val="both"/>
            </w:pPr>
            <w:r w:rsidRPr="00AD60AE">
              <w:t>Face to face</w:t>
            </w:r>
          </w:p>
        </w:tc>
        <w:tc>
          <w:tcPr>
            <w:tcW w:w="1530" w:type="dxa"/>
          </w:tcPr>
          <w:p w:rsidR="009F386A" w:rsidRPr="00AD60AE" w:rsidRDefault="00514FFD" w:rsidP="00AD60AE">
            <w:pPr>
              <w:ind w:left="0"/>
              <w:jc w:val="both"/>
            </w:pPr>
            <w:r w:rsidRPr="00AD60AE">
              <w:t>Initiation stage</w:t>
            </w:r>
          </w:p>
        </w:tc>
        <w:tc>
          <w:tcPr>
            <w:tcW w:w="2182" w:type="dxa"/>
          </w:tcPr>
          <w:p w:rsidR="009F386A" w:rsidRPr="00AD60AE" w:rsidRDefault="00514FFD" w:rsidP="00AD60AE">
            <w:pPr>
              <w:pStyle w:val="bang0"/>
              <w:ind w:left="0"/>
              <w:jc w:val="both"/>
            </w:pPr>
            <w:r w:rsidRPr="00AD60AE">
              <w:t>Project introduction; Project plan review; Risk identification; stakeholders identify.</w:t>
            </w:r>
          </w:p>
        </w:tc>
        <w:tc>
          <w:tcPr>
            <w:tcW w:w="1958" w:type="dxa"/>
          </w:tcPr>
          <w:p w:rsidR="009F386A" w:rsidRPr="00AD60AE" w:rsidRDefault="00514FFD" w:rsidP="00AD60AE">
            <w:pPr>
              <w:ind w:left="0"/>
              <w:jc w:val="both"/>
              <w:rPr>
                <w:rFonts w:cs="Times New Roman"/>
              </w:rPr>
            </w:pPr>
            <w:r w:rsidRPr="00AD60AE">
              <w:t>PM, Project Team Members</w:t>
            </w:r>
          </w:p>
        </w:tc>
      </w:tr>
      <w:tr w:rsidR="009F386A" w:rsidRPr="00AD60AE" w:rsidTr="00AD60AE">
        <w:trPr>
          <w:cantSplit/>
        </w:trPr>
        <w:tc>
          <w:tcPr>
            <w:tcW w:w="2361" w:type="dxa"/>
          </w:tcPr>
          <w:p w:rsidR="009F386A" w:rsidRPr="00AD60AE" w:rsidRDefault="00514FFD" w:rsidP="00AD60AE">
            <w:pPr>
              <w:ind w:left="0"/>
              <w:jc w:val="both"/>
            </w:pPr>
            <w:r w:rsidRPr="00AD60AE">
              <w:t>Project Progress Review Meetings</w:t>
            </w:r>
          </w:p>
        </w:tc>
        <w:tc>
          <w:tcPr>
            <w:tcW w:w="1440" w:type="dxa"/>
          </w:tcPr>
          <w:p w:rsidR="009F386A" w:rsidRPr="00AD60AE" w:rsidRDefault="00514FFD" w:rsidP="00AD60AE">
            <w:pPr>
              <w:ind w:left="0"/>
              <w:jc w:val="both"/>
            </w:pPr>
            <w:r w:rsidRPr="00AD60AE">
              <w:t>Face to face</w:t>
            </w:r>
          </w:p>
        </w:tc>
        <w:tc>
          <w:tcPr>
            <w:tcW w:w="1530" w:type="dxa"/>
          </w:tcPr>
          <w:p w:rsidR="009F386A" w:rsidRPr="00AD60AE" w:rsidRDefault="00514FFD" w:rsidP="00AD60AE">
            <w:pPr>
              <w:ind w:left="0"/>
              <w:jc w:val="both"/>
            </w:pPr>
            <w:r w:rsidRPr="00AD60AE">
              <w:t>Weekly and on event</w:t>
            </w:r>
          </w:p>
        </w:tc>
        <w:tc>
          <w:tcPr>
            <w:tcW w:w="2182" w:type="dxa"/>
          </w:tcPr>
          <w:p w:rsidR="009F386A" w:rsidRPr="00AD60AE" w:rsidRDefault="00514FFD" w:rsidP="00AD60AE">
            <w:pPr>
              <w:pStyle w:val="bang0"/>
              <w:ind w:left="0"/>
              <w:jc w:val="both"/>
            </w:pPr>
            <w:r w:rsidRPr="00AD60AE">
              <w:t>Communicate project status</w:t>
            </w:r>
          </w:p>
          <w:p w:rsidR="009F386A" w:rsidRPr="00AD60AE" w:rsidRDefault="00514FFD" w:rsidP="00AD60AE">
            <w:pPr>
              <w:pStyle w:val="bang0"/>
              <w:ind w:left="0"/>
              <w:jc w:val="both"/>
            </w:pPr>
            <w:r w:rsidRPr="00AD60AE">
              <w:t>Communicate and resolve any open issue, risks, and changes</w:t>
            </w:r>
          </w:p>
          <w:p w:rsidR="009F386A" w:rsidRPr="00AD60AE" w:rsidRDefault="00514FFD" w:rsidP="00AD60AE">
            <w:pPr>
              <w:pStyle w:val="bang0"/>
              <w:ind w:left="0"/>
              <w:jc w:val="both"/>
            </w:pPr>
            <w:r w:rsidRPr="00AD60AE">
              <w:t>Discuss any suggested improvement</w:t>
            </w:r>
          </w:p>
        </w:tc>
        <w:tc>
          <w:tcPr>
            <w:tcW w:w="1958" w:type="dxa"/>
          </w:tcPr>
          <w:p w:rsidR="009F386A" w:rsidRPr="00AD60AE" w:rsidRDefault="00514FFD" w:rsidP="00AD60AE">
            <w:pPr>
              <w:ind w:left="0"/>
              <w:jc w:val="both"/>
              <w:rPr>
                <w:rFonts w:cs="Times New Roman"/>
              </w:rPr>
            </w:pPr>
            <w:r w:rsidRPr="00AD60AE">
              <w:t>PM, Project Team Members</w:t>
            </w:r>
          </w:p>
        </w:tc>
      </w:tr>
      <w:tr w:rsidR="009F386A" w:rsidRPr="00AD60AE" w:rsidTr="00AD60AE">
        <w:trPr>
          <w:cantSplit/>
        </w:trPr>
        <w:tc>
          <w:tcPr>
            <w:tcW w:w="2361" w:type="dxa"/>
          </w:tcPr>
          <w:p w:rsidR="009F386A" w:rsidRPr="00AD60AE" w:rsidRDefault="00514FFD" w:rsidP="00AD60AE">
            <w:pPr>
              <w:ind w:left="0"/>
              <w:jc w:val="both"/>
            </w:pPr>
            <w:r w:rsidRPr="00AD60AE">
              <w:lastRenderedPageBreak/>
              <w:t>Milestone Meetings</w:t>
            </w:r>
          </w:p>
        </w:tc>
        <w:tc>
          <w:tcPr>
            <w:tcW w:w="1440" w:type="dxa"/>
          </w:tcPr>
          <w:p w:rsidR="009F386A" w:rsidRPr="00AD60AE" w:rsidRDefault="00514FFD" w:rsidP="00AD60AE">
            <w:pPr>
              <w:ind w:left="0"/>
              <w:jc w:val="both"/>
            </w:pPr>
            <w:r w:rsidRPr="00AD60AE">
              <w:t>Face</w:t>
            </w:r>
            <w:r w:rsidRPr="00AD60AE">
              <w:rPr>
                <w:lang w:val="vi-VN"/>
              </w:rPr>
              <w:t xml:space="preserve"> </w:t>
            </w:r>
            <w:r w:rsidRPr="00AD60AE">
              <w:t>to face</w:t>
            </w:r>
          </w:p>
        </w:tc>
        <w:tc>
          <w:tcPr>
            <w:tcW w:w="1530" w:type="dxa"/>
          </w:tcPr>
          <w:p w:rsidR="009F386A" w:rsidRPr="00AD60AE" w:rsidRDefault="00514FFD" w:rsidP="00AD60AE">
            <w:pPr>
              <w:ind w:left="0"/>
              <w:jc w:val="both"/>
            </w:pPr>
            <w:r w:rsidRPr="00AD60AE">
              <w:t>5 days after the completion of stages: Definition, Solution &amp; Construction</w:t>
            </w:r>
          </w:p>
        </w:tc>
        <w:tc>
          <w:tcPr>
            <w:tcW w:w="2182" w:type="dxa"/>
          </w:tcPr>
          <w:p w:rsidR="009F386A" w:rsidRPr="00AD60AE" w:rsidRDefault="00514FFD" w:rsidP="00AD60AE">
            <w:pPr>
              <w:pStyle w:val="bang0"/>
              <w:ind w:left="0"/>
              <w:jc w:val="both"/>
            </w:pPr>
            <w:r w:rsidRPr="00AD60AE">
              <w:t>Project objective review, evaluate project performance (quality, schedule, effort), Causal analysis, update project plan for next stage</w:t>
            </w:r>
          </w:p>
        </w:tc>
        <w:tc>
          <w:tcPr>
            <w:tcW w:w="1958" w:type="dxa"/>
          </w:tcPr>
          <w:p w:rsidR="009F386A" w:rsidRPr="00AD60AE" w:rsidRDefault="00514FFD" w:rsidP="00AD60AE">
            <w:pPr>
              <w:ind w:left="0"/>
              <w:jc w:val="both"/>
              <w:rPr>
                <w:rFonts w:cs="Times New Roman"/>
              </w:rPr>
            </w:pPr>
            <w:r w:rsidRPr="00AD60AE">
              <w:t>PM, Project Team Members, QA, Supervisor</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Transfer/Sharing of project documentation/information</w:t>
            </w:r>
          </w:p>
        </w:tc>
        <w:tc>
          <w:tcPr>
            <w:tcW w:w="1440" w:type="dxa"/>
          </w:tcPr>
          <w:p w:rsidR="009F386A" w:rsidRPr="00AD60AE" w:rsidRDefault="00514FFD" w:rsidP="00AD60AE">
            <w:pPr>
              <w:ind w:left="0"/>
              <w:jc w:val="both"/>
            </w:pPr>
            <w:r w:rsidRPr="00AD60AE">
              <w:t>TortoiseGit</w:t>
            </w:r>
          </w:p>
        </w:tc>
        <w:tc>
          <w:tcPr>
            <w:tcW w:w="1530" w:type="dxa"/>
          </w:tcPr>
          <w:p w:rsidR="009F386A" w:rsidRPr="00AD60AE" w:rsidRDefault="00514FFD" w:rsidP="00AD60AE">
            <w:pPr>
              <w:ind w:left="0"/>
              <w:jc w:val="both"/>
            </w:pPr>
            <w:r w:rsidRPr="00AD60AE">
              <w:t>When available</w:t>
            </w:r>
          </w:p>
        </w:tc>
        <w:tc>
          <w:tcPr>
            <w:tcW w:w="2182" w:type="dxa"/>
          </w:tcPr>
          <w:p w:rsidR="009F386A" w:rsidRPr="00AD60AE" w:rsidRDefault="00514FFD" w:rsidP="00AD60AE">
            <w:pPr>
              <w:ind w:left="0"/>
              <w:jc w:val="both"/>
            </w:pPr>
            <w:r w:rsidRPr="00AD60AE">
              <w:t>All project documentation and information</w:t>
            </w:r>
          </w:p>
        </w:tc>
        <w:tc>
          <w:tcPr>
            <w:tcW w:w="1958" w:type="dxa"/>
          </w:tcPr>
          <w:p w:rsidR="009F386A" w:rsidRPr="00AD60AE" w:rsidRDefault="00514FFD" w:rsidP="00AD60AE">
            <w:pPr>
              <w:ind w:left="0"/>
              <w:jc w:val="both"/>
            </w:pPr>
            <w:r w:rsidRPr="00AD60AE">
              <w:t>PM, Project Team Members, QA</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Customer Communication and Reporting:</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Project Report</w:t>
            </w:r>
          </w:p>
        </w:tc>
        <w:tc>
          <w:tcPr>
            <w:tcW w:w="1440" w:type="dxa"/>
          </w:tcPr>
          <w:p w:rsidR="009F386A" w:rsidRPr="00AD60AE" w:rsidRDefault="00514FFD" w:rsidP="00AD60AE">
            <w:pPr>
              <w:ind w:left="0"/>
              <w:jc w:val="both"/>
            </w:pPr>
            <w:r w:rsidRPr="00AD60AE">
              <w:t>Agreed FPT Software and FU standard format</w:t>
            </w:r>
          </w:p>
        </w:tc>
        <w:tc>
          <w:tcPr>
            <w:tcW w:w="1530" w:type="dxa"/>
          </w:tcPr>
          <w:p w:rsidR="009F386A" w:rsidRPr="00AD60AE" w:rsidRDefault="00514FFD" w:rsidP="00AD60AE">
            <w:pPr>
              <w:ind w:left="0"/>
              <w:jc w:val="both"/>
            </w:pPr>
            <w:r w:rsidRPr="00AD60AE">
              <w:t>5pm Monday, Weekly</w:t>
            </w:r>
          </w:p>
        </w:tc>
        <w:tc>
          <w:tcPr>
            <w:tcW w:w="2182" w:type="dxa"/>
          </w:tcPr>
          <w:p w:rsidR="009F386A" w:rsidRPr="00AD60AE" w:rsidRDefault="00514FFD" w:rsidP="00AD60AE">
            <w:pPr>
              <w:ind w:left="0"/>
              <w:jc w:val="both"/>
            </w:pPr>
            <w:r w:rsidRPr="00AD60AE">
              <w:t>Project status report, Issue requiring clarifications, escalation, if any</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2361" w:type="dxa"/>
          </w:tcPr>
          <w:p w:rsidR="009F386A" w:rsidRPr="00AD60AE" w:rsidRDefault="00514FFD" w:rsidP="00AD60AE">
            <w:pPr>
              <w:ind w:left="0"/>
              <w:jc w:val="both"/>
            </w:pPr>
            <w:r w:rsidRPr="00AD60AE">
              <w:t>Project Meetings with supervisor</w:t>
            </w:r>
          </w:p>
        </w:tc>
        <w:tc>
          <w:tcPr>
            <w:tcW w:w="1440" w:type="dxa"/>
          </w:tcPr>
          <w:p w:rsidR="009F386A" w:rsidRPr="00AD60AE" w:rsidRDefault="00514FFD" w:rsidP="00AD60AE">
            <w:pPr>
              <w:ind w:left="0"/>
              <w:jc w:val="both"/>
            </w:pPr>
            <w:r w:rsidRPr="00AD60AE">
              <w:t>Face to face</w:t>
            </w:r>
          </w:p>
        </w:tc>
        <w:tc>
          <w:tcPr>
            <w:tcW w:w="1530" w:type="dxa"/>
          </w:tcPr>
          <w:p w:rsidR="009F386A" w:rsidRPr="00AD60AE" w:rsidRDefault="00514FFD" w:rsidP="00AD60AE">
            <w:pPr>
              <w:ind w:left="0"/>
              <w:jc w:val="both"/>
            </w:pPr>
            <w:r w:rsidRPr="00AD60AE">
              <w:t>12h30 Wednesday, Weekly</w:t>
            </w:r>
          </w:p>
        </w:tc>
        <w:tc>
          <w:tcPr>
            <w:tcW w:w="2182" w:type="dxa"/>
          </w:tcPr>
          <w:p w:rsidR="009F386A" w:rsidRPr="00AD60AE" w:rsidRDefault="00514FFD" w:rsidP="00AD60AE">
            <w:pPr>
              <w:ind w:left="0"/>
              <w:jc w:val="both"/>
            </w:pPr>
            <w:r w:rsidRPr="00AD60AE">
              <w:t>As above</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2361" w:type="dxa"/>
          </w:tcPr>
          <w:p w:rsidR="009F386A" w:rsidRPr="00AD60AE" w:rsidRDefault="00514FFD" w:rsidP="00AD60AE">
            <w:pPr>
              <w:ind w:left="0"/>
              <w:jc w:val="both"/>
            </w:pPr>
            <w:r w:rsidRPr="00AD60AE">
              <w:t>Requirement gathering/clarification</w:t>
            </w:r>
          </w:p>
        </w:tc>
        <w:tc>
          <w:tcPr>
            <w:tcW w:w="1440" w:type="dxa"/>
          </w:tcPr>
          <w:p w:rsidR="009F386A" w:rsidRPr="00AD60AE" w:rsidRDefault="00514FFD" w:rsidP="00AD60AE">
            <w:pPr>
              <w:ind w:left="0"/>
              <w:jc w:val="both"/>
            </w:pPr>
            <w:r w:rsidRPr="00AD60AE">
              <w:t>Face to face meeting</w:t>
            </w:r>
          </w:p>
        </w:tc>
        <w:tc>
          <w:tcPr>
            <w:tcW w:w="1530" w:type="dxa"/>
          </w:tcPr>
          <w:p w:rsidR="009F386A" w:rsidRPr="00AD60AE" w:rsidRDefault="00514FFD" w:rsidP="00AD60AE">
            <w:pPr>
              <w:ind w:left="0"/>
              <w:jc w:val="both"/>
            </w:pPr>
            <w:r w:rsidRPr="00AD60AE">
              <w:t>During requirement analysis phase</w:t>
            </w:r>
          </w:p>
        </w:tc>
        <w:tc>
          <w:tcPr>
            <w:tcW w:w="2182" w:type="dxa"/>
          </w:tcPr>
          <w:p w:rsidR="009F386A" w:rsidRPr="00AD60AE" w:rsidRDefault="00514FFD" w:rsidP="00AD60AE">
            <w:pPr>
              <w:ind w:left="0"/>
              <w:jc w:val="both"/>
            </w:pPr>
            <w:r w:rsidRPr="00AD60AE">
              <w:t>As in Q&amp;A list</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Communication with Senior Management</w:t>
            </w:r>
          </w:p>
        </w:tc>
      </w:tr>
      <w:tr w:rsidR="009F386A" w:rsidRPr="00AD60AE" w:rsidTr="00AD60AE">
        <w:trPr>
          <w:cantSplit/>
        </w:trPr>
        <w:tc>
          <w:tcPr>
            <w:tcW w:w="2361" w:type="dxa"/>
          </w:tcPr>
          <w:p w:rsidR="009F386A" w:rsidRPr="00AD60AE" w:rsidRDefault="00514FFD" w:rsidP="00AD60AE">
            <w:pPr>
              <w:ind w:left="0"/>
              <w:jc w:val="both"/>
              <w:rPr>
                <w:rFonts w:cs="Times New Roman"/>
                <w:lang w:val="vi-VN" w:eastAsia="ja-JP"/>
              </w:rPr>
            </w:pPr>
            <w:r w:rsidRPr="00AD60AE">
              <w:t>Review Project Plan &amp; Project schedule</w:t>
            </w:r>
          </w:p>
        </w:tc>
        <w:tc>
          <w:tcPr>
            <w:tcW w:w="1440" w:type="dxa"/>
          </w:tcPr>
          <w:p w:rsidR="009F386A" w:rsidRPr="00AD60AE" w:rsidRDefault="00514FFD" w:rsidP="00AD60AE">
            <w:pPr>
              <w:ind w:left="0"/>
              <w:jc w:val="both"/>
            </w:pPr>
            <w:r w:rsidRPr="00AD60AE">
              <w:t>By attend project meeting</w:t>
            </w:r>
          </w:p>
        </w:tc>
        <w:tc>
          <w:tcPr>
            <w:tcW w:w="1530" w:type="dxa"/>
          </w:tcPr>
          <w:p w:rsidR="009F386A" w:rsidRPr="00AD60AE" w:rsidRDefault="00514FFD" w:rsidP="00AD60AE">
            <w:pPr>
              <w:ind w:left="0"/>
              <w:jc w:val="both"/>
            </w:pPr>
            <w:r w:rsidRPr="00AD60AE">
              <w:t>Significant changes to WO, PP and Project schedule (scope, objectives Organization, HR, major milestone, deliverables )</w:t>
            </w:r>
          </w:p>
        </w:tc>
        <w:tc>
          <w:tcPr>
            <w:tcW w:w="2182" w:type="dxa"/>
          </w:tcPr>
          <w:p w:rsidR="009F386A" w:rsidRPr="00AD60AE" w:rsidRDefault="009F386A" w:rsidP="00AD60AE">
            <w:pPr>
              <w:pStyle w:val="bang0"/>
              <w:ind w:left="0"/>
              <w:jc w:val="both"/>
            </w:pPr>
          </w:p>
        </w:tc>
        <w:tc>
          <w:tcPr>
            <w:tcW w:w="1958" w:type="dxa"/>
          </w:tcPr>
          <w:p w:rsidR="009F386A" w:rsidRPr="00AD60AE" w:rsidRDefault="00514FFD" w:rsidP="00AD60AE">
            <w:pPr>
              <w:pStyle w:val="bang0"/>
              <w:ind w:left="0"/>
              <w:jc w:val="both"/>
            </w:pPr>
            <w:r w:rsidRPr="00AD60AE">
              <w:t>PM</w:t>
            </w:r>
          </w:p>
        </w:tc>
      </w:tr>
      <w:tr w:rsidR="009F386A" w:rsidRPr="00AD60AE" w:rsidTr="00AD60AE">
        <w:trPr>
          <w:cantSplit/>
        </w:trPr>
        <w:tc>
          <w:tcPr>
            <w:tcW w:w="2361" w:type="dxa"/>
          </w:tcPr>
          <w:p w:rsidR="009F386A" w:rsidRPr="00AD60AE" w:rsidRDefault="00514FFD" w:rsidP="00AD60AE">
            <w:pPr>
              <w:ind w:left="0"/>
              <w:jc w:val="both"/>
              <w:rPr>
                <w:rFonts w:cs="Times New Roman"/>
              </w:rPr>
            </w:pPr>
            <w:r w:rsidRPr="00AD60AE">
              <w:lastRenderedPageBreak/>
              <w:t>Project Progress Review</w:t>
            </w:r>
          </w:p>
        </w:tc>
        <w:tc>
          <w:tcPr>
            <w:tcW w:w="1440" w:type="dxa"/>
          </w:tcPr>
          <w:p w:rsidR="009F386A" w:rsidRPr="00AD60AE" w:rsidRDefault="00514FFD" w:rsidP="00AD60AE">
            <w:pPr>
              <w:ind w:left="0"/>
              <w:jc w:val="both"/>
            </w:pPr>
            <w:r w:rsidRPr="00AD60AE">
              <w:t>By email and/or via Operation meeting at Group/Division level</w:t>
            </w:r>
          </w:p>
        </w:tc>
        <w:tc>
          <w:tcPr>
            <w:tcW w:w="1530" w:type="dxa"/>
          </w:tcPr>
          <w:p w:rsidR="009F386A" w:rsidRPr="00AD60AE" w:rsidRDefault="00514FFD" w:rsidP="00AD60AE">
            <w:pPr>
              <w:ind w:left="0"/>
              <w:jc w:val="both"/>
            </w:pPr>
            <w:r w:rsidRPr="00AD60AE">
              <w:t>Weekly</w:t>
            </w:r>
          </w:p>
        </w:tc>
        <w:tc>
          <w:tcPr>
            <w:tcW w:w="2182" w:type="dxa"/>
          </w:tcPr>
          <w:p w:rsidR="009F386A" w:rsidRPr="00AD60AE" w:rsidRDefault="00514FFD" w:rsidP="00AD60AE">
            <w:pPr>
              <w:ind w:left="0"/>
              <w:jc w:val="both"/>
            </w:pPr>
            <w:r w:rsidRPr="00AD60AE">
              <w:t>Project status report, Issue requiring clarifications, escalation, if any</w:t>
            </w:r>
          </w:p>
        </w:tc>
        <w:tc>
          <w:tcPr>
            <w:tcW w:w="1958" w:type="dxa"/>
          </w:tcPr>
          <w:p w:rsidR="009F386A" w:rsidRPr="00AD60AE" w:rsidRDefault="00514FFD" w:rsidP="00AD60AE">
            <w:pPr>
              <w:ind w:left="0"/>
              <w:jc w:val="both"/>
            </w:pPr>
            <w:r w:rsidRPr="00AD60AE">
              <w:t>PM</w:t>
            </w:r>
          </w:p>
        </w:tc>
      </w:tr>
      <w:tr w:rsidR="009F386A" w:rsidRPr="00AD60AE" w:rsidTr="00AD60AE">
        <w:trPr>
          <w:cantSplit/>
        </w:trPr>
        <w:tc>
          <w:tcPr>
            <w:tcW w:w="2361" w:type="dxa"/>
          </w:tcPr>
          <w:p w:rsidR="009F386A" w:rsidRPr="00AD60AE" w:rsidRDefault="00514FFD" w:rsidP="00AD60AE">
            <w:pPr>
              <w:pStyle w:val="bang0"/>
              <w:ind w:left="0"/>
              <w:jc w:val="both"/>
            </w:pPr>
            <w:r w:rsidRPr="00AD60AE">
              <w:t>Project Milestone Review</w:t>
            </w:r>
          </w:p>
          <w:p w:rsidR="009F386A" w:rsidRPr="00AD60AE" w:rsidRDefault="009F386A" w:rsidP="00AD60AE">
            <w:pPr>
              <w:pStyle w:val="bang0"/>
              <w:ind w:left="0"/>
              <w:jc w:val="both"/>
            </w:pPr>
          </w:p>
        </w:tc>
        <w:tc>
          <w:tcPr>
            <w:tcW w:w="1440" w:type="dxa"/>
          </w:tcPr>
          <w:p w:rsidR="009F386A" w:rsidRPr="00AD60AE" w:rsidRDefault="00514FFD" w:rsidP="00AD60AE">
            <w:pPr>
              <w:pStyle w:val="bang0"/>
              <w:ind w:left="0"/>
              <w:jc w:val="both"/>
            </w:pPr>
            <w:r w:rsidRPr="00AD60AE">
              <w:t>By email and via project milestone review meeting</w:t>
            </w:r>
          </w:p>
        </w:tc>
        <w:tc>
          <w:tcPr>
            <w:tcW w:w="1530" w:type="dxa"/>
          </w:tcPr>
          <w:p w:rsidR="009F386A" w:rsidRPr="00AD60AE" w:rsidRDefault="00514FFD" w:rsidP="00AD60AE">
            <w:pPr>
              <w:pStyle w:val="bang0"/>
              <w:ind w:left="0"/>
              <w:jc w:val="both"/>
            </w:pPr>
            <w:r w:rsidRPr="00AD60AE">
              <w:t>End of every stage</w:t>
            </w:r>
          </w:p>
        </w:tc>
        <w:tc>
          <w:tcPr>
            <w:tcW w:w="2182" w:type="dxa"/>
          </w:tcPr>
          <w:p w:rsidR="009F386A" w:rsidRPr="00AD60AE" w:rsidRDefault="00514FFD" w:rsidP="00AD60AE">
            <w:pPr>
              <w:pStyle w:val="bang0"/>
              <w:ind w:left="0"/>
              <w:jc w:val="both"/>
            </w:pPr>
            <w:r w:rsidRPr="00AD60AE">
              <w:t>Project objective review, evaluate project performance (quality, schedule, effort), Causal analysis, update project plan for next stage</w:t>
            </w:r>
          </w:p>
        </w:tc>
        <w:tc>
          <w:tcPr>
            <w:tcW w:w="1958" w:type="dxa"/>
          </w:tcPr>
          <w:p w:rsidR="009F386A" w:rsidRPr="00AD60AE" w:rsidRDefault="00514FFD" w:rsidP="00AD60AE">
            <w:pPr>
              <w:pStyle w:val="bang0"/>
              <w:ind w:left="0"/>
              <w:jc w:val="both"/>
            </w:pPr>
            <w:r w:rsidRPr="00AD60AE">
              <w:t>PM</w:t>
            </w:r>
          </w:p>
        </w:tc>
      </w:tr>
      <w:tr w:rsidR="009F386A" w:rsidRPr="00AD60AE" w:rsidTr="00AD60AE">
        <w:trPr>
          <w:cantSplit/>
        </w:trPr>
        <w:tc>
          <w:tcPr>
            <w:tcW w:w="9471" w:type="dxa"/>
            <w:gridSpan w:val="5"/>
            <w:shd w:val="clear" w:color="auto" w:fill="auto"/>
          </w:tcPr>
          <w:p w:rsidR="009F386A" w:rsidRPr="00AD60AE" w:rsidRDefault="00514FFD" w:rsidP="00AD60AE">
            <w:pPr>
              <w:pStyle w:val="StylebangcategoryWhiteLeft"/>
              <w:jc w:val="both"/>
              <w:rPr>
                <w:szCs w:val="24"/>
              </w:rPr>
            </w:pPr>
            <w:r w:rsidRPr="00AD60AE">
              <w:rPr>
                <w:szCs w:val="24"/>
              </w:rPr>
              <w:t>Other Communication and Reporting:</w:t>
            </w:r>
          </w:p>
        </w:tc>
      </w:tr>
      <w:tr w:rsidR="009F386A" w:rsidRPr="00AD60AE" w:rsidTr="00AD60AE">
        <w:trPr>
          <w:cantSplit/>
        </w:trPr>
        <w:tc>
          <w:tcPr>
            <w:tcW w:w="2361" w:type="dxa"/>
          </w:tcPr>
          <w:p w:rsidR="009F386A" w:rsidRPr="00AD60AE" w:rsidRDefault="00514FFD" w:rsidP="00AD60AE">
            <w:pPr>
              <w:pStyle w:val="bang0"/>
              <w:ind w:left="0"/>
              <w:jc w:val="both"/>
            </w:pPr>
            <w:r w:rsidRPr="00AD60AE">
              <w:t>Raise issue or request service/support of BA groups (IT, Admin, QA, HR, Training, Recruitment, etc)</w:t>
            </w:r>
          </w:p>
        </w:tc>
        <w:tc>
          <w:tcPr>
            <w:tcW w:w="1440" w:type="dxa"/>
          </w:tcPr>
          <w:p w:rsidR="009F386A" w:rsidRPr="00AD60AE" w:rsidRDefault="00514FFD" w:rsidP="00AD60AE">
            <w:pPr>
              <w:pStyle w:val="bang0"/>
              <w:ind w:left="0"/>
              <w:jc w:val="both"/>
            </w:pPr>
            <w:r w:rsidRPr="00AD60AE">
              <w:t>Call log; email; phone</w:t>
            </w:r>
          </w:p>
        </w:tc>
        <w:tc>
          <w:tcPr>
            <w:tcW w:w="1530" w:type="dxa"/>
          </w:tcPr>
          <w:p w:rsidR="009F386A" w:rsidRPr="00AD60AE" w:rsidRDefault="00514FFD" w:rsidP="00AD60AE">
            <w:pPr>
              <w:pStyle w:val="bang0"/>
              <w:ind w:left="0"/>
              <w:jc w:val="both"/>
            </w:pPr>
            <w:r w:rsidRPr="00AD60AE">
              <w:t>Upon request</w:t>
            </w:r>
          </w:p>
        </w:tc>
        <w:tc>
          <w:tcPr>
            <w:tcW w:w="2182" w:type="dxa"/>
          </w:tcPr>
          <w:p w:rsidR="009F386A" w:rsidRPr="00AD60AE" w:rsidRDefault="00514FFD" w:rsidP="00AD60AE">
            <w:pPr>
              <w:pStyle w:val="bang0"/>
              <w:ind w:left="0"/>
              <w:jc w:val="both"/>
            </w:pPr>
            <w:r w:rsidRPr="00AD60AE">
              <w:t>Request content, expected completion date</w:t>
            </w:r>
          </w:p>
        </w:tc>
        <w:tc>
          <w:tcPr>
            <w:tcW w:w="1958" w:type="dxa"/>
          </w:tcPr>
          <w:p w:rsidR="009F386A" w:rsidRPr="00AD60AE" w:rsidRDefault="00514FFD" w:rsidP="00AD60AE">
            <w:pPr>
              <w:pStyle w:val="bang0"/>
              <w:ind w:left="0"/>
              <w:jc w:val="both"/>
            </w:pPr>
            <w:r w:rsidRPr="00AD60AE">
              <w:t>PM</w:t>
            </w:r>
          </w:p>
        </w:tc>
      </w:tr>
    </w:tbl>
    <w:p w:rsidR="009F386A" w:rsidRPr="00AD60AE" w:rsidRDefault="009F386A" w:rsidP="00AD60AE">
      <w:pPr>
        <w:jc w:val="both"/>
      </w:pPr>
    </w:p>
    <w:p w:rsidR="009F386A" w:rsidRPr="00AD60AE" w:rsidRDefault="00514FFD" w:rsidP="00AD60AE">
      <w:pPr>
        <w:pStyle w:val="Heading1"/>
        <w:jc w:val="both"/>
      </w:pPr>
      <w:bookmarkStart w:id="60" w:name="_Toc336527280"/>
      <w:bookmarkStart w:id="61" w:name="_Toc494718586"/>
      <w:bookmarkEnd w:id="59"/>
      <w:r w:rsidRPr="00AD60AE">
        <w:lastRenderedPageBreak/>
        <w:t>Configuration Management</w:t>
      </w:r>
      <w:bookmarkEnd w:id="60"/>
      <w:bookmarkEnd w:id="61"/>
    </w:p>
    <w:p w:rsidR="009F386A" w:rsidRPr="00AD60AE" w:rsidRDefault="00514FFD" w:rsidP="00AD60AE">
      <w:pPr>
        <w:ind w:left="0"/>
        <w:jc w:val="both"/>
        <w:rPr>
          <w:rFonts w:cs="Times New Roman"/>
          <w:lang w:val="vi-VN" w:eastAsia="ja-JP"/>
        </w:rPr>
      </w:pPr>
      <w:bookmarkStart w:id="62" w:name="_Toc336527281"/>
      <w:bookmarkStart w:id="63" w:name="_Toc493946074"/>
      <w:bookmarkStart w:id="64" w:name="_Toc524347177"/>
      <w:bookmarkStart w:id="65" w:name="_Toc523796238"/>
      <w:bookmarkStart w:id="66" w:name="_Toc91412645"/>
      <w:bookmarkStart w:id="67" w:name="_Toc447380910"/>
      <w:r w:rsidRPr="00AD60AE">
        <w:t>The detail configuration management is available in file:</w:t>
      </w:r>
      <w:r w:rsidRPr="00AD60AE">
        <w:rPr>
          <w:b/>
          <w:bCs/>
          <w:color w:val="0070C0"/>
        </w:rPr>
        <w:t xml:space="preserve"> </w:t>
      </w:r>
      <w:r w:rsidRPr="00AD60AE">
        <w:rPr>
          <w:b/>
          <w:bCs/>
          <w:color w:val="0070C0"/>
          <w:lang w:val="vi-VN"/>
        </w:rPr>
        <w:t>BS</w:t>
      </w:r>
      <w:r w:rsidRPr="00AD60AE">
        <w:rPr>
          <w:b/>
          <w:bCs/>
          <w:color w:val="0070C0"/>
        </w:rPr>
        <w:t>_CMPlan_v1.0_EN.docx</w:t>
      </w:r>
      <w:r w:rsidRPr="00AD60AE">
        <w:t>.</w:t>
      </w:r>
    </w:p>
    <w:bookmarkEnd w:id="62"/>
    <w:bookmarkEnd w:id="63"/>
    <w:bookmarkEnd w:id="64"/>
    <w:bookmarkEnd w:id="65"/>
    <w:bookmarkEnd w:id="66"/>
    <w:bookmarkEnd w:id="67"/>
    <w:p w:rsidR="009F386A" w:rsidRPr="00AD60AE" w:rsidRDefault="009F386A" w:rsidP="00AD60AE">
      <w:pPr>
        <w:jc w:val="both"/>
      </w:pPr>
    </w:p>
    <w:sectPr w:rsidR="009F386A" w:rsidRPr="00AD60AE" w:rsidSect="008460C3">
      <w:headerReference w:type="even" r:id="rId11"/>
      <w:headerReference w:type="default" r:id="rId12"/>
      <w:footerReference w:type="even" r:id="rId13"/>
      <w:footerReference w:type="default" r:id="rId14"/>
      <w:type w:val="continuous"/>
      <w:pgSz w:w="11909" w:h="16834"/>
      <w:pgMar w:top="1440" w:right="1440" w:bottom="1440" w:left="1440" w:header="431" w:footer="578" w:gutter="0"/>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2B8" w:rsidRDefault="00BD52B8">
      <w:pPr>
        <w:spacing w:before="0" w:after="0" w:line="240" w:lineRule="auto"/>
      </w:pPr>
      <w:r>
        <w:separator/>
      </w:r>
    </w:p>
  </w:endnote>
  <w:endnote w:type="continuationSeparator" w:id="0">
    <w:p w:rsidR="00BD52B8" w:rsidRDefault="00BD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charset w:val="00"/>
    <w:family w:val="swiss"/>
    <w:pitch w:val="default"/>
    <w:sig w:usb0="00000003" w:usb1="00000000" w:usb2="00000000" w:usb3="00000000" w:csb0="00000001" w:csb1="00000000"/>
  </w:font>
  <w:font w:name=".VnTimeH">
    <w:altName w:val="Courier New"/>
    <w:charset w:val="00"/>
    <w:family w:val="swiss"/>
    <w:pitch w:val="default"/>
    <w:sig w:usb0="00000000" w:usb1="00000000" w:usb2="00000000" w:usb3="00000000" w:csb0="00000001" w:csb1="00000000"/>
  </w:font>
  <w:font w:name=".VnArialH">
    <w:altName w:val="Segoe Print"/>
    <w:charset w:val="00"/>
    <w:family w:val="swiss"/>
    <w:pitch w:val="default"/>
    <w:sig w:usb0="00000000" w:usb1="00000000" w:usb2="00000000" w:usb3="00000000" w:csb0="00000001" w:csb1="00000000"/>
  </w:font>
  <w:font w:name=".VnArial">
    <w:altName w:val="Courier New"/>
    <w:charset w:val="00"/>
    <w:family w:val="swiss"/>
    <w:pitch w:val="default"/>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default"/>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81" w:rsidRDefault="00672781">
    <w:pPr>
      <w:pStyle w:val="Footer"/>
    </w:pPr>
  </w:p>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81" w:rsidRDefault="00672781">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121474">
      <w:rPr>
        <w:rStyle w:val="PageNumber"/>
        <w:noProof/>
      </w:rPr>
      <w:t>26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21474">
      <w:rPr>
        <w:rStyle w:val="PageNumber"/>
        <w:noProof/>
      </w:rPr>
      <w:t>26</w:t>
    </w:r>
    <w:r>
      <w:rPr>
        <w:rStyle w:val="PageNumber"/>
      </w:rPr>
      <w:fldChar w:fldCharType="end"/>
    </w:r>
  </w:p>
  <w:p w:rsidR="00672781" w:rsidRDefault="00672781"/>
  <w:p w:rsidR="00672781" w:rsidRDefault="006727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2B8" w:rsidRDefault="00BD52B8">
      <w:pPr>
        <w:spacing w:before="0" w:after="0" w:line="240" w:lineRule="auto"/>
      </w:pPr>
      <w:r>
        <w:separator/>
      </w:r>
    </w:p>
  </w:footnote>
  <w:footnote w:type="continuationSeparator" w:id="0">
    <w:p w:rsidR="00BD52B8" w:rsidRDefault="00BD52B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p w:rsidR="00672781" w:rsidRDefault="0067278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81" w:rsidRPr="008460C3" w:rsidRDefault="00672781">
    <w:pPr>
      <w:pStyle w:val="Header"/>
      <w:rPr>
        <w:lang w:val="vi-VN"/>
      </w:rPr>
    </w:pPr>
    <w:r>
      <w:rPr>
        <w:lang w:val="vi-VN"/>
      </w:rPr>
      <w:t xml:space="preserve">BS - </w:t>
    </w:r>
    <w:r>
      <w:t>Project Plan</w:t>
    </w:r>
    <w:r>
      <w:tab/>
    </w:r>
    <w:r>
      <w:rPr>
        <w:lang w:val="vi-VN"/>
      </w:rPr>
      <w:t>v1.1</w:t>
    </w:r>
  </w:p>
  <w:p w:rsidR="00672781" w:rsidRDefault="00672781"/>
  <w:p w:rsidR="00672781" w:rsidRDefault="006727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25D"/>
    <w:multiLevelType w:val="multilevel"/>
    <w:tmpl w:val="1041325D"/>
    <w:lvl w:ilvl="0">
      <w:start w:val="1"/>
      <w:numFmt w:val="decimal"/>
      <w:pStyle w:val="Heading1"/>
      <w:lvlText w:val="%1."/>
      <w:lvlJc w:val="left"/>
      <w:pPr>
        <w:tabs>
          <w:tab w:val="left" w:pos="360"/>
        </w:tabs>
        <w:ind w:left="360" w:hanging="360"/>
      </w:pPr>
    </w:lvl>
    <w:lvl w:ilvl="1">
      <w:start w:val="1"/>
      <w:numFmt w:val="decimal"/>
      <w:pStyle w:val="Heading2"/>
      <w:lvlText w:val="%1.%2."/>
      <w:lvlJc w:val="left"/>
      <w:pPr>
        <w:tabs>
          <w:tab w:val="left" w:pos="567"/>
        </w:tabs>
        <w:ind w:left="567" w:hanging="567"/>
      </w:pPr>
    </w:lvl>
    <w:lvl w:ilvl="2">
      <w:start w:val="1"/>
      <w:numFmt w:val="decimal"/>
      <w:pStyle w:val="Heading3"/>
      <w:lvlText w:val="%1.%2.%3."/>
      <w:lvlJc w:val="left"/>
      <w:pPr>
        <w:tabs>
          <w:tab w:val="left" w:pos="2214"/>
        </w:tabs>
        <w:ind w:left="2214" w:hanging="504"/>
      </w:pPr>
    </w:lvl>
    <w:lvl w:ilvl="3">
      <w:start w:val="1"/>
      <w:numFmt w:val="decimal"/>
      <w:lvlText w:val="%1.%2.%3.%4."/>
      <w:lvlJc w:val="left"/>
      <w:pPr>
        <w:tabs>
          <w:tab w:val="left" w:pos="1728"/>
        </w:tabs>
        <w:ind w:left="1728" w:hanging="648"/>
      </w:pPr>
    </w:lvl>
    <w:lvl w:ilvl="4">
      <w:start w:val="1"/>
      <w:numFmt w:val="decimal"/>
      <w:lvlText w:val="%1.%2.%3.%4.%5."/>
      <w:lvlJc w:val="left"/>
      <w:pPr>
        <w:tabs>
          <w:tab w:val="left" w:pos="2232"/>
        </w:tabs>
        <w:ind w:left="2232" w:hanging="792"/>
      </w:pPr>
    </w:lvl>
    <w:lvl w:ilvl="5">
      <w:start w:val="1"/>
      <w:numFmt w:val="decimal"/>
      <w:lvlText w:val="%1.%2.%3.%4.%5.%6."/>
      <w:lvlJc w:val="left"/>
      <w:pPr>
        <w:tabs>
          <w:tab w:val="left" w:pos="2736"/>
        </w:tabs>
        <w:ind w:left="2736" w:hanging="936"/>
      </w:pPr>
    </w:lvl>
    <w:lvl w:ilvl="6">
      <w:start w:val="1"/>
      <w:numFmt w:val="decimal"/>
      <w:lvlText w:val="%1.%2.%3.%4.%5.%6.%7."/>
      <w:lvlJc w:val="left"/>
      <w:pPr>
        <w:tabs>
          <w:tab w:val="left" w:pos="3240"/>
        </w:tabs>
        <w:ind w:left="3240" w:hanging="1080"/>
      </w:pPr>
    </w:lvl>
    <w:lvl w:ilvl="7">
      <w:start w:val="1"/>
      <w:numFmt w:val="decimal"/>
      <w:lvlText w:val="%1.%2.%3.%4.%5.%6.%7.%8."/>
      <w:lvlJc w:val="left"/>
      <w:pPr>
        <w:tabs>
          <w:tab w:val="left" w:pos="3744"/>
        </w:tabs>
        <w:ind w:left="3744" w:hanging="1224"/>
      </w:pPr>
    </w:lvl>
    <w:lvl w:ilvl="8">
      <w:start w:val="1"/>
      <w:numFmt w:val="decimal"/>
      <w:lvlText w:val="%1.%2.%3.%4.%5.%6.%7.%8.%9."/>
      <w:lvlJc w:val="left"/>
      <w:pPr>
        <w:tabs>
          <w:tab w:val="left" w:pos="4320"/>
        </w:tabs>
        <w:ind w:left="4320" w:hanging="1440"/>
      </w:pPr>
    </w:lvl>
  </w:abstractNum>
  <w:abstractNum w:abstractNumId="1" w15:restartNumberingAfterBreak="0">
    <w:nsid w:val="14EE23DF"/>
    <w:multiLevelType w:val="multilevel"/>
    <w:tmpl w:val="14EE23D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E69601A"/>
    <w:multiLevelType w:val="multilevel"/>
    <w:tmpl w:val="1E696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0ED6762"/>
    <w:multiLevelType w:val="multilevel"/>
    <w:tmpl w:val="20ED6762"/>
    <w:lvl w:ilvl="0">
      <w:start w:val="30"/>
      <w:numFmt w:val="bullet"/>
      <w:pStyle w:val="infoblue"/>
      <w:lvlText w:val="-"/>
      <w:lvlJc w:val="left"/>
      <w:pPr>
        <w:tabs>
          <w:tab w:val="left" w:pos="810"/>
        </w:tabs>
        <w:ind w:left="810" w:hanging="360"/>
      </w:pPr>
      <w:rPr>
        <w:rFonts w:ascii="Times New Roman" w:eastAsia="Times New Roman" w:hAnsi="Times New Roman" w:cs="Times New Roman" w:hint="default"/>
      </w:rPr>
    </w:lvl>
    <w:lvl w:ilvl="1">
      <w:start w:val="1"/>
      <w:numFmt w:val="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4" w15:restartNumberingAfterBreak="0">
    <w:nsid w:val="22C51E37"/>
    <w:multiLevelType w:val="multilevel"/>
    <w:tmpl w:val="22C51E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6" w15:restartNumberingAfterBreak="0">
    <w:nsid w:val="38030CE7"/>
    <w:multiLevelType w:val="multilevel"/>
    <w:tmpl w:val="38030C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8" w15:restartNumberingAfterBreak="0">
    <w:nsid w:val="467C539E"/>
    <w:multiLevelType w:val="singleLevel"/>
    <w:tmpl w:val="467C539E"/>
    <w:lvl w:ilvl="0">
      <w:start w:val="1"/>
      <w:numFmt w:val="bullet"/>
      <w:pStyle w:val="HelpBullet"/>
      <w:lvlText w:val=""/>
      <w:lvlJc w:val="left"/>
      <w:pPr>
        <w:tabs>
          <w:tab w:val="left" w:pos="360"/>
        </w:tabs>
        <w:ind w:left="360" w:hanging="360"/>
      </w:pPr>
      <w:rPr>
        <w:rFonts w:ascii="Symbol" w:hAnsi="Symbol" w:hint="default"/>
      </w:rPr>
    </w:lvl>
  </w:abstractNum>
  <w:abstractNum w:abstractNumId="9" w15:restartNumberingAfterBreak="0">
    <w:nsid w:val="4E5E2CD1"/>
    <w:multiLevelType w:val="multilevel"/>
    <w:tmpl w:val="4E5E2C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1D82181"/>
    <w:multiLevelType w:val="multilevel"/>
    <w:tmpl w:val="51D821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12"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13" w15:restartNumberingAfterBreak="0">
    <w:nsid w:val="71D82F91"/>
    <w:multiLevelType w:val="multilevel"/>
    <w:tmpl w:val="71D82F91"/>
    <w:lvl w:ilvl="0">
      <w:start w:val="1"/>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75D6655B"/>
    <w:multiLevelType w:val="multilevel"/>
    <w:tmpl w:val="75D6655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num w:numId="1">
    <w:abstractNumId w:val="0"/>
  </w:num>
  <w:num w:numId="2">
    <w:abstractNumId w:val="15"/>
  </w:num>
  <w:num w:numId="3">
    <w:abstractNumId w:val="7"/>
  </w:num>
  <w:num w:numId="4">
    <w:abstractNumId w:val="11"/>
  </w:num>
  <w:num w:numId="5">
    <w:abstractNumId w:val="5"/>
  </w:num>
  <w:num w:numId="6">
    <w:abstractNumId w:val="12"/>
  </w:num>
  <w:num w:numId="7">
    <w:abstractNumId w:val="8"/>
  </w:num>
  <w:num w:numId="8">
    <w:abstractNumId w:val="3"/>
  </w:num>
  <w:num w:numId="9">
    <w:abstractNumId w:val="14"/>
  </w:num>
  <w:num w:numId="10">
    <w:abstractNumId w:val="13"/>
  </w:num>
  <w:num w:numId="11">
    <w:abstractNumId w:val="1"/>
  </w:num>
  <w:num w:numId="12">
    <w:abstractNumId w:val="9"/>
  </w:num>
  <w:num w:numId="13">
    <w:abstractNumId w:val="6"/>
  </w:num>
  <w:num w:numId="14">
    <w:abstractNumId w:val="2"/>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CF"/>
    <w:rsid w:val="00014635"/>
    <w:rsid w:val="000254CE"/>
    <w:rsid w:val="0002635D"/>
    <w:rsid w:val="00030749"/>
    <w:rsid w:val="00034D55"/>
    <w:rsid w:val="0004031D"/>
    <w:rsid w:val="00040866"/>
    <w:rsid w:val="0005074B"/>
    <w:rsid w:val="000529C7"/>
    <w:rsid w:val="00057DEA"/>
    <w:rsid w:val="0006170E"/>
    <w:rsid w:val="00063F80"/>
    <w:rsid w:val="00064702"/>
    <w:rsid w:val="00066104"/>
    <w:rsid w:val="000733ED"/>
    <w:rsid w:val="00074C0B"/>
    <w:rsid w:val="00076926"/>
    <w:rsid w:val="00082FF9"/>
    <w:rsid w:val="00084659"/>
    <w:rsid w:val="00085101"/>
    <w:rsid w:val="00092EC9"/>
    <w:rsid w:val="00094F4D"/>
    <w:rsid w:val="00096ECF"/>
    <w:rsid w:val="000A22F9"/>
    <w:rsid w:val="000A4A4B"/>
    <w:rsid w:val="000A7A28"/>
    <w:rsid w:val="000B4C45"/>
    <w:rsid w:val="000B5803"/>
    <w:rsid w:val="000C0876"/>
    <w:rsid w:val="000C7399"/>
    <w:rsid w:val="000D35D9"/>
    <w:rsid w:val="000D660D"/>
    <w:rsid w:val="000F11D3"/>
    <w:rsid w:val="000F718F"/>
    <w:rsid w:val="00111FE2"/>
    <w:rsid w:val="00112B8B"/>
    <w:rsid w:val="00117B83"/>
    <w:rsid w:val="00120810"/>
    <w:rsid w:val="00121474"/>
    <w:rsid w:val="00121D0B"/>
    <w:rsid w:val="00122AF5"/>
    <w:rsid w:val="00127F1D"/>
    <w:rsid w:val="00132442"/>
    <w:rsid w:val="001409B2"/>
    <w:rsid w:val="001422CC"/>
    <w:rsid w:val="00145BB5"/>
    <w:rsid w:val="00150C2C"/>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FD0"/>
    <w:rsid w:val="001F7829"/>
    <w:rsid w:val="00203AA7"/>
    <w:rsid w:val="0021000B"/>
    <w:rsid w:val="00212411"/>
    <w:rsid w:val="00212F6D"/>
    <w:rsid w:val="00214029"/>
    <w:rsid w:val="002212C2"/>
    <w:rsid w:val="00232F5F"/>
    <w:rsid w:val="00235A5E"/>
    <w:rsid w:val="00235A68"/>
    <w:rsid w:val="002446C8"/>
    <w:rsid w:val="00247BDB"/>
    <w:rsid w:val="002542E4"/>
    <w:rsid w:val="00282002"/>
    <w:rsid w:val="00283689"/>
    <w:rsid w:val="00285163"/>
    <w:rsid w:val="002856B0"/>
    <w:rsid w:val="00287A48"/>
    <w:rsid w:val="00290FD7"/>
    <w:rsid w:val="00296744"/>
    <w:rsid w:val="002B0E63"/>
    <w:rsid w:val="002B6626"/>
    <w:rsid w:val="002C4B65"/>
    <w:rsid w:val="002D0856"/>
    <w:rsid w:val="002E09C4"/>
    <w:rsid w:val="002E0F68"/>
    <w:rsid w:val="002E2CC9"/>
    <w:rsid w:val="002E7393"/>
    <w:rsid w:val="002F057C"/>
    <w:rsid w:val="002F55B7"/>
    <w:rsid w:val="002F77A9"/>
    <w:rsid w:val="002F79C7"/>
    <w:rsid w:val="00301C59"/>
    <w:rsid w:val="00312ECA"/>
    <w:rsid w:val="00313914"/>
    <w:rsid w:val="003158B7"/>
    <w:rsid w:val="0031743F"/>
    <w:rsid w:val="00320F1C"/>
    <w:rsid w:val="00323DF5"/>
    <w:rsid w:val="00335ACE"/>
    <w:rsid w:val="00344C10"/>
    <w:rsid w:val="0035538B"/>
    <w:rsid w:val="003718CA"/>
    <w:rsid w:val="00377410"/>
    <w:rsid w:val="0038097F"/>
    <w:rsid w:val="00380E56"/>
    <w:rsid w:val="003821A6"/>
    <w:rsid w:val="00386161"/>
    <w:rsid w:val="00391DA7"/>
    <w:rsid w:val="00396E30"/>
    <w:rsid w:val="003A2474"/>
    <w:rsid w:val="003A5755"/>
    <w:rsid w:val="003D54A6"/>
    <w:rsid w:val="003D72F3"/>
    <w:rsid w:val="003E1E2A"/>
    <w:rsid w:val="003E5D74"/>
    <w:rsid w:val="003F2F0C"/>
    <w:rsid w:val="003F32DE"/>
    <w:rsid w:val="003F7880"/>
    <w:rsid w:val="00401BBD"/>
    <w:rsid w:val="0041190E"/>
    <w:rsid w:val="00425104"/>
    <w:rsid w:val="00427DED"/>
    <w:rsid w:val="004331F7"/>
    <w:rsid w:val="0043395A"/>
    <w:rsid w:val="00443BCD"/>
    <w:rsid w:val="00444DCA"/>
    <w:rsid w:val="00444F47"/>
    <w:rsid w:val="00450ECC"/>
    <w:rsid w:val="00463CEF"/>
    <w:rsid w:val="00475B3B"/>
    <w:rsid w:val="00475D31"/>
    <w:rsid w:val="0048420C"/>
    <w:rsid w:val="00485D7C"/>
    <w:rsid w:val="00491D88"/>
    <w:rsid w:val="00492367"/>
    <w:rsid w:val="004A2AA5"/>
    <w:rsid w:val="004A4BCA"/>
    <w:rsid w:val="004B3152"/>
    <w:rsid w:val="004B362E"/>
    <w:rsid w:val="004C0697"/>
    <w:rsid w:val="004C0F5C"/>
    <w:rsid w:val="004C553A"/>
    <w:rsid w:val="004D0F2B"/>
    <w:rsid w:val="004E0EF1"/>
    <w:rsid w:val="004E194E"/>
    <w:rsid w:val="004E36C2"/>
    <w:rsid w:val="004E3F47"/>
    <w:rsid w:val="004E57CF"/>
    <w:rsid w:val="004E64CA"/>
    <w:rsid w:val="004F2270"/>
    <w:rsid w:val="004F2A0B"/>
    <w:rsid w:val="004F442B"/>
    <w:rsid w:val="00504BF0"/>
    <w:rsid w:val="00514196"/>
    <w:rsid w:val="00514FFD"/>
    <w:rsid w:val="005404E8"/>
    <w:rsid w:val="0054578A"/>
    <w:rsid w:val="00545A26"/>
    <w:rsid w:val="00545E2A"/>
    <w:rsid w:val="00545FA5"/>
    <w:rsid w:val="005678E1"/>
    <w:rsid w:val="00575D94"/>
    <w:rsid w:val="005760EE"/>
    <w:rsid w:val="00583A92"/>
    <w:rsid w:val="00584070"/>
    <w:rsid w:val="0058427A"/>
    <w:rsid w:val="0058670F"/>
    <w:rsid w:val="005907E3"/>
    <w:rsid w:val="00591F5A"/>
    <w:rsid w:val="00595609"/>
    <w:rsid w:val="00595975"/>
    <w:rsid w:val="005B2FA6"/>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6588D"/>
    <w:rsid w:val="00672781"/>
    <w:rsid w:val="00673D37"/>
    <w:rsid w:val="00683112"/>
    <w:rsid w:val="00683C9C"/>
    <w:rsid w:val="0068484E"/>
    <w:rsid w:val="00693C75"/>
    <w:rsid w:val="0069526C"/>
    <w:rsid w:val="00696C4A"/>
    <w:rsid w:val="00696D31"/>
    <w:rsid w:val="0069737A"/>
    <w:rsid w:val="006A0D03"/>
    <w:rsid w:val="006B2706"/>
    <w:rsid w:val="006B2834"/>
    <w:rsid w:val="006B2CA8"/>
    <w:rsid w:val="006C25A2"/>
    <w:rsid w:val="006D21CC"/>
    <w:rsid w:val="006D525E"/>
    <w:rsid w:val="006E5223"/>
    <w:rsid w:val="0070052E"/>
    <w:rsid w:val="007006FD"/>
    <w:rsid w:val="0070752A"/>
    <w:rsid w:val="00713F4D"/>
    <w:rsid w:val="00723612"/>
    <w:rsid w:val="0072733B"/>
    <w:rsid w:val="007341CF"/>
    <w:rsid w:val="00740422"/>
    <w:rsid w:val="00740F69"/>
    <w:rsid w:val="00740FB4"/>
    <w:rsid w:val="007416E7"/>
    <w:rsid w:val="00744F64"/>
    <w:rsid w:val="007454BC"/>
    <w:rsid w:val="00747599"/>
    <w:rsid w:val="0074796D"/>
    <w:rsid w:val="00752BBC"/>
    <w:rsid w:val="00757558"/>
    <w:rsid w:val="0077699E"/>
    <w:rsid w:val="0078111F"/>
    <w:rsid w:val="007869ED"/>
    <w:rsid w:val="00792389"/>
    <w:rsid w:val="0079640C"/>
    <w:rsid w:val="007A2D04"/>
    <w:rsid w:val="007A73D0"/>
    <w:rsid w:val="007B4F6D"/>
    <w:rsid w:val="007C43C7"/>
    <w:rsid w:val="007C4601"/>
    <w:rsid w:val="007C53D3"/>
    <w:rsid w:val="007C548F"/>
    <w:rsid w:val="007C5DD6"/>
    <w:rsid w:val="007C7613"/>
    <w:rsid w:val="007D0084"/>
    <w:rsid w:val="007D0B3F"/>
    <w:rsid w:val="007D3328"/>
    <w:rsid w:val="007D5023"/>
    <w:rsid w:val="007E3E9A"/>
    <w:rsid w:val="007E53AD"/>
    <w:rsid w:val="007F5D29"/>
    <w:rsid w:val="008121EF"/>
    <w:rsid w:val="00812633"/>
    <w:rsid w:val="008218B1"/>
    <w:rsid w:val="00823B57"/>
    <w:rsid w:val="008269D1"/>
    <w:rsid w:val="00833C7A"/>
    <w:rsid w:val="00834F21"/>
    <w:rsid w:val="00837703"/>
    <w:rsid w:val="008448A8"/>
    <w:rsid w:val="008460C3"/>
    <w:rsid w:val="008470EC"/>
    <w:rsid w:val="00852154"/>
    <w:rsid w:val="008527E4"/>
    <w:rsid w:val="0086303E"/>
    <w:rsid w:val="00867126"/>
    <w:rsid w:val="00874172"/>
    <w:rsid w:val="0088336F"/>
    <w:rsid w:val="00885BFA"/>
    <w:rsid w:val="00887333"/>
    <w:rsid w:val="00890711"/>
    <w:rsid w:val="00891122"/>
    <w:rsid w:val="008C0F87"/>
    <w:rsid w:val="008C6920"/>
    <w:rsid w:val="008D473E"/>
    <w:rsid w:val="008D61B2"/>
    <w:rsid w:val="009044AA"/>
    <w:rsid w:val="00904EE2"/>
    <w:rsid w:val="009111F1"/>
    <w:rsid w:val="00911EDE"/>
    <w:rsid w:val="00912C5E"/>
    <w:rsid w:val="00915555"/>
    <w:rsid w:val="00916D36"/>
    <w:rsid w:val="0092336D"/>
    <w:rsid w:val="009334D1"/>
    <w:rsid w:val="00934363"/>
    <w:rsid w:val="0093535C"/>
    <w:rsid w:val="00945FF9"/>
    <w:rsid w:val="00952816"/>
    <w:rsid w:val="00954C5E"/>
    <w:rsid w:val="00957C4C"/>
    <w:rsid w:val="0096518C"/>
    <w:rsid w:val="009712B7"/>
    <w:rsid w:val="0097327F"/>
    <w:rsid w:val="00986E5D"/>
    <w:rsid w:val="009C3500"/>
    <w:rsid w:val="009C3DF5"/>
    <w:rsid w:val="009C3E0B"/>
    <w:rsid w:val="009C47B5"/>
    <w:rsid w:val="009D1370"/>
    <w:rsid w:val="009F2DE8"/>
    <w:rsid w:val="009F386A"/>
    <w:rsid w:val="009F39D4"/>
    <w:rsid w:val="009F46CF"/>
    <w:rsid w:val="00A0684C"/>
    <w:rsid w:val="00A07E18"/>
    <w:rsid w:val="00A1265B"/>
    <w:rsid w:val="00A12ED9"/>
    <w:rsid w:val="00A1376A"/>
    <w:rsid w:val="00A16428"/>
    <w:rsid w:val="00A1663E"/>
    <w:rsid w:val="00A16D77"/>
    <w:rsid w:val="00A23686"/>
    <w:rsid w:val="00A3683E"/>
    <w:rsid w:val="00A36FF8"/>
    <w:rsid w:val="00A40798"/>
    <w:rsid w:val="00A40D56"/>
    <w:rsid w:val="00A500FF"/>
    <w:rsid w:val="00A537D4"/>
    <w:rsid w:val="00A553A9"/>
    <w:rsid w:val="00A60C2F"/>
    <w:rsid w:val="00A62AAA"/>
    <w:rsid w:val="00A6676A"/>
    <w:rsid w:val="00A7605B"/>
    <w:rsid w:val="00A7668E"/>
    <w:rsid w:val="00A81510"/>
    <w:rsid w:val="00A849AE"/>
    <w:rsid w:val="00A93848"/>
    <w:rsid w:val="00A94382"/>
    <w:rsid w:val="00AA0804"/>
    <w:rsid w:val="00AA5E8E"/>
    <w:rsid w:val="00AB0BE0"/>
    <w:rsid w:val="00AB257C"/>
    <w:rsid w:val="00AB35A4"/>
    <w:rsid w:val="00AB3DA1"/>
    <w:rsid w:val="00AC5789"/>
    <w:rsid w:val="00AD60AE"/>
    <w:rsid w:val="00AD66CE"/>
    <w:rsid w:val="00AE59EA"/>
    <w:rsid w:val="00AE5B10"/>
    <w:rsid w:val="00AE7BF1"/>
    <w:rsid w:val="00AF14C4"/>
    <w:rsid w:val="00AF209E"/>
    <w:rsid w:val="00AF74B2"/>
    <w:rsid w:val="00B014DB"/>
    <w:rsid w:val="00B103BE"/>
    <w:rsid w:val="00B16672"/>
    <w:rsid w:val="00B234C9"/>
    <w:rsid w:val="00B23A01"/>
    <w:rsid w:val="00B30362"/>
    <w:rsid w:val="00B3384D"/>
    <w:rsid w:val="00B355A2"/>
    <w:rsid w:val="00B355D1"/>
    <w:rsid w:val="00B40DB1"/>
    <w:rsid w:val="00B53814"/>
    <w:rsid w:val="00B54459"/>
    <w:rsid w:val="00B61454"/>
    <w:rsid w:val="00B6567B"/>
    <w:rsid w:val="00B75652"/>
    <w:rsid w:val="00B85071"/>
    <w:rsid w:val="00B85335"/>
    <w:rsid w:val="00B87A2C"/>
    <w:rsid w:val="00B920E1"/>
    <w:rsid w:val="00BA1E24"/>
    <w:rsid w:val="00BA2EA1"/>
    <w:rsid w:val="00BA5DFE"/>
    <w:rsid w:val="00BA6B74"/>
    <w:rsid w:val="00BB4119"/>
    <w:rsid w:val="00BB4375"/>
    <w:rsid w:val="00BB5021"/>
    <w:rsid w:val="00BC6BFC"/>
    <w:rsid w:val="00BD4ACE"/>
    <w:rsid w:val="00BD52B8"/>
    <w:rsid w:val="00BD6BA8"/>
    <w:rsid w:val="00BD6F1A"/>
    <w:rsid w:val="00BF43D8"/>
    <w:rsid w:val="00BF5894"/>
    <w:rsid w:val="00C016AC"/>
    <w:rsid w:val="00C07793"/>
    <w:rsid w:val="00C20E37"/>
    <w:rsid w:val="00C23B5C"/>
    <w:rsid w:val="00C47615"/>
    <w:rsid w:val="00C512DE"/>
    <w:rsid w:val="00C52874"/>
    <w:rsid w:val="00C52BDF"/>
    <w:rsid w:val="00C52D79"/>
    <w:rsid w:val="00C537DB"/>
    <w:rsid w:val="00C53F93"/>
    <w:rsid w:val="00C56900"/>
    <w:rsid w:val="00C574F5"/>
    <w:rsid w:val="00C60549"/>
    <w:rsid w:val="00C609B7"/>
    <w:rsid w:val="00C646C0"/>
    <w:rsid w:val="00C678F6"/>
    <w:rsid w:val="00C70FAA"/>
    <w:rsid w:val="00C716A5"/>
    <w:rsid w:val="00C72DA5"/>
    <w:rsid w:val="00C73ABB"/>
    <w:rsid w:val="00C76763"/>
    <w:rsid w:val="00C832F3"/>
    <w:rsid w:val="00C84E2A"/>
    <w:rsid w:val="00C867D3"/>
    <w:rsid w:val="00C87E7F"/>
    <w:rsid w:val="00C90A48"/>
    <w:rsid w:val="00C949E0"/>
    <w:rsid w:val="00C97950"/>
    <w:rsid w:val="00CA0457"/>
    <w:rsid w:val="00CA2486"/>
    <w:rsid w:val="00CA4AFD"/>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30511"/>
    <w:rsid w:val="00D32A82"/>
    <w:rsid w:val="00D354D1"/>
    <w:rsid w:val="00D422AF"/>
    <w:rsid w:val="00D470E3"/>
    <w:rsid w:val="00D520C3"/>
    <w:rsid w:val="00D546F4"/>
    <w:rsid w:val="00D5787C"/>
    <w:rsid w:val="00D64A20"/>
    <w:rsid w:val="00D71DCF"/>
    <w:rsid w:val="00D8345A"/>
    <w:rsid w:val="00D91014"/>
    <w:rsid w:val="00D97438"/>
    <w:rsid w:val="00D97582"/>
    <w:rsid w:val="00DA07B3"/>
    <w:rsid w:val="00DA1084"/>
    <w:rsid w:val="00DB76A4"/>
    <w:rsid w:val="00DC10E6"/>
    <w:rsid w:val="00DC1240"/>
    <w:rsid w:val="00DD0B67"/>
    <w:rsid w:val="00DD1994"/>
    <w:rsid w:val="00DD5D77"/>
    <w:rsid w:val="00DE1974"/>
    <w:rsid w:val="00DE22C9"/>
    <w:rsid w:val="00DE4065"/>
    <w:rsid w:val="00DF6B96"/>
    <w:rsid w:val="00E016E0"/>
    <w:rsid w:val="00E01DA9"/>
    <w:rsid w:val="00E031FE"/>
    <w:rsid w:val="00E04938"/>
    <w:rsid w:val="00E05837"/>
    <w:rsid w:val="00E0793B"/>
    <w:rsid w:val="00E10392"/>
    <w:rsid w:val="00E11A7E"/>
    <w:rsid w:val="00E24CDD"/>
    <w:rsid w:val="00E25066"/>
    <w:rsid w:val="00E255AC"/>
    <w:rsid w:val="00E27428"/>
    <w:rsid w:val="00E31A04"/>
    <w:rsid w:val="00E43675"/>
    <w:rsid w:val="00E45642"/>
    <w:rsid w:val="00E531DF"/>
    <w:rsid w:val="00E542BB"/>
    <w:rsid w:val="00E56355"/>
    <w:rsid w:val="00E60D3B"/>
    <w:rsid w:val="00E62A83"/>
    <w:rsid w:val="00E671DA"/>
    <w:rsid w:val="00E73E14"/>
    <w:rsid w:val="00E85F7F"/>
    <w:rsid w:val="00E9041C"/>
    <w:rsid w:val="00E90D2D"/>
    <w:rsid w:val="00EA1A77"/>
    <w:rsid w:val="00EA1E28"/>
    <w:rsid w:val="00EA1E75"/>
    <w:rsid w:val="00EA335D"/>
    <w:rsid w:val="00EA789B"/>
    <w:rsid w:val="00EB10F9"/>
    <w:rsid w:val="00EB17A7"/>
    <w:rsid w:val="00EB3D4F"/>
    <w:rsid w:val="00EC7B9A"/>
    <w:rsid w:val="00ED494E"/>
    <w:rsid w:val="00ED6A74"/>
    <w:rsid w:val="00ED6E77"/>
    <w:rsid w:val="00EE2407"/>
    <w:rsid w:val="00EE395A"/>
    <w:rsid w:val="00EE462B"/>
    <w:rsid w:val="00EE7051"/>
    <w:rsid w:val="00EF5C30"/>
    <w:rsid w:val="00F0421E"/>
    <w:rsid w:val="00F075BA"/>
    <w:rsid w:val="00F10D7A"/>
    <w:rsid w:val="00F370AD"/>
    <w:rsid w:val="00F448C1"/>
    <w:rsid w:val="00F453FA"/>
    <w:rsid w:val="00F454AC"/>
    <w:rsid w:val="00F51F6D"/>
    <w:rsid w:val="00F54910"/>
    <w:rsid w:val="00F6125C"/>
    <w:rsid w:val="00F75AFA"/>
    <w:rsid w:val="00F90CCC"/>
    <w:rsid w:val="00F9274C"/>
    <w:rsid w:val="00F93330"/>
    <w:rsid w:val="00FA149F"/>
    <w:rsid w:val="00FA22C2"/>
    <w:rsid w:val="00FA22F4"/>
    <w:rsid w:val="00FB27F6"/>
    <w:rsid w:val="00FC0737"/>
    <w:rsid w:val="00FC3D43"/>
    <w:rsid w:val="00FC7254"/>
    <w:rsid w:val="00FD3A16"/>
    <w:rsid w:val="00FD5D24"/>
    <w:rsid w:val="00FD6C16"/>
    <w:rsid w:val="00FD6DF0"/>
    <w:rsid w:val="00FE2132"/>
    <w:rsid w:val="00FF1136"/>
    <w:rsid w:val="00FF1505"/>
    <w:rsid w:val="00FF1E5C"/>
    <w:rsid w:val="00FF21A2"/>
    <w:rsid w:val="00FF4273"/>
    <w:rsid w:val="00FF7753"/>
    <w:rsid w:val="208B12A9"/>
    <w:rsid w:val="265168BB"/>
    <w:rsid w:val="3AE203EE"/>
    <w:rsid w:val="412C0F61"/>
    <w:rsid w:val="5209077F"/>
    <w:rsid w:val="757A0CE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D9DB673-7A40-4379-BA3F-A60982A5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lsdException w:name="toc 6" w:semiHidden="1" w:qFormat="1"/>
    <w:lsdException w:name="toc 7" w:semiHidden="1" w:qFormat="1"/>
    <w:lsdException w:name="toc 8" w:semiHidden="1" w:qFormat="1"/>
    <w:lsdException w:name="toc 9" w:semiHidden="1" w:qFormat="1"/>
    <w:lsdException w:name="Normal Indent" w:uiPriority="99" w:qFormat="1"/>
    <w:lsdException w:name="footnote text" w:semiHidden="1" w:qFormat="1"/>
    <w:lsdException w:name="annotation text" w:semiHidden="1"/>
    <w:lsdException w:name="header" w:qFormat="1"/>
    <w:lsdException w:name="caption" w:qFormat="1"/>
    <w:lsdException w:name="table of figures" w:semiHidden="1" w:qFormat="1"/>
    <w:lsdException w:name="footnote reference" w:semiHidden="1" w:qFormat="1"/>
    <w:lsdException w:name="annotation reference" w:semiHidden="1" w:qFormat="1"/>
    <w:lsdException w:name="List Bullet" w:qFormat="1"/>
    <w:lsdException w:name="Title" w:qFormat="1"/>
    <w:lsdException w:name="Default Paragraph Font" w:uiPriority="1" w:unhideWhenUsed="1"/>
    <w:lsdException w:name="Body Text" w:qFormat="1"/>
    <w:lsdException w:name="Subtitle" w:qFormat="1"/>
    <w:lsdException w:name="Body Text 3" w:qFormat="1"/>
    <w:lsdException w:name="Body Text Indent 2" w:qFormat="1"/>
    <w:lsdException w:name="Hyperlink" w:uiPriority="99"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73" w:lineRule="auto"/>
      <w:ind w:left="720"/>
    </w:pPr>
    <w:rPr>
      <w:rFonts w:cs="Arial"/>
      <w:iCs/>
      <w:sz w:val="24"/>
      <w:szCs w:val="24"/>
      <w:lang w:val="en-US" w:eastAsia="en-US"/>
    </w:rPr>
  </w:style>
  <w:style w:type="paragraph" w:styleId="Heading1">
    <w:name w:val="heading 1"/>
    <w:basedOn w:val="Normal"/>
    <w:next w:val="Normal"/>
    <w:qFormat/>
    <w:pPr>
      <w:keepNext/>
      <w:pageBreakBefore/>
      <w:numPr>
        <w:numId w:val="1"/>
      </w:numPr>
      <w:spacing w:before="480" w:after="120"/>
      <w:outlineLvl w:val="0"/>
    </w:pPr>
    <w:rPr>
      <w:rFonts w:cs="Times New Roman"/>
      <w:b/>
      <w:bCs/>
      <w:caps/>
      <w:kern w:val="28"/>
    </w:rPr>
  </w:style>
  <w:style w:type="paragraph" w:styleId="Heading2">
    <w:name w:val="heading 2"/>
    <w:basedOn w:val="Normal"/>
    <w:next w:val="NormalIndent"/>
    <w:qFormat/>
    <w:pPr>
      <w:keepNext/>
      <w:numPr>
        <w:ilvl w:val="1"/>
        <w:numId w:val="1"/>
      </w:numPr>
      <w:tabs>
        <w:tab w:val="clear" w:pos="567"/>
        <w:tab w:val="left" w:pos="540"/>
      </w:tabs>
      <w:spacing w:before="480" w:after="240"/>
      <w:ind w:left="562" w:hanging="562"/>
      <w:outlineLvl w:val="1"/>
    </w:pPr>
    <w:rPr>
      <w:rFonts w:cs="Times New Roman"/>
      <w:b/>
      <w:bCs/>
      <w:i/>
      <w:sz w:val="28"/>
      <w:szCs w:val="28"/>
    </w:rPr>
  </w:style>
  <w:style w:type="paragraph" w:styleId="Heading3">
    <w:name w:val="heading 3"/>
    <w:basedOn w:val="Normal"/>
    <w:next w:val="Normal"/>
    <w:qFormat/>
    <w:pPr>
      <w:keepNext/>
      <w:numPr>
        <w:ilvl w:val="2"/>
        <w:numId w:val="1"/>
      </w:numPr>
      <w:tabs>
        <w:tab w:val="clear" w:pos="2214"/>
        <w:tab w:val="left" w:pos="900"/>
      </w:tabs>
      <w:spacing w:before="240" w:after="240"/>
      <w:ind w:left="900" w:hanging="360"/>
      <w:outlineLvl w:val="2"/>
    </w:pPr>
    <w:rPr>
      <w:rFonts w:eastAsia="MS Mincho"/>
      <w:b/>
      <w:bCs/>
      <w:lang w:val="da-DK" w:eastAsia="ja-JP"/>
    </w:rPr>
  </w:style>
  <w:style w:type="paragraph" w:styleId="Heading4">
    <w:name w:val="heading 4"/>
    <w:basedOn w:val="Normal"/>
    <w:next w:val="Normal"/>
    <w:qFormat/>
    <w:pPr>
      <w:keepNext/>
      <w:spacing w:before="240"/>
      <w:outlineLvl w:val="3"/>
    </w:pPr>
    <w:rPr>
      <w:b/>
      <w:bCs/>
      <w:sz w:val="18"/>
      <w:lang w:val="vi-VN"/>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ind w:left="1080"/>
      <w:outlineLvl w:val="5"/>
    </w:pPr>
    <w:rPr>
      <w:rFonts w:ascii=".VnTime" w:hAnsi=".VnTime" w:cs="Times New Roman"/>
      <w:b/>
      <w:bCs/>
      <w:i/>
      <w:sz w:val="22"/>
      <w:szCs w:val="22"/>
    </w:rPr>
  </w:style>
  <w:style w:type="paragraph" w:styleId="Heading7">
    <w:name w:val="heading 7"/>
    <w:basedOn w:val="Normal"/>
    <w:next w:val="Normal"/>
    <w:qFormat/>
    <w:pPr>
      <w:keepNext/>
      <w:outlineLvl w:val="6"/>
    </w:pPr>
    <w:rPr>
      <w:rFonts w:ascii=".VnTimeH" w:hAnsi=".VnTimeH" w:cs="Times New Roman"/>
      <w:b/>
      <w:bCs/>
      <w:color w:val="000000"/>
      <w:sz w:val="18"/>
      <w:szCs w:val="18"/>
    </w:rPr>
  </w:style>
  <w:style w:type="paragraph" w:styleId="Heading8">
    <w:name w:val="heading 8"/>
    <w:basedOn w:val="Normal"/>
    <w:next w:val="Normal"/>
    <w:qFormat/>
    <w:pPr>
      <w:keepNext/>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qFormat/>
    <w:pPr>
      <w:spacing w:before="80" w:after="80" w:line="240" w:lineRule="auto"/>
      <w:ind w:left="0"/>
    </w:pPr>
  </w:style>
  <w:style w:type="paragraph" w:styleId="BalloonText">
    <w:name w:val="Balloon Text"/>
    <w:basedOn w:val="Normal"/>
    <w:semiHidden/>
    <w:rPr>
      <w:sz w:val="16"/>
      <w:szCs w:val="16"/>
    </w:rPr>
  </w:style>
  <w:style w:type="paragraph" w:styleId="BlockText">
    <w:name w:val="Block Text"/>
    <w:basedOn w:val="Normal"/>
    <w:pPr>
      <w:tabs>
        <w:tab w:val="left" w:pos="8820"/>
      </w:tabs>
      <w:spacing w:before="0"/>
      <w:ind w:right="22"/>
    </w:pPr>
    <w:rPr>
      <w:rFonts w:ascii=".VnTime" w:hAnsi=".VnTime" w:cs="Times New Roman"/>
    </w:rPr>
  </w:style>
  <w:style w:type="paragraph" w:styleId="BodyText">
    <w:name w:val="Body Text"/>
    <w:basedOn w:val="Normal"/>
    <w:qFormat/>
    <w:pPr>
      <w:spacing w:before="0"/>
      <w:jc w:val="center"/>
    </w:pPr>
    <w:rPr>
      <w:sz w:val="22"/>
      <w:szCs w:val="22"/>
    </w:rPr>
  </w:style>
  <w:style w:type="paragraph" w:styleId="BodyText3">
    <w:name w:val="Body Text 3"/>
    <w:basedOn w:val="Normal"/>
    <w:qFormat/>
    <w:pPr>
      <w:spacing w:before="0"/>
    </w:pPr>
    <w:rPr>
      <w:rFonts w:ascii=".VnTime" w:hAnsi=".VnTime" w:cs="Times New Roman"/>
      <w:i/>
    </w:rPr>
  </w:style>
  <w:style w:type="paragraph" w:styleId="BodyTextIndent">
    <w:name w:val="Body Text Indent"/>
    <w:basedOn w:val="Normal"/>
    <w:pPr>
      <w:ind w:left="0"/>
    </w:pPr>
  </w:style>
  <w:style w:type="paragraph" w:styleId="BodyTextIndent2">
    <w:name w:val="Body Text Indent 2"/>
    <w:basedOn w:val="Normal"/>
    <w:qFormat/>
    <w:pPr>
      <w:spacing w:before="0"/>
    </w:pPr>
    <w:rPr>
      <w:rFonts w:ascii=".VnTime" w:hAnsi=".VnTime" w:cs="Times New Roman"/>
    </w:rPr>
  </w:style>
  <w:style w:type="paragraph" w:styleId="BodyTextIndent3">
    <w:name w:val="Body Text Indent 3"/>
    <w:basedOn w:val="Normal"/>
  </w:style>
  <w:style w:type="paragraph" w:styleId="Caption">
    <w:name w:val="caption"/>
    <w:basedOn w:val="Normal"/>
    <w:next w:val="Normal"/>
    <w:qFormat/>
    <w:pPr>
      <w:spacing w:after="120"/>
      <w:ind w:left="1440"/>
    </w:pPr>
    <w:rPr>
      <w:rFonts w:ascii=".VnTime" w:hAnsi=".VnTime" w:cs="Times New Roman"/>
      <w:b/>
      <w:bCs/>
    </w:rPr>
  </w:style>
  <w:style w:type="paragraph" w:styleId="CommentText">
    <w:name w:val="annotation text"/>
    <w:basedOn w:val="Normal"/>
    <w:semiHidden/>
    <w:pPr>
      <w:spacing w:before="0"/>
    </w:pPr>
    <w:rPr>
      <w:rFonts w:ascii=".VnTime" w:hAnsi=".VnTime" w:cs="Times New Roman"/>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ind w:left="0"/>
    </w:pPr>
  </w:style>
  <w:style w:type="paragraph" w:styleId="FootnoteText">
    <w:name w:val="footnote text"/>
    <w:basedOn w:val="Normal"/>
    <w:semiHidden/>
    <w:qFormat/>
    <w:pPr>
      <w:spacing w:before="0"/>
      <w:ind w:left="90" w:hanging="90"/>
    </w:pPr>
    <w:rPr>
      <w:sz w:val="16"/>
      <w:szCs w:val="16"/>
    </w:rPr>
  </w:style>
  <w:style w:type="paragraph" w:styleId="Header">
    <w:name w:val="header"/>
    <w:basedOn w:val="Normal"/>
    <w:qFormat/>
    <w:pPr>
      <w:pBdr>
        <w:bottom w:val="single" w:sz="2" w:space="1" w:color="808080"/>
      </w:pBdr>
      <w:tabs>
        <w:tab w:val="right" w:pos="9360"/>
      </w:tabs>
      <w:spacing w:line="240" w:lineRule="auto"/>
      <w:ind w:left="0"/>
    </w:pPr>
    <w:rPr>
      <w:color w:val="999999"/>
      <w:sz w:val="16"/>
      <w:szCs w:val="16"/>
    </w:rPr>
  </w:style>
  <w:style w:type="paragraph" w:styleId="ListBullet">
    <w:name w:val="List Bullet"/>
    <w:basedOn w:val="Normal"/>
    <w:qFormat/>
    <w:pPr>
      <w:ind w:left="1813"/>
    </w:pPr>
    <w:rPr>
      <w:rFonts w:ascii="Tahoma" w:eastAsia="MS Mincho" w:hAnsi="Tahoma"/>
      <w:snapToGrid w:val="0"/>
    </w:rPr>
  </w:style>
  <w:style w:type="paragraph" w:styleId="NormalWeb">
    <w:name w:val="Normal (Web)"/>
    <w:basedOn w:val="Normal"/>
    <w:qFormat/>
    <w:pPr>
      <w:spacing w:before="100" w:beforeAutospacing="1" w:after="100" w:afterAutospacing="1"/>
      <w:ind w:left="0"/>
    </w:pPr>
    <w:rPr>
      <w:rFonts w:ascii="Arial Unicode MS" w:eastAsia="Arial Unicode MS" w:hAnsi="Arial Unicode MS" w:cs="Times New Roman"/>
      <w:lang w:val="en-GB"/>
    </w:rPr>
  </w:style>
  <w:style w:type="paragraph" w:styleId="TableofFigures">
    <w:name w:val="table of figures"/>
    <w:basedOn w:val="Normal"/>
    <w:next w:val="Normal"/>
    <w:semiHidden/>
    <w:qFormat/>
    <w:pPr>
      <w:tabs>
        <w:tab w:val="right" w:leader="dot" w:pos="8642"/>
      </w:tabs>
      <w:spacing w:before="0"/>
      <w:ind w:left="480" w:hanging="480"/>
    </w:pPr>
    <w:rPr>
      <w:smallCaps/>
    </w:rPr>
  </w:style>
  <w:style w:type="paragraph" w:styleId="Title">
    <w:name w:val="Title"/>
    <w:basedOn w:val="Normal"/>
    <w:qFormat/>
    <w:pPr>
      <w:spacing w:before="240"/>
      <w:jc w:val="center"/>
      <w:outlineLvl w:val="0"/>
    </w:pPr>
    <w:rPr>
      <w:b/>
      <w:bCs/>
      <w:kern w:val="28"/>
      <w:sz w:val="32"/>
      <w:szCs w:val="32"/>
    </w:rPr>
  </w:style>
  <w:style w:type="paragraph" w:styleId="TOC1">
    <w:name w:val="toc 1"/>
    <w:basedOn w:val="Normal"/>
    <w:next w:val="Normal"/>
    <w:uiPriority w:val="39"/>
    <w:qFormat/>
    <w:pPr>
      <w:tabs>
        <w:tab w:val="left" w:pos="1080"/>
        <w:tab w:val="right" w:leader="dot" w:pos="8305"/>
      </w:tabs>
      <w:spacing w:before="240" w:after="120" w:line="240" w:lineRule="auto"/>
    </w:pPr>
    <w:rPr>
      <w:b/>
      <w:bCs/>
      <w:caps/>
    </w:rPr>
  </w:style>
  <w:style w:type="paragraph" w:styleId="TOC2">
    <w:name w:val="toc 2"/>
    <w:basedOn w:val="Normal"/>
    <w:next w:val="Normal"/>
    <w:uiPriority w:val="39"/>
    <w:qFormat/>
    <w:pPr>
      <w:tabs>
        <w:tab w:val="left" w:pos="1800"/>
        <w:tab w:val="right" w:leader="dot" w:pos="8305"/>
      </w:tabs>
      <w:spacing w:line="240" w:lineRule="auto"/>
      <w:ind w:left="1080"/>
    </w:pPr>
    <w:rPr>
      <w:sz w:val="16"/>
      <w:szCs w:val="16"/>
    </w:rPr>
  </w:style>
  <w:style w:type="paragraph" w:styleId="TOC3">
    <w:name w:val="toc 3"/>
    <w:basedOn w:val="Normal"/>
    <w:next w:val="Normal"/>
    <w:uiPriority w:val="39"/>
    <w:qFormat/>
    <w:pPr>
      <w:spacing w:before="0"/>
      <w:ind w:left="400"/>
    </w:pPr>
    <w:rPr>
      <w:i/>
    </w:rPr>
  </w:style>
  <w:style w:type="paragraph" w:styleId="TOC4">
    <w:name w:val="toc 4"/>
    <w:basedOn w:val="Normal"/>
    <w:next w:val="Normal"/>
    <w:semiHidden/>
    <w:qFormat/>
    <w:pPr>
      <w:spacing w:before="0"/>
      <w:ind w:left="600"/>
    </w:pPr>
    <w:rPr>
      <w:sz w:val="18"/>
    </w:rPr>
  </w:style>
  <w:style w:type="paragraph" w:styleId="TOC5">
    <w:name w:val="toc 5"/>
    <w:basedOn w:val="Normal"/>
    <w:next w:val="Normal"/>
    <w:semiHidden/>
    <w:pPr>
      <w:spacing w:before="0"/>
      <w:ind w:left="800"/>
    </w:pPr>
    <w:rPr>
      <w:sz w:val="18"/>
    </w:rPr>
  </w:style>
  <w:style w:type="paragraph" w:styleId="TOC6">
    <w:name w:val="toc 6"/>
    <w:basedOn w:val="Normal"/>
    <w:next w:val="Normal"/>
    <w:semiHidden/>
    <w:qFormat/>
    <w:pPr>
      <w:spacing w:before="0"/>
      <w:ind w:left="1000"/>
    </w:pPr>
    <w:rPr>
      <w:sz w:val="18"/>
    </w:rPr>
  </w:style>
  <w:style w:type="paragraph" w:styleId="TOC7">
    <w:name w:val="toc 7"/>
    <w:basedOn w:val="Normal"/>
    <w:next w:val="Normal"/>
    <w:semiHidden/>
    <w:qFormat/>
    <w:pPr>
      <w:spacing w:before="0"/>
      <w:ind w:left="1200"/>
    </w:pPr>
    <w:rPr>
      <w:sz w:val="18"/>
    </w:rPr>
  </w:style>
  <w:style w:type="paragraph" w:styleId="TOC8">
    <w:name w:val="toc 8"/>
    <w:basedOn w:val="Normal"/>
    <w:next w:val="Normal"/>
    <w:semiHidden/>
    <w:qFormat/>
    <w:pPr>
      <w:spacing w:before="0"/>
      <w:ind w:left="1400"/>
    </w:pPr>
    <w:rPr>
      <w:sz w:val="18"/>
    </w:rPr>
  </w:style>
  <w:style w:type="paragraph" w:styleId="TOC9">
    <w:name w:val="toc 9"/>
    <w:basedOn w:val="Normal"/>
    <w:next w:val="Normal"/>
    <w:semiHidden/>
    <w:qFormat/>
    <w:pPr>
      <w:spacing w:before="0"/>
      <w:ind w:left="1600"/>
    </w:pPr>
    <w:rPr>
      <w:sz w:val="18"/>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styleId="FootnoteReference">
    <w:name w:val="footnote reference"/>
    <w:semiHidden/>
    <w:qFormat/>
    <w:rPr>
      <w:vertAlign w:val="superscript"/>
    </w:rPr>
  </w:style>
  <w:style w:type="character" w:styleId="Hyperlink">
    <w:name w:val="Hyperlink"/>
    <w:uiPriority w:val="99"/>
    <w:qFormat/>
    <w:rPr>
      <w:color w:val="0000FF"/>
      <w:u w:val="single"/>
    </w:rPr>
  </w:style>
  <w:style w:type="character" w:styleId="PageNumber">
    <w:name w:val="page number"/>
    <w:rPr>
      <w:rFonts w:ascii="Arial" w:hAnsi="Arial"/>
      <w:color w:val="C0C0C0"/>
      <w:sz w:val="16"/>
      <w:szCs w:val="16"/>
    </w:rPr>
  </w:style>
  <w:style w:type="character" w:styleId="Strong">
    <w:name w:val="Strong"/>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aption">
    <w:name w:val="NormalCaption"/>
    <w:basedOn w:val="Normal"/>
    <w:pPr>
      <w:spacing w:after="120"/>
      <w:ind w:left="0"/>
      <w:jc w:val="center"/>
    </w:pPr>
    <w:rPr>
      <w:b/>
      <w:bCs/>
    </w:rPr>
  </w:style>
  <w:style w:type="paragraph" w:customStyle="1" w:styleId="NormalIndent0">
    <w:name w:val="NormalIndent"/>
    <w:basedOn w:val="Normal"/>
    <w:qFormat/>
    <w:pPr>
      <w:spacing w:after="40" w:line="240" w:lineRule="auto"/>
      <w:ind w:left="446"/>
      <w:jc w:val="right"/>
    </w:pPr>
    <w:rPr>
      <w:sz w:val="16"/>
      <w:szCs w:val="16"/>
    </w:rPr>
  </w:style>
  <w:style w:type="paragraph" w:customStyle="1" w:styleId="NormalIndex">
    <w:name w:val="NormalIndex"/>
    <w:basedOn w:val="NormalIndent0"/>
    <w:pPr>
      <w:tabs>
        <w:tab w:val="left" w:pos="360"/>
        <w:tab w:val="left" w:pos="450"/>
      </w:tabs>
      <w:spacing w:after="60"/>
      <w:ind w:hanging="360"/>
    </w:pPr>
  </w:style>
  <w:style w:type="paragraph" w:customStyle="1" w:styleId="NH-1">
    <w:name w:val="NH-1"/>
    <w:basedOn w:val="Normal"/>
    <w:next w:val="NH-2"/>
    <w:qFormat/>
    <w:pPr>
      <w:keepNext/>
      <w:tabs>
        <w:tab w:val="left" w:pos="360"/>
      </w:tabs>
      <w:ind w:left="360" w:hanging="360"/>
    </w:pPr>
    <w:rPr>
      <w:rFonts w:ascii=".VnArial" w:hAnsi=".VnArial" w:cs="Times New Roman"/>
      <w:b/>
      <w:bCs/>
    </w:rPr>
  </w:style>
  <w:style w:type="paragraph" w:customStyle="1" w:styleId="NH-2">
    <w:name w:val="NH-2"/>
    <w:basedOn w:val="Normal"/>
    <w:next w:val="NormalIndent"/>
    <w:pPr>
      <w:keepNext/>
      <w:tabs>
        <w:tab w:val="left" w:pos="720"/>
      </w:tabs>
      <w:ind w:left="360" w:hanging="360"/>
    </w:pPr>
    <w:rPr>
      <w:rFonts w:ascii=".VnArial" w:hAnsi=".VnArial" w:cs="Times New Roman"/>
      <w:b/>
      <w:bCs/>
    </w:rPr>
  </w:style>
  <w:style w:type="paragraph" w:customStyle="1" w:styleId="NormalText">
    <w:name w:val="NormalText"/>
    <w:basedOn w:val="Normal"/>
  </w:style>
  <w:style w:type="paragraph" w:customStyle="1" w:styleId="H5">
    <w:name w:val="H5"/>
    <w:basedOn w:val="NormalIndent"/>
    <w:next w:val="Normal"/>
    <w:pPr>
      <w:keepNext/>
    </w:pPr>
    <w:rPr>
      <w:rFonts w:ascii=".VnTime" w:hAnsi=".VnTime" w:cs="Times New Roman"/>
      <w:b/>
      <w:bCs/>
      <w:i/>
      <w:color w:val="800080"/>
    </w:rPr>
  </w:style>
  <w:style w:type="paragraph" w:customStyle="1" w:styleId="NormalFD">
    <w:name w:val="NormalFD"/>
    <w:basedOn w:val="Normal"/>
    <w:qFormat/>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pPr>
      <w:tabs>
        <w:tab w:val="left" w:pos="360"/>
      </w:tabs>
      <w:ind w:left="360" w:hanging="360"/>
    </w:pPr>
  </w:style>
  <w:style w:type="paragraph" w:customStyle="1" w:styleId="NormalTB">
    <w:name w:val="NormalTB"/>
    <w:qFormat/>
    <w:pPr>
      <w:jc w:val="center"/>
    </w:pPr>
    <w:rPr>
      <w:rFonts w:ascii=".VnTime" w:hAnsi=".VnTime"/>
      <w:lang w:val="en-GB" w:eastAsia="en-US"/>
    </w:rPr>
  </w:style>
  <w:style w:type="paragraph" w:customStyle="1" w:styleId="Vidu">
    <w:name w:val="Vidu"/>
    <w:basedOn w:val="Normal"/>
    <w:pPr>
      <w:numPr>
        <w:numId w:val="2"/>
      </w:numPr>
      <w:spacing w:before="0"/>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Normal"/>
    <w:qFormat/>
    <w:pPr>
      <w:spacing w:before="0" w:after="120"/>
      <w:ind w:firstLine="720"/>
    </w:pPr>
  </w:style>
  <w:style w:type="paragraph" w:customStyle="1" w:styleId="Point">
    <w:name w:val="Point"/>
    <w:basedOn w:val="Header"/>
    <w:pPr>
      <w:numPr>
        <w:numId w:val="5"/>
      </w:numPr>
      <w:spacing w:before="0"/>
    </w:pPr>
  </w:style>
  <w:style w:type="paragraph" w:customStyle="1" w:styleId="Bang">
    <w:name w:val="Bang"/>
    <w:basedOn w:val="Normal"/>
    <w:qFormat/>
    <w:pPr>
      <w:spacing w:before="80" w:after="80" w:line="240" w:lineRule="auto"/>
      <w:ind w:left="0"/>
    </w:pPr>
    <w:rPr>
      <w:sz w:val="16"/>
      <w:szCs w:val="16"/>
    </w:rPr>
  </w:style>
  <w:style w:type="paragraph" w:customStyle="1" w:styleId="Content">
    <w:name w:val="Content"/>
    <w:basedOn w:val="Normal"/>
    <w:qFormat/>
    <w:pPr>
      <w:ind w:firstLine="720"/>
    </w:pPr>
    <w:rPr>
      <w:rFonts w:ascii=".VnTime" w:hAnsi=".VnTime" w:cs="Times New Roman"/>
    </w:rPr>
  </w:style>
  <w:style w:type="paragraph" w:customStyle="1" w:styleId="NormalH">
    <w:name w:val="NormalH"/>
    <w:basedOn w:val="Normal"/>
    <w:qFormat/>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Pr>
      <w:b/>
      <w:bCs/>
    </w:rPr>
  </w:style>
  <w:style w:type="paragraph" w:customStyle="1" w:styleId="TableTitle">
    <w:name w:val="Table Title"/>
    <w:basedOn w:val="NormalIndent"/>
    <w:pPr>
      <w:keepNext/>
      <w:numPr>
        <w:numId w:val="6"/>
      </w:numPr>
      <w:ind w:right="29"/>
    </w:pPr>
    <w:rPr>
      <w:rFonts w:ascii=".VnTime" w:hAnsi=".VnTime" w:cs="Times New Roman"/>
    </w:rPr>
  </w:style>
  <w:style w:type="paragraph" w:customStyle="1" w:styleId="Arial">
    <w:name w:val="Arial"/>
    <w:basedOn w:val="NormalIndent"/>
    <w:qFormat/>
  </w:style>
  <w:style w:type="paragraph" w:customStyle="1" w:styleId="NormalNV">
    <w:name w:val="NormalNV"/>
    <w:basedOn w:val="Normal"/>
    <w:pPr>
      <w:tabs>
        <w:tab w:val="left" w:pos="720"/>
        <w:tab w:val="left" w:pos="2160"/>
        <w:tab w:val="right" w:leader="dot" w:pos="8640"/>
      </w:tabs>
      <w:ind w:left="0"/>
    </w:pPr>
    <w:rPr>
      <w:rFonts w:ascii=".VnTime" w:hAnsi=".VnTime" w:cs="Times New Roman"/>
      <w:lang w:val="en-GB"/>
    </w:rPr>
  </w:style>
  <w:style w:type="paragraph" w:customStyle="1" w:styleId="TableText">
    <w:name w:val="Table Text"/>
    <w:basedOn w:val="Normal"/>
    <w:pPr>
      <w:spacing w:line="480" w:lineRule="auto"/>
      <w:ind w:left="0"/>
    </w:pPr>
  </w:style>
  <w:style w:type="paragraph" w:customStyle="1" w:styleId="InfoBlue0">
    <w:name w:val="InfoBlue"/>
    <w:basedOn w:val="Normal"/>
    <w:next w:val="BodyText"/>
    <w:pPr>
      <w:spacing w:before="0" w:after="120" w:line="240" w:lineRule="atLeast"/>
      <w:ind w:left="90"/>
    </w:pPr>
    <w:rPr>
      <w:sz w:val="18"/>
      <w:szCs w:val="18"/>
    </w:rPr>
  </w:style>
  <w:style w:type="paragraph" w:customStyle="1" w:styleId="Guideline">
    <w:name w:val="Guideline"/>
    <w:basedOn w:val="NormalIndent"/>
    <w:qFormat/>
    <w:pPr>
      <w:spacing w:before="0"/>
      <w:ind w:left="432"/>
      <w:jc w:val="both"/>
    </w:pPr>
    <w:rPr>
      <w:i/>
      <w:color w:val="0000FF"/>
      <w:lang w:val="en-AU"/>
    </w:rPr>
  </w:style>
  <w:style w:type="character" w:customStyle="1" w:styleId="arial12byell1">
    <w:name w:val="arial12byell1"/>
    <w:rPr>
      <w:rFonts w:ascii="Arial" w:hAnsi="Arial" w:cs="Arial"/>
      <w:b/>
      <w:bCs/>
      <w:color w:val="auto"/>
      <w:sz w:val="18"/>
      <w:szCs w:val="18"/>
      <w:u w:val="none"/>
    </w:rPr>
  </w:style>
  <w:style w:type="character" w:customStyle="1" w:styleId="arial10bblue1">
    <w:name w:val="arial10bblue1"/>
    <w:rPr>
      <w:rFonts w:ascii="Arial" w:hAnsi="Arial" w:cs="Arial"/>
      <w:b/>
      <w:bCs/>
      <w:color w:val="auto"/>
      <w:sz w:val="15"/>
      <w:szCs w:val="15"/>
      <w:u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qFormat/>
    <w:pPr>
      <w:spacing w:before="80" w:after="80" w:line="240" w:lineRule="auto"/>
      <w:ind w:left="0"/>
      <w:jc w:val="center"/>
    </w:pPr>
    <w:rPr>
      <w:b/>
      <w:bCs/>
      <w:color w:val="6E2500"/>
      <w:sz w:val="18"/>
    </w:rPr>
  </w:style>
  <w:style w:type="paragraph" w:customStyle="1" w:styleId="HeadingLv2">
    <w:name w:val="Heading Lv2"/>
    <w:basedOn w:val="Bang"/>
    <w:rPr>
      <w:b/>
      <w:bCs/>
      <w:color w:val="003400"/>
    </w:rPr>
  </w:style>
  <w:style w:type="paragraph" w:customStyle="1" w:styleId="SectionTitle">
    <w:name w:val="Section Title"/>
    <w:basedOn w:val="Normal"/>
    <w:next w:val="Normal"/>
    <w:pPr>
      <w:keepNext/>
      <w:autoSpaceDE w:val="0"/>
      <w:autoSpaceDN w:val="0"/>
      <w:spacing w:before="80" w:after="80" w:line="240" w:lineRule="auto"/>
      <w:ind w:left="0"/>
    </w:pPr>
    <w:rPr>
      <w:rFonts w:ascii="Verdana" w:eastAsia="MS Mincho" w:hAnsi="Verdana" w:cs="Times New Roman"/>
      <w:b/>
      <w:bCs/>
      <w:color w:val="003400"/>
    </w:rPr>
  </w:style>
  <w:style w:type="paragraph" w:customStyle="1" w:styleId="bang0">
    <w:name w:val="bang"/>
    <w:basedOn w:val="Normal"/>
    <w:qFormat/>
    <w:pPr>
      <w:autoSpaceDE w:val="0"/>
      <w:autoSpaceDN w:val="0"/>
      <w:spacing w:before="80" w:after="80"/>
    </w:pPr>
    <w:rPr>
      <w:rFonts w:eastAsia="MS Mincho" w:cs="Times New Roman"/>
    </w:rPr>
  </w:style>
  <w:style w:type="paragraph" w:customStyle="1" w:styleId="Thanbang">
    <w:name w:val="Than bang"/>
    <w:basedOn w:val="Heading7"/>
    <w:qFormat/>
    <w:pPr>
      <w:keepNext w:val="0"/>
      <w:autoSpaceDE w:val="0"/>
      <w:autoSpaceDN w:val="0"/>
      <w:spacing w:before="120" w:after="120" w:line="240" w:lineRule="auto"/>
      <w:ind w:left="0"/>
    </w:pPr>
    <w:rPr>
      <w:rFonts w:ascii="Tahoma" w:eastAsia="MS Mincho" w:hAnsi="Tahoma" w:cs="Tahoma"/>
      <w:bCs w:val="0"/>
      <w:szCs w:val="24"/>
    </w:rPr>
  </w:style>
  <w:style w:type="paragraph" w:customStyle="1" w:styleId="HelpText">
    <w:name w:val="Help Text"/>
    <w:basedOn w:val="Normal"/>
    <w:qFormat/>
    <w:pPr>
      <w:spacing w:before="0" w:line="240" w:lineRule="auto"/>
      <w:ind w:left="1530" w:hanging="994"/>
    </w:pPr>
    <w:rPr>
      <w:rFonts w:cs="Times New Roman"/>
      <w:i/>
      <w:color w:val="0000FF"/>
      <w:lang w:eastAsia="de-DE"/>
    </w:rPr>
  </w:style>
  <w:style w:type="paragraph" w:customStyle="1" w:styleId="HelpCont">
    <w:name w:val="Help Cont"/>
    <w:basedOn w:val="HelpText"/>
    <w:pPr>
      <w:ind w:firstLine="0"/>
    </w:pPr>
    <w:rPr>
      <w:rFonts w:ascii="Helvetica" w:hAnsi="Helvetica"/>
    </w:rPr>
  </w:style>
  <w:style w:type="paragraph" w:customStyle="1" w:styleId="HelpBullet">
    <w:name w:val="Help Bullet"/>
    <w:basedOn w:val="HelpText"/>
    <w:qFormat/>
    <w:pPr>
      <w:numPr>
        <w:numId w:val="7"/>
      </w:numPr>
    </w:pPr>
  </w:style>
  <w:style w:type="paragraph" w:customStyle="1" w:styleId="Body">
    <w:name w:val="Body"/>
    <w:basedOn w:val="Normal"/>
    <w:pPr>
      <w:spacing w:line="240" w:lineRule="auto"/>
      <w:ind w:left="709"/>
    </w:pPr>
    <w:rPr>
      <w:rFonts w:cs="Times New Roman"/>
      <w:lang w:eastAsia="de-DE"/>
    </w:rPr>
  </w:style>
  <w:style w:type="paragraph" w:customStyle="1" w:styleId="Bangheader">
    <w:name w:val="Bangheader"/>
    <w:basedOn w:val="Heading7"/>
    <w:pPr>
      <w:keepNext w:val="0"/>
      <w:autoSpaceDE w:val="0"/>
      <w:autoSpaceDN w:val="0"/>
      <w:spacing w:before="80" w:after="80" w:line="240" w:lineRule="auto"/>
      <w:ind w:left="0"/>
    </w:pPr>
    <w:rPr>
      <w:rFonts w:asciiTheme="majorHAnsi" w:eastAsia="MS Mincho" w:hAnsiTheme="majorHAnsi" w:cstheme="majorHAnsi"/>
      <w:bCs w:val="0"/>
      <w:color w:val="auto"/>
      <w:sz w:val="24"/>
      <w:szCs w:val="24"/>
    </w:rPr>
  </w:style>
  <w:style w:type="paragraph" w:customStyle="1" w:styleId="bangLatinArial">
    <w:name w:val="bang + (Latin) Arial"/>
    <w:basedOn w:val="bang0"/>
    <w:pPr>
      <w:spacing w:after="0" w:line="360" w:lineRule="auto"/>
    </w:pPr>
    <w:rPr>
      <w:color w:val="000000"/>
      <w:sz w:val="20"/>
    </w:rPr>
  </w:style>
  <w:style w:type="paragraph" w:customStyle="1" w:styleId="StyleHeadingLv1Auto">
    <w:name w:val="Style Heading Lv1 + Auto"/>
    <w:basedOn w:val="HeadingLv1"/>
    <w:qFormat/>
    <w:rPr>
      <w:color w:val="auto"/>
      <w:szCs w:val="18"/>
    </w:rPr>
  </w:style>
  <w:style w:type="paragraph" w:customStyle="1" w:styleId="StyleThanbangLatinArial10ptNotBold">
    <w:name w:val="Style Than bang + (Latin) Arial 10 pt Not Bold"/>
    <w:basedOn w:val="Thanbang"/>
    <w:rPr>
      <w:rFonts w:ascii="Arial" w:hAnsi="Arial"/>
      <w:b w:val="0"/>
      <w:sz w:val="16"/>
      <w:szCs w:val="16"/>
    </w:rPr>
  </w:style>
  <w:style w:type="paragraph" w:customStyle="1" w:styleId="StylebangLatinArialBefore5ptAfter5pt">
    <w:name w:val="Style bang + (Latin) Arial Before:  5 pt After:  5 pt"/>
    <w:basedOn w:val="bang0"/>
    <w:qFormat/>
    <w:pPr>
      <w:spacing w:before="100" w:after="100"/>
    </w:pPr>
    <w:rPr>
      <w:rFonts w:eastAsia="Times New Roman"/>
    </w:rPr>
  </w:style>
  <w:style w:type="paragraph" w:customStyle="1" w:styleId="bangcategory">
    <w:name w:val="bang category"/>
    <w:basedOn w:val="Bangheader"/>
  </w:style>
  <w:style w:type="paragraph" w:customStyle="1" w:styleId="StylebangcategoryWhiteLeft">
    <w:name w:val="Style bang category + White Left"/>
    <w:basedOn w:val="bangcategory"/>
    <w:rPr>
      <w:rFonts w:eastAsia="Times New Roman" w:cs="Times New Roman"/>
      <w:bCs/>
      <w:iCs w:val="0"/>
      <w:szCs w:val="20"/>
    </w:rPr>
  </w:style>
  <w:style w:type="paragraph" w:customStyle="1" w:styleId="CellBody">
    <w:name w:val="CellBody"/>
    <w:basedOn w:val="Normal"/>
    <w:pPr>
      <w:spacing w:before="40" w:after="20" w:line="240" w:lineRule="auto"/>
      <w:ind w:left="57"/>
    </w:pPr>
    <w:rPr>
      <w:rFonts w:cs="Times New Roman"/>
      <w:lang w:eastAsia="de-DE"/>
    </w:rPr>
  </w:style>
  <w:style w:type="paragraph" w:customStyle="1" w:styleId="doclist">
    <w:name w:val="doclist"/>
    <w:basedOn w:val="Normal"/>
    <w:pPr>
      <w:spacing w:before="100" w:beforeAutospacing="1" w:after="100" w:afterAutospacing="1" w:line="240" w:lineRule="auto"/>
      <w:ind w:left="0"/>
    </w:pPr>
    <w:rPr>
      <w:rFonts w:cs="Times New Roman"/>
      <w:color w:val="000000"/>
      <w:sz w:val="21"/>
      <w:szCs w:val="21"/>
    </w:rPr>
  </w:style>
  <w:style w:type="paragraph" w:customStyle="1" w:styleId="doctext">
    <w:name w:val="doctext"/>
    <w:basedOn w:val="Normal"/>
    <w:qFormat/>
    <w:pPr>
      <w:spacing w:before="100" w:beforeAutospacing="1" w:after="100" w:afterAutospacing="1" w:line="240" w:lineRule="auto"/>
      <w:ind w:left="0"/>
    </w:pPr>
    <w:rPr>
      <w:rFonts w:cs="Times New Roman"/>
      <w:color w:val="000000"/>
      <w:sz w:val="21"/>
      <w:szCs w:val="21"/>
    </w:rPr>
  </w:style>
  <w:style w:type="character" w:customStyle="1" w:styleId="docemphstrong1">
    <w:name w:val="docemphstrong1"/>
    <w:rPr>
      <w:b/>
      <w:bCs/>
    </w:rPr>
  </w:style>
  <w:style w:type="paragraph" w:customStyle="1" w:styleId="HelpTest">
    <w:name w:val="Help Test"/>
    <w:basedOn w:val="Normal"/>
  </w:style>
  <w:style w:type="paragraph" w:customStyle="1" w:styleId="infoblue">
    <w:name w:val="infoblue"/>
    <w:basedOn w:val="Normal"/>
    <w:pPr>
      <w:numPr>
        <w:numId w:val="8"/>
      </w:numPr>
      <w:spacing w:after="120" w:line="240" w:lineRule="atLeast"/>
      <w:ind w:left="806"/>
    </w:pPr>
    <w:rPr>
      <w:rFonts w:ascii="Tahoma" w:eastAsia="MS Mincho" w:hAnsi="Tahoma"/>
      <w:i/>
      <w:snapToGrid w:val="0"/>
    </w:rPr>
  </w:style>
  <w:style w:type="paragraph" w:customStyle="1" w:styleId="StyleTOC1Before12ptAfter6pt">
    <w:name w:val="Style TOC 1 + Before:  12 pt After:  6 pt"/>
    <w:basedOn w:val="TOC1"/>
  </w:style>
  <w:style w:type="paragraph" w:customStyle="1" w:styleId="TOCHeading1">
    <w:name w:val="TOC Heading1"/>
    <w:basedOn w:val="Heading1"/>
    <w:next w:val="Normal"/>
    <w:uiPriority w:val="39"/>
    <w:unhideWhenUsed/>
    <w:qFormat/>
    <w:pPr>
      <w:keepLines/>
      <w:pageBreakBefore w:val="0"/>
      <w:numPr>
        <w:numId w:val="0"/>
      </w:numPr>
      <w:spacing w:before="240" w:after="0" w:line="259" w:lineRule="auto"/>
      <w:outlineLvl w:val="9"/>
    </w:pPr>
    <w:rPr>
      <w:rFonts w:ascii="Calibri Light" w:eastAsia="MS Gothic" w:hAnsi="Calibri Light"/>
      <w:b w:val="0"/>
      <w:bCs w:val="0"/>
      <w:iCs w:val="0"/>
      <w:caps w:val="0"/>
      <w:color w:val="2E74B5"/>
      <w:kern w:val="0"/>
      <w:sz w:val="32"/>
      <w:szCs w:val="32"/>
    </w:rPr>
  </w:style>
  <w:style w:type="paragraph" w:customStyle="1" w:styleId="ListParagraph1">
    <w:name w:val="List Paragraph1"/>
    <w:basedOn w:val="Normal"/>
    <w:uiPriority w:val="99"/>
    <w:qFormat/>
    <w:pPr>
      <w:spacing w:before="100" w:beforeAutospacing="1" w:after="100" w:afterAutospacing="1"/>
      <w:ind w:left="0"/>
      <w:contextualSpacing/>
      <w:jc w:val="both"/>
    </w:pPr>
    <w:rPr>
      <w:rFonts w:eastAsia="MS Mincho" w:cs="Times New Roman"/>
      <w:iCs w:val="0"/>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cad.hn@fpt.edu.vn" TargetMode="External"/><Relationship Id="rId4" Type="http://schemas.openxmlformats.org/officeDocument/2006/relationships/styles" Target="styles.xml"/><Relationship Id="rId9" Type="http://schemas.openxmlformats.org/officeDocument/2006/relationships/hyperlink" Target="mailto:SangNV@fpt.edu.v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Phuong\Downloads\Project%20sample\CR_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763587-7E24-4C9D-93CA-5FD13CCC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CR_Project Plan.dot</Template>
  <TotalTime>679</TotalTime>
  <Pages>1</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PhamPhuong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Cao Anh Tuấn</cp:lastModifiedBy>
  <cp:revision>10</cp:revision>
  <cp:lastPrinted>2000-10-06T11:04:00Z</cp:lastPrinted>
  <dcterms:created xsi:type="dcterms:W3CDTF">2017-10-05T18:13:00Z</dcterms:created>
  <dcterms:modified xsi:type="dcterms:W3CDTF">2017-12-12T19:41:00Z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y fmtid="{D5CDD505-2E9C-101B-9397-08002B2CF9AE}" pid="5" name="KSOProductBuildVer">
    <vt:lpwstr>1033-10.2.0.5971</vt:lpwstr>
  </property>
</Properties>
</file>